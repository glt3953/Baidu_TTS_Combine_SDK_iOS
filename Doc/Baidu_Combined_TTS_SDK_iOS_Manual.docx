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A142E1" w14:textId="77777777" w:rsidR="00147AE7" w:rsidRPr="00D522F1" w:rsidRDefault="00147AE7" w:rsidP="00F654D2">
      <w:pPr>
        <w:ind w:firstLine="420"/>
        <w:rPr>
          <w:rFonts w:asciiTheme="minorEastAsia" w:eastAsiaTheme="minorEastAsia" w:hAnsiTheme="minorEastAsia" w:cs="Arial"/>
          <w:szCs w:val="21"/>
        </w:rPr>
      </w:pPr>
      <w:bookmarkStart w:id="0" w:name="_Toc487817232"/>
      <w:bookmarkStart w:id="1" w:name="_Toc490500616"/>
      <w:bookmarkStart w:id="2" w:name="_Toc490532734"/>
      <w:bookmarkStart w:id="3" w:name="_Toc487817209"/>
      <w:bookmarkStart w:id="4" w:name="_Toc490500604"/>
      <w:bookmarkStart w:id="5" w:name="_Toc490532723"/>
    </w:p>
    <w:bookmarkStart w:id="6" w:name="_Toc240807890"/>
    <w:p w14:paraId="718F80EF" w14:textId="0DF29BE4" w:rsidR="00147AE7" w:rsidRPr="00D522F1" w:rsidRDefault="00BE5342" w:rsidP="00F654D2">
      <w:pPr>
        <w:ind w:firstLine="420"/>
        <w:rPr>
          <w:rFonts w:asciiTheme="minorEastAsia" w:eastAsiaTheme="minorEastAsia" w:hAnsiTheme="minorEastAsia" w:cs="Arial"/>
          <w:szCs w:val="21"/>
        </w:rPr>
      </w:pPr>
      <w:r>
        <w:rPr>
          <w:rFonts w:asciiTheme="minorEastAsia" w:eastAsiaTheme="minorEastAsia" w:hAnsiTheme="minorEastAsia" w:cs="Arial"/>
          <w:noProof/>
          <w:szCs w:val="21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E21BA24" wp14:editId="307B86E4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3434080" cy="2026920"/>
                <wp:effectExtent l="0" t="0" r="0" b="5080"/>
                <wp:wrapSquare wrapText="bothSides"/>
                <wp:docPr id="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4080" cy="2026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0A31AC" w14:textId="77777777" w:rsidR="00521A62" w:rsidRDefault="00521A62" w:rsidP="00F654D2">
                            <w:pPr>
                              <w:pStyle w:val="ab"/>
                              <w:ind w:firstLine="482"/>
                            </w:pPr>
                            <w:r w:rsidRPr="00B0068D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3BAF82BA" wp14:editId="5736E41F">
                                  <wp:extent cx="2876550" cy="1038225"/>
                                  <wp:effectExtent l="19050" t="0" r="0" b="0"/>
                                  <wp:docPr id="14" name="图片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76550" cy="1038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205533" w14:textId="77777777" w:rsidR="00521A62" w:rsidRDefault="00521A62" w:rsidP="00195613">
                            <w:pPr>
                              <w:pStyle w:val="ab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北京</w:t>
                            </w:r>
                            <w:r w:rsidRPr="004249B4">
                              <w:rPr>
                                <w:rFonts w:ascii="微软雅黑" w:eastAsia="微软雅黑" w:hAnsi="微软雅黑" w:hint="eastAsia"/>
                              </w:rPr>
                              <w:t>百度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网讯科技</w:t>
                            </w:r>
                            <w:r w:rsidRPr="004249B4">
                              <w:rPr>
                                <w:rFonts w:ascii="微软雅黑" w:eastAsia="微软雅黑" w:hAnsi="微软雅黑" w:hint="eastAsia"/>
                              </w:rPr>
                              <w:t>有限公司</w:t>
                            </w:r>
                          </w:p>
                          <w:p w14:paraId="5A714477" w14:textId="77777777" w:rsidR="00521A62" w:rsidRPr="00195613" w:rsidRDefault="00521A62" w:rsidP="00195613">
                            <w:pPr>
                              <w:pStyle w:val="ab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276453">
                              <w:t>(</w:t>
                            </w:r>
                            <w:r w:rsidRPr="00276453">
                              <w:rPr>
                                <w:rFonts w:hint="eastAsia"/>
                              </w:rPr>
                              <w:t>版权所有</w:t>
                            </w:r>
                            <w:r w:rsidRPr="00276453">
                              <w:t>,</w:t>
                            </w:r>
                            <w:r w:rsidRPr="00276453">
                              <w:rPr>
                                <w:rFonts w:hint="eastAsia"/>
                              </w:rPr>
                              <w:t>翻版必究</w:t>
                            </w:r>
                            <w:r w:rsidRPr="00276453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8" o:spid="_x0000_s1026" type="#_x0000_t202" style="position:absolute;left:0;text-align:left;margin-left:0;margin-top:0;width:270.4pt;height:159.6pt;z-index:251633664;visibility:visible;mso-wrap-style:square;mso-width-percent:0;mso-height-percent:20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" stroked="f">
                <v:textbox style="mso-fit-shape-to-text:t">
                  <w:txbxContent>
                    <w:p w14:paraId="250A31AC" w14:textId="77777777" w:rsidR="00521A62" w:rsidRDefault="00521A62" w:rsidP="00F654D2">
                      <w:pPr>
                        <w:pStyle w:val="ab"/>
                        <w:ind w:firstLine="482"/>
                      </w:pPr>
                      <w:r w:rsidRPr="00B0068D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3BAF82BA" wp14:editId="5736E41F">
                            <wp:extent cx="2876550" cy="1038225"/>
                            <wp:effectExtent l="19050" t="0" r="0" b="0"/>
                            <wp:docPr id="14" name="图片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76550" cy="1038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205533" w14:textId="77777777" w:rsidR="00521A62" w:rsidRDefault="00521A62" w:rsidP="00195613">
                      <w:pPr>
                        <w:pStyle w:val="ab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北京</w:t>
                      </w:r>
                      <w:r w:rsidRPr="004249B4">
                        <w:rPr>
                          <w:rFonts w:ascii="微软雅黑" w:eastAsia="微软雅黑" w:hAnsi="微软雅黑" w:hint="eastAsia"/>
                        </w:rPr>
                        <w:t>百度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网讯科技</w:t>
                      </w:r>
                      <w:r w:rsidRPr="004249B4">
                        <w:rPr>
                          <w:rFonts w:ascii="微软雅黑" w:eastAsia="微软雅黑" w:hAnsi="微软雅黑" w:hint="eastAsia"/>
                        </w:rPr>
                        <w:t>有限公司</w:t>
                      </w:r>
                    </w:p>
                    <w:p w14:paraId="5A714477" w14:textId="77777777" w:rsidR="00521A62" w:rsidRPr="00195613" w:rsidRDefault="00521A62" w:rsidP="00195613">
                      <w:pPr>
                        <w:pStyle w:val="ab"/>
                        <w:rPr>
                          <w:rFonts w:ascii="微软雅黑" w:eastAsia="微软雅黑" w:hAnsi="微软雅黑"/>
                        </w:rPr>
                      </w:pPr>
                      <w:r w:rsidRPr="00276453">
                        <w:t>(</w:t>
                      </w:r>
                      <w:r w:rsidRPr="00276453">
                        <w:rPr>
                          <w:rFonts w:hint="eastAsia"/>
                        </w:rPr>
                        <w:t>版权所有</w:t>
                      </w:r>
                      <w:r w:rsidRPr="00276453">
                        <w:t>,</w:t>
                      </w:r>
                      <w:r w:rsidRPr="00276453">
                        <w:rPr>
                          <w:rFonts w:hint="eastAsia"/>
                        </w:rPr>
                        <w:t>翻版必究</w:t>
                      </w:r>
                      <w:r w:rsidRPr="00276453">
                        <w:t>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asciiTheme="minorEastAsia" w:eastAsiaTheme="minorEastAsia" w:hAnsiTheme="minorEastAsia" w:cs="Arial"/>
          <w:noProof/>
          <w:szCs w:val="21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7EEECAB2" wp14:editId="60CE6C5C">
                <wp:simplePos x="0" y="0"/>
                <wp:positionH relativeFrom="column">
                  <wp:posOffset>8890</wp:posOffset>
                </wp:positionH>
                <wp:positionV relativeFrom="paragraph">
                  <wp:posOffset>1956435</wp:posOffset>
                </wp:positionV>
                <wp:extent cx="5920105" cy="1432560"/>
                <wp:effectExtent l="0" t="0" r="0" b="0"/>
                <wp:wrapNone/>
                <wp:docPr id="4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105" cy="1432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A454EE" w14:textId="4A94016C" w:rsidR="00521A62" w:rsidRDefault="00521A62" w:rsidP="00195613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195613">
                              <w:rPr>
                                <w:rFonts w:ascii="Cambria" w:hAnsi="Cambria" w:hint="eastAsia"/>
                                <w:b/>
                                <w:bCs/>
                                <w:sz w:val="44"/>
                                <w:szCs w:val="44"/>
                              </w:rPr>
                              <w:t>百</w:t>
                            </w:r>
                            <w:r>
                              <w:rPr>
                                <w:rFonts w:ascii="Cambria" w:hAnsi="Cambria" w:hint="eastAsia"/>
                                <w:b/>
                                <w:bCs/>
                                <w:sz w:val="44"/>
                                <w:szCs w:val="44"/>
                              </w:rPr>
                              <w:t>度语音合成</w:t>
                            </w:r>
                            <w:r>
                              <w:rPr>
                                <w:rFonts w:ascii="Cambria" w:hAnsi="Cambria" w:hint="eastAsia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SDK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iOS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4"/>
                              </w:rPr>
                              <w:t>离在线融合</w:t>
                            </w:r>
                            <w:r>
                              <w:rPr>
                                <w:rFonts w:ascii="Cambria" w:hAnsi="Cambria" w:hint="eastAsia"/>
                                <w:b/>
                                <w:bCs/>
                                <w:sz w:val="44"/>
                                <w:szCs w:val="44"/>
                              </w:rPr>
                              <w:t>版</w:t>
                            </w:r>
                          </w:p>
                          <w:p w14:paraId="0F5B0FA5" w14:textId="77777777" w:rsidR="00521A62" w:rsidRDefault="00521A62" w:rsidP="00195613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195613">
                              <w:rPr>
                                <w:rFonts w:ascii="Cambria" w:hAnsi="Cambria" w:hint="eastAsia"/>
                                <w:b/>
                                <w:bCs/>
                                <w:sz w:val="44"/>
                                <w:szCs w:val="44"/>
                              </w:rPr>
                              <w:t>开发手册</w:t>
                            </w:r>
                          </w:p>
                          <w:p w14:paraId="3373F6F9" w14:textId="67749D03" w:rsidR="00521A62" w:rsidRPr="00195613" w:rsidRDefault="00521A62" w:rsidP="00195613">
                            <w:pPr>
                              <w:jc w:val="center"/>
                              <w:rPr>
                                <w:szCs w:val="4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44"/>
                                <w:szCs w:val="44"/>
                              </w:rPr>
                              <w:t>V</w:t>
                            </w:r>
                            <w:r>
                              <w:rPr>
                                <w:rFonts w:ascii="Cambria" w:hAnsi="Cambria" w:hint="eastAsia"/>
                                <w:b/>
                                <w:bCs/>
                                <w:sz w:val="44"/>
                                <w:szCs w:val="44"/>
                              </w:rPr>
                              <w:t>1.</w:t>
                            </w:r>
                            <w:r w:rsidR="000A7DF7">
                              <w:rPr>
                                <w:rFonts w:ascii="Cambria" w:hAnsi="Cambria" w:hint="eastAsia"/>
                                <w:b/>
                                <w:bCs/>
                                <w:sz w:val="44"/>
                                <w:szCs w:val="4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9" o:spid="_x0000_s1027" type="#_x0000_t202" style="position:absolute;left:0;text-align:left;margin-left:.7pt;margin-top:154.05pt;width:466.15pt;height:112.8pt;z-index:2516346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" stroked="f">
                <v:textbox style="mso-fit-shape-to-text:t">
                  <w:txbxContent>
                    <w:p w14:paraId="64A454EE" w14:textId="4A94016C" w:rsidR="00521A62" w:rsidRDefault="00521A62" w:rsidP="00195613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sz w:val="44"/>
                          <w:szCs w:val="44"/>
                        </w:rPr>
                      </w:pPr>
                      <w:r w:rsidRPr="00195613">
                        <w:rPr>
                          <w:rFonts w:ascii="Cambria" w:hAnsi="Cambria" w:hint="eastAsia"/>
                          <w:b/>
                          <w:bCs/>
                          <w:sz w:val="44"/>
                          <w:szCs w:val="44"/>
                        </w:rPr>
                        <w:t>百</w:t>
                      </w:r>
                      <w:r>
                        <w:rPr>
                          <w:rFonts w:ascii="Cambria" w:hAnsi="Cambria" w:hint="eastAsia"/>
                          <w:b/>
                          <w:bCs/>
                          <w:sz w:val="44"/>
                          <w:szCs w:val="44"/>
                        </w:rPr>
                        <w:t>度语音合成</w:t>
                      </w:r>
                      <w:r>
                        <w:rPr>
                          <w:rFonts w:ascii="Cambria" w:hAnsi="Cambria" w:hint="eastAsia"/>
                          <w:b/>
                          <w:bCs/>
                          <w:sz w:val="44"/>
                          <w:szCs w:val="44"/>
                        </w:rPr>
                        <w:t xml:space="preserve">SDK </w:t>
                      </w:r>
                      <w:proofErr w:type="spellStart"/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iOS</w:t>
                      </w:r>
                      <w:proofErr w:type="spellEnd"/>
                      <w:r>
                        <w:rPr>
                          <w:rFonts w:hint="eastAsia"/>
                          <w:b/>
                          <w:bCs/>
                          <w:sz w:val="44"/>
                          <w:szCs w:val="44"/>
                        </w:rPr>
                        <w:t>离在线融合</w:t>
                      </w:r>
                      <w:r>
                        <w:rPr>
                          <w:rFonts w:ascii="Cambria" w:hAnsi="Cambria" w:hint="eastAsia"/>
                          <w:b/>
                          <w:bCs/>
                          <w:sz w:val="44"/>
                          <w:szCs w:val="44"/>
                        </w:rPr>
                        <w:t>版</w:t>
                      </w:r>
                    </w:p>
                    <w:p w14:paraId="0F5B0FA5" w14:textId="77777777" w:rsidR="00521A62" w:rsidRDefault="00521A62" w:rsidP="00195613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sz w:val="44"/>
                          <w:szCs w:val="44"/>
                        </w:rPr>
                      </w:pPr>
                      <w:r w:rsidRPr="00195613">
                        <w:rPr>
                          <w:rFonts w:ascii="Cambria" w:hAnsi="Cambria" w:hint="eastAsia"/>
                          <w:b/>
                          <w:bCs/>
                          <w:sz w:val="44"/>
                          <w:szCs w:val="44"/>
                        </w:rPr>
                        <w:t>开发手册</w:t>
                      </w:r>
                    </w:p>
                    <w:p w14:paraId="3373F6F9" w14:textId="67749D03" w:rsidR="00521A62" w:rsidRPr="00195613" w:rsidRDefault="00521A62" w:rsidP="00195613">
                      <w:pPr>
                        <w:jc w:val="center"/>
                        <w:rPr>
                          <w:rFonts w:hint="eastAsia"/>
                          <w:szCs w:val="44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44"/>
                          <w:szCs w:val="44"/>
                        </w:rPr>
                        <w:t>V</w:t>
                      </w:r>
                      <w:r>
                        <w:rPr>
                          <w:rFonts w:ascii="Cambria" w:hAnsi="Cambria" w:hint="eastAsia"/>
                          <w:b/>
                          <w:bCs/>
                          <w:sz w:val="44"/>
                          <w:szCs w:val="44"/>
                        </w:rPr>
                        <w:t>1.</w:t>
                      </w:r>
                      <w:r w:rsidR="000A7DF7">
                        <w:rPr>
                          <w:rFonts w:ascii="Cambria" w:hAnsi="Cambria" w:hint="eastAsia"/>
                          <w:b/>
                          <w:bCs/>
                          <w:sz w:val="44"/>
                          <w:szCs w:val="4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bookmarkEnd w:id="6"/>
    </w:p>
    <w:p w14:paraId="295250CE" w14:textId="77777777" w:rsidR="005602C9" w:rsidRPr="00D522F1" w:rsidRDefault="005602C9" w:rsidP="00F654D2">
      <w:pPr>
        <w:pStyle w:val="a4"/>
        <w:ind w:firstLine="420"/>
        <w:rPr>
          <w:rFonts w:asciiTheme="minorEastAsia" w:eastAsiaTheme="minorEastAsia" w:hAnsiTheme="minorEastAsia" w:cs="Arial"/>
          <w:szCs w:val="21"/>
        </w:rPr>
      </w:pPr>
    </w:p>
    <w:p w14:paraId="55F2AB9A" w14:textId="77777777" w:rsidR="005602C9" w:rsidRPr="00D522F1" w:rsidRDefault="005602C9" w:rsidP="005602C9">
      <w:pPr>
        <w:rPr>
          <w:rFonts w:asciiTheme="minorEastAsia" w:eastAsiaTheme="minorEastAsia" w:hAnsiTheme="minorEastAsia"/>
        </w:rPr>
      </w:pPr>
    </w:p>
    <w:p w14:paraId="59AE18B2" w14:textId="77777777" w:rsidR="005602C9" w:rsidRPr="00D522F1" w:rsidRDefault="005602C9" w:rsidP="005602C9">
      <w:pPr>
        <w:rPr>
          <w:rFonts w:asciiTheme="minorEastAsia" w:eastAsiaTheme="minorEastAsia" w:hAnsiTheme="minorEastAsia"/>
        </w:rPr>
      </w:pPr>
    </w:p>
    <w:p w14:paraId="06F65822" w14:textId="77777777" w:rsidR="005602C9" w:rsidRPr="00D522F1" w:rsidRDefault="005602C9" w:rsidP="005602C9">
      <w:pPr>
        <w:rPr>
          <w:rFonts w:asciiTheme="minorEastAsia" w:eastAsiaTheme="minorEastAsia" w:hAnsiTheme="minorEastAsia"/>
        </w:rPr>
      </w:pPr>
    </w:p>
    <w:p w14:paraId="339FC04F" w14:textId="77777777" w:rsidR="005602C9" w:rsidRPr="00D522F1" w:rsidRDefault="005602C9" w:rsidP="005602C9">
      <w:pPr>
        <w:rPr>
          <w:rFonts w:asciiTheme="minorEastAsia" w:eastAsiaTheme="minorEastAsia" w:hAnsiTheme="minorEastAsia"/>
        </w:rPr>
      </w:pPr>
    </w:p>
    <w:p w14:paraId="12A153C5" w14:textId="77777777" w:rsidR="005602C9" w:rsidRPr="00D522F1" w:rsidRDefault="005602C9" w:rsidP="005602C9">
      <w:pPr>
        <w:rPr>
          <w:rFonts w:asciiTheme="minorEastAsia" w:eastAsiaTheme="minorEastAsia" w:hAnsiTheme="minorEastAsia"/>
        </w:rPr>
      </w:pPr>
    </w:p>
    <w:p w14:paraId="52176177" w14:textId="77777777" w:rsidR="005602C9" w:rsidRPr="00D522F1" w:rsidRDefault="005602C9" w:rsidP="005602C9">
      <w:pPr>
        <w:rPr>
          <w:rFonts w:asciiTheme="minorEastAsia" w:eastAsiaTheme="minorEastAsia" w:hAnsiTheme="minorEastAsia"/>
        </w:rPr>
      </w:pPr>
    </w:p>
    <w:p w14:paraId="6602F535" w14:textId="77777777" w:rsidR="005602C9" w:rsidRPr="00D522F1" w:rsidRDefault="005602C9" w:rsidP="005602C9">
      <w:pPr>
        <w:rPr>
          <w:rFonts w:asciiTheme="minorEastAsia" w:eastAsiaTheme="minorEastAsia" w:hAnsiTheme="minorEastAsia"/>
        </w:rPr>
      </w:pPr>
    </w:p>
    <w:p w14:paraId="1A85F070" w14:textId="77777777" w:rsidR="005602C9" w:rsidRPr="00D522F1" w:rsidRDefault="005602C9" w:rsidP="005602C9">
      <w:pPr>
        <w:rPr>
          <w:rFonts w:asciiTheme="minorEastAsia" w:eastAsiaTheme="minorEastAsia" w:hAnsiTheme="minorEastAsia"/>
        </w:rPr>
      </w:pPr>
    </w:p>
    <w:p w14:paraId="1F65A7AB" w14:textId="77777777" w:rsidR="005602C9" w:rsidRPr="00D522F1" w:rsidRDefault="005602C9" w:rsidP="005602C9">
      <w:pPr>
        <w:rPr>
          <w:rFonts w:asciiTheme="minorEastAsia" w:eastAsiaTheme="minorEastAsia" w:hAnsiTheme="minorEastAsia"/>
        </w:rPr>
      </w:pPr>
    </w:p>
    <w:p w14:paraId="19DE20B1" w14:textId="77777777" w:rsidR="005602C9" w:rsidRPr="00D522F1" w:rsidRDefault="005602C9" w:rsidP="005602C9">
      <w:pPr>
        <w:rPr>
          <w:rFonts w:asciiTheme="minorEastAsia" w:eastAsiaTheme="minorEastAsia" w:hAnsiTheme="minorEastAsia"/>
        </w:rPr>
      </w:pPr>
    </w:p>
    <w:p w14:paraId="7998EA68" w14:textId="77777777" w:rsidR="00147AE7" w:rsidRPr="00D522F1" w:rsidRDefault="005602C9" w:rsidP="00195613">
      <w:pPr>
        <w:tabs>
          <w:tab w:val="left" w:pos="6181"/>
        </w:tabs>
        <w:rPr>
          <w:rFonts w:asciiTheme="minorEastAsia" w:eastAsiaTheme="minorEastAsia" w:hAnsiTheme="minorEastAsia"/>
        </w:rPr>
        <w:sectPr w:rsidR="00147AE7" w:rsidRPr="00D522F1" w:rsidSect="0026195D">
          <w:headerReference w:type="even" r:id="rId11"/>
          <w:headerReference w:type="default" r:id="rId12"/>
          <w:footerReference w:type="default" r:id="rId13"/>
          <w:pgSz w:w="11906" w:h="16838"/>
          <w:pgMar w:top="1418" w:right="1418" w:bottom="1418" w:left="1418" w:header="851" w:footer="992" w:gutter="0"/>
          <w:pgNumType w:start="1"/>
          <w:cols w:space="425"/>
          <w:docGrid w:type="lines" w:linePitch="312"/>
        </w:sectPr>
      </w:pPr>
      <w:r w:rsidRPr="00D522F1">
        <w:rPr>
          <w:rFonts w:asciiTheme="minorEastAsia" w:eastAsiaTheme="minorEastAsia" w:hAnsiTheme="minorEastAsia"/>
        </w:rPr>
        <w:tab/>
      </w:r>
    </w:p>
    <w:p w14:paraId="53955463" w14:textId="77777777" w:rsidR="006F35F0" w:rsidRDefault="008D0186" w:rsidP="000425D4">
      <w:pPr>
        <w:pStyle w:val="ae"/>
        <w:ind w:firstLine="643"/>
        <w:rPr>
          <w:noProof/>
        </w:rPr>
      </w:pPr>
      <w:bookmarkStart w:id="7" w:name="_Toc271583375"/>
      <w:bookmarkStart w:id="8" w:name="_Toc271754591"/>
      <w:bookmarkStart w:id="9" w:name="_Toc279950563"/>
      <w:bookmarkStart w:id="10" w:name="_Toc328833667"/>
      <w:bookmarkEnd w:id="0"/>
      <w:bookmarkEnd w:id="1"/>
      <w:bookmarkEnd w:id="2"/>
      <w:bookmarkEnd w:id="3"/>
      <w:bookmarkEnd w:id="4"/>
      <w:bookmarkEnd w:id="5"/>
      <w:r w:rsidRPr="00D522F1">
        <w:rPr>
          <w:rFonts w:asciiTheme="minorEastAsia" w:eastAsiaTheme="minorEastAsia" w:hAnsiTheme="minorEastAsia" w:cs="Arial"/>
          <w:sz w:val="28"/>
          <w:szCs w:val="28"/>
          <w:lang w:val="zh-CN"/>
        </w:rPr>
        <w:lastRenderedPageBreak/>
        <w:t>目录</w:t>
      </w:r>
      <w:bookmarkEnd w:id="7"/>
      <w:bookmarkEnd w:id="8"/>
      <w:bookmarkEnd w:id="9"/>
      <w:bookmarkEnd w:id="10"/>
      <w:r w:rsidR="0039639F" w:rsidRPr="00D522F1">
        <w:rPr>
          <w:rFonts w:asciiTheme="minorEastAsia" w:eastAsiaTheme="minorEastAsia" w:hAnsiTheme="minorEastAsia" w:cs="Arial"/>
          <w:sz w:val="18"/>
          <w:szCs w:val="28"/>
          <w:lang w:val="zh-CN"/>
        </w:rPr>
        <w:fldChar w:fldCharType="begin"/>
      </w:r>
      <w:r w:rsidRPr="00D522F1">
        <w:rPr>
          <w:rFonts w:asciiTheme="minorEastAsia" w:eastAsiaTheme="minorEastAsia" w:hAnsiTheme="minorEastAsia" w:cs="Arial"/>
          <w:sz w:val="18"/>
          <w:szCs w:val="28"/>
          <w:lang w:val="zh-CN"/>
        </w:rPr>
        <w:instrText xml:space="preserve"> TOC \o "1-3" \h \z \u </w:instrText>
      </w:r>
      <w:r w:rsidR="0039639F" w:rsidRPr="00D522F1">
        <w:rPr>
          <w:rFonts w:asciiTheme="minorEastAsia" w:eastAsiaTheme="minorEastAsia" w:hAnsiTheme="minorEastAsia" w:cs="Arial"/>
          <w:sz w:val="18"/>
          <w:szCs w:val="28"/>
          <w:lang w:val="zh-CN"/>
        </w:rPr>
        <w:fldChar w:fldCharType="separate"/>
      </w:r>
    </w:p>
    <w:p w14:paraId="22D34856" w14:textId="77777777" w:rsidR="006F35F0" w:rsidRDefault="006F35F0">
      <w:pPr>
        <w:pStyle w:val="1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</w:rPr>
      </w:pPr>
      <w:r w:rsidRPr="00780408">
        <w:rPr>
          <w:rFonts w:asciiTheme="minorEastAsia" w:eastAsiaTheme="minorEastAsia" w:hAnsiTheme="minorEastAsia" w:cs="Arial" w:hint="eastAsia"/>
          <w:noProof/>
          <w:lang w:val="zh-CN"/>
        </w:rPr>
        <w:t>目录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_Toc328833667 \h </w:instrText>
      </w:r>
      <w:r>
        <w:rPr>
          <w:noProof/>
        </w:rPr>
      </w:r>
      <w:r>
        <w:rPr>
          <w:noProof/>
        </w:rPr>
        <w:fldChar w:fldCharType="separate"/>
      </w:r>
      <w:r w:rsidR="00C85F0A">
        <w:rPr>
          <w:noProof/>
        </w:rPr>
        <w:t>2</w:t>
      </w:r>
      <w:r>
        <w:rPr>
          <w:noProof/>
        </w:rPr>
        <w:fldChar w:fldCharType="end"/>
      </w:r>
    </w:p>
    <w:p w14:paraId="1E8AD413" w14:textId="77777777" w:rsidR="006F35F0" w:rsidRDefault="006F35F0">
      <w:pPr>
        <w:pStyle w:val="1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</w:rPr>
      </w:pPr>
      <w:r w:rsidRPr="00780408">
        <w:rPr>
          <w:rFonts w:eastAsiaTheme="minorEastAsia"/>
          <w:noProof/>
          <w:color w:val="000000"/>
        </w:rPr>
        <w:t>1</w:t>
      </w:r>
      <w:r w:rsidRPr="00780408">
        <w:rPr>
          <w:rFonts w:asciiTheme="minorEastAsia" w:eastAsiaTheme="minorEastAsia" w:hAnsiTheme="minorEastAsia" w:hint="eastAsia"/>
          <w:noProof/>
        </w:rPr>
        <w:t xml:space="preserve"> 概念解释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_Toc328833668 \h </w:instrText>
      </w:r>
      <w:r>
        <w:rPr>
          <w:noProof/>
        </w:rPr>
      </w:r>
      <w:r>
        <w:rPr>
          <w:noProof/>
        </w:rPr>
        <w:fldChar w:fldCharType="separate"/>
      </w:r>
      <w:r w:rsidR="00C85F0A">
        <w:rPr>
          <w:noProof/>
        </w:rPr>
        <w:t>3</w:t>
      </w:r>
      <w:r>
        <w:rPr>
          <w:noProof/>
        </w:rPr>
        <w:fldChar w:fldCharType="end"/>
      </w:r>
    </w:p>
    <w:p w14:paraId="4EF6A5A8" w14:textId="77777777" w:rsidR="006F35F0" w:rsidRDefault="006F35F0">
      <w:pPr>
        <w:pStyle w:val="1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</w:rPr>
      </w:pPr>
      <w:r w:rsidRPr="00780408">
        <w:rPr>
          <w:rFonts w:eastAsiaTheme="minorEastAsia"/>
          <w:noProof/>
          <w:color w:val="000000"/>
        </w:rPr>
        <w:t>2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简介</w:t>
      </w:r>
      <w:r>
        <w:rPr>
          <w:noProof/>
        </w:rPr>
        <w:tab/>
      </w:r>
      <w:bookmarkStart w:id="11" w:name="_GoBack"/>
      <w:bookmarkEnd w:id="11"/>
      <w:r>
        <w:rPr>
          <w:noProof/>
        </w:rPr>
        <w:fldChar w:fldCharType="begin"/>
      </w:r>
      <w:r>
        <w:rPr>
          <w:noProof/>
        </w:rPr>
        <w:instrText xml:space="preserve"> PAGEREF _Toc328833669 \h </w:instrText>
      </w:r>
      <w:r>
        <w:rPr>
          <w:noProof/>
        </w:rPr>
      </w:r>
      <w:r>
        <w:rPr>
          <w:noProof/>
        </w:rPr>
        <w:fldChar w:fldCharType="separate"/>
      </w:r>
      <w:r w:rsidR="00C85F0A">
        <w:rPr>
          <w:noProof/>
        </w:rPr>
        <w:t>3</w:t>
      </w:r>
      <w:r>
        <w:rPr>
          <w:noProof/>
        </w:rPr>
        <w:fldChar w:fldCharType="end"/>
      </w:r>
    </w:p>
    <w:p w14:paraId="673E062E" w14:textId="77777777" w:rsidR="006F35F0" w:rsidRDefault="006F35F0">
      <w:pPr>
        <w:pStyle w:val="21"/>
        <w:rPr>
          <w:rFonts w:asciiTheme="minorHAnsi" w:eastAsiaTheme="minorEastAsia" w:hAnsiTheme="minorHAnsi" w:cstheme="minorBidi"/>
          <w:noProof/>
          <w:sz w:val="24"/>
        </w:rPr>
      </w:pPr>
      <w:r w:rsidRPr="00780408">
        <w:rPr>
          <w:rFonts w:eastAsiaTheme="minorEastAsia"/>
          <w:noProof/>
          <w:color w:val="000000"/>
        </w:rPr>
        <w:t>2.1</w:t>
      </w:r>
      <w:r w:rsidRPr="00780408">
        <w:rPr>
          <w:rFonts w:asciiTheme="minorEastAsia" w:eastAsiaTheme="minorEastAsia" w:hAnsiTheme="minorEastAsia" w:hint="eastAsia"/>
          <w:noProof/>
        </w:rPr>
        <w:t xml:space="preserve"> 兼容性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_Toc328833670 \h </w:instrText>
      </w:r>
      <w:r>
        <w:rPr>
          <w:noProof/>
        </w:rPr>
      </w:r>
      <w:r>
        <w:rPr>
          <w:noProof/>
        </w:rPr>
        <w:fldChar w:fldCharType="separate"/>
      </w:r>
      <w:r w:rsidR="00C85F0A">
        <w:rPr>
          <w:noProof/>
        </w:rPr>
        <w:t>3</w:t>
      </w:r>
      <w:r>
        <w:rPr>
          <w:noProof/>
        </w:rPr>
        <w:fldChar w:fldCharType="end"/>
      </w:r>
    </w:p>
    <w:p w14:paraId="517FFEFB" w14:textId="77777777" w:rsidR="006F35F0" w:rsidRDefault="006F35F0">
      <w:pPr>
        <w:pStyle w:val="21"/>
        <w:rPr>
          <w:rFonts w:asciiTheme="minorHAnsi" w:eastAsiaTheme="minorEastAsia" w:hAnsiTheme="minorHAnsi" w:cstheme="minorBidi"/>
          <w:noProof/>
          <w:sz w:val="24"/>
        </w:rPr>
      </w:pPr>
      <w:r w:rsidRPr="00780408">
        <w:rPr>
          <w:rFonts w:eastAsiaTheme="minorEastAsia"/>
          <w:noProof/>
          <w:color w:val="000000"/>
        </w:rPr>
        <w:t>2.2</w:t>
      </w:r>
      <w:r w:rsidRPr="00780408">
        <w:rPr>
          <w:rFonts w:asciiTheme="minorEastAsia" w:eastAsiaTheme="minorEastAsia" w:hAnsiTheme="minorEastAsia" w:hint="eastAsia"/>
          <w:noProof/>
        </w:rPr>
        <w:t xml:space="preserve"> 开发包说明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_Toc328833671 \h </w:instrText>
      </w:r>
      <w:r>
        <w:rPr>
          <w:noProof/>
        </w:rPr>
      </w:r>
      <w:r>
        <w:rPr>
          <w:noProof/>
        </w:rPr>
        <w:fldChar w:fldCharType="separate"/>
      </w:r>
      <w:r w:rsidR="00C85F0A">
        <w:rPr>
          <w:noProof/>
        </w:rPr>
        <w:t>3</w:t>
      </w:r>
      <w:r>
        <w:rPr>
          <w:noProof/>
        </w:rPr>
        <w:fldChar w:fldCharType="end"/>
      </w:r>
    </w:p>
    <w:p w14:paraId="3665CF15" w14:textId="77777777" w:rsidR="006F35F0" w:rsidRDefault="006F35F0">
      <w:pPr>
        <w:pStyle w:val="21"/>
        <w:rPr>
          <w:rFonts w:asciiTheme="minorHAnsi" w:eastAsiaTheme="minorEastAsia" w:hAnsiTheme="minorHAnsi" w:cstheme="minorBidi"/>
          <w:noProof/>
          <w:sz w:val="24"/>
        </w:rPr>
      </w:pPr>
      <w:r w:rsidRPr="00780408">
        <w:rPr>
          <w:rFonts w:eastAsiaTheme="minorEastAsia"/>
          <w:noProof/>
          <w:color w:val="000000"/>
        </w:rPr>
        <w:t>2.3</w:t>
      </w:r>
      <w:r w:rsidRPr="00780408">
        <w:rPr>
          <w:rFonts w:asciiTheme="minorEastAsia" w:eastAsiaTheme="minorEastAsia" w:hAnsiTheme="minorEastAsia" w:hint="eastAsia"/>
          <w:noProof/>
        </w:rPr>
        <w:t xml:space="preserve"> 总体</w:t>
      </w:r>
      <w:r w:rsidRPr="00780408">
        <w:rPr>
          <w:rFonts w:ascii="Damascus Medium" w:eastAsiaTheme="minorEastAsia" w:hAnsi="Damascus Medium" w:cs="Damascus Medium" w:hint="eastAsia"/>
          <w:noProof/>
        </w:rPr>
        <w:t>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_Toc328833672 \h </w:instrText>
      </w:r>
      <w:r>
        <w:rPr>
          <w:noProof/>
        </w:rPr>
      </w:r>
      <w:r>
        <w:rPr>
          <w:noProof/>
        </w:rPr>
        <w:fldChar w:fldCharType="separate"/>
      </w:r>
      <w:r w:rsidR="00C85F0A">
        <w:rPr>
          <w:noProof/>
        </w:rPr>
        <w:t>4</w:t>
      </w:r>
      <w:r>
        <w:rPr>
          <w:noProof/>
        </w:rPr>
        <w:fldChar w:fldCharType="end"/>
      </w:r>
    </w:p>
    <w:p w14:paraId="7AC621AE" w14:textId="77777777" w:rsidR="006F35F0" w:rsidRDefault="006F35F0">
      <w:pPr>
        <w:pStyle w:val="1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</w:rPr>
      </w:pPr>
      <w:r w:rsidRPr="00780408">
        <w:rPr>
          <w:noProof/>
          <w:color w:val="000000"/>
        </w:rPr>
        <w:t>3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集成指南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_Toc328833673 \h </w:instrText>
      </w:r>
      <w:r>
        <w:rPr>
          <w:noProof/>
        </w:rPr>
      </w:r>
      <w:r>
        <w:rPr>
          <w:noProof/>
        </w:rPr>
        <w:fldChar w:fldCharType="separate"/>
      </w:r>
      <w:r w:rsidR="00C85F0A">
        <w:rPr>
          <w:noProof/>
        </w:rPr>
        <w:t>4</w:t>
      </w:r>
      <w:r>
        <w:rPr>
          <w:noProof/>
        </w:rPr>
        <w:fldChar w:fldCharType="end"/>
      </w:r>
    </w:p>
    <w:p w14:paraId="1E07143D" w14:textId="77777777" w:rsidR="006F35F0" w:rsidRDefault="006F35F0">
      <w:pPr>
        <w:pStyle w:val="21"/>
        <w:rPr>
          <w:rFonts w:asciiTheme="minorHAnsi" w:eastAsiaTheme="minorEastAsia" w:hAnsiTheme="minorHAnsi" w:cstheme="minorBidi"/>
          <w:noProof/>
          <w:sz w:val="24"/>
        </w:rPr>
      </w:pPr>
      <w:r w:rsidRPr="00780408">
        <w:rPr>
          <w:noProof/>
          <w:color w:val="000000"/>
        </w:rPr>
        <w:t>3.1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添加</w:t>
      </w:r>
      <w:r>
        <w:rPr>
          <w:noProof/>
        </w:rPr>
        <w:t>BDSSpeechSynthesizer</w:t>
      </w:r>
      <w:r>
        <w:rPr>
          <w:rFonts w:hint="eastAsia"/>
          <w:noProof/>
        </w:rPr>
        <w:t>到工程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_Toc328833674 \h </w:instrText>
      </w:r>
      <w:r>
        <w:rPr>
          <w:noProof/>
        </w:rPr>
      </w:r>
      <w:r>
        <w:rPr>
          <w:noProof/>
        </w:rPr>
        <w:fldChar w:fldCharType="separate"/>
      </w:r>
      <w:r w:rsidR="00C85F0A">
        <w:rPr>
          <w:noProof/>
        </w:rPr>
        <w:t>4</w:t>
      </w:r>
      <w:r>
        <w:rPr>
          <w:noProof/>
        </w:rPr>
        <w:fldChar w:fldCharType="end"/>
      </w:r>
    </w:p>
    <w:p w14:paraId="10A01DBD" w14:textId="77777777" w:rsidR="006F35F0" w:rsidRDefault="006F35F0">
      <w:pPr>
        <w:pStyle w:val="21"/>
        <w:rPr>
          <w:rFonts w:asciiTheme="minorHAnsi" w:eastAsiaTheme="minorEastAsia" w:hAnsiTheme="minorHAnsi" w:cstheme="minorBidi"/>
          <w:noProof/>
          <w:sz w:val="24"/>
        </w:rPr>
      </w:pPr>
      <w:r w:rsidRPr="00780408">
        <w:rPr>
          <w:noProof/>
          <w:color w:val="000000"/>
        </w:rPr>
        <w:t>3.2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添加授权文件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_Toc328833675 \h </w:instrText>
      </w:r>
      <w:r>
        <w:rPr>
          <w:noProof/>
        </w:rPr>
      </w:r>
      <w:r>
        <w:rPr>
          <w:noProof/>
        </w:rPr>
        <w:fldChar w:fldCharType="separate"/>
      </w:r>
      <w:r w:rsidR="00C85F0A">
        <w:rPr>
          <w:noProof/>
        </w:rPr>
        <w:t>5</w:t>
      </w:r>
      <w:r>
        <w:rPr>
          <w:noProof/>
        </w:rPr>
        <w:fldChar w:fldCharType="end"/>
      </w:r>
    </w:p>
    <w:p w14:paraId="69A18A43" w14:textId="77777777" w:rsidR="006F35F0" w:rsidRDefault="006F35F0">
      <w:pPr>
        <w:pStyle w:val="21"/>
        <w:rPr>
          <w:rFonts w:asciiTheme="minorHAnsi" w:eastAsiaTheme="minorEastAsia" w:hAnsiTheme="minorHAnsi" w:cstheme="minorBidi"/>
          <w:noProof/>
          <w:sz w:val="24"/>
        </w:rPr>
      </w:pPr>
      <w:r w:rsidRPr="00780408">
        <w:rPr>
          <w:noProof/>
          <w:color w:val="000000"/>
        </w:rPr>
        <w:t>3.3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添加语音合成资源文件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_Toc328833676 \h </w:instrText>
      </w:r>
      <w:r>
        <w:rPr>
          <w:noProof/>
        </w:rPr>
      </w:r>
      <w:r>
        <w:rPr>
          <w:noProof/>
        </w:rPr>
        <w:fldChar w:fldCharType="separate"/>
      </w:r>
      <w:r w:rsidR="00C85F0A">
        <w:rPr>
          <w:noProof/>
        </w:rPr>
        <w:t>5</w:t>
      </w:r>
      <w:r>
        <w:rPr>
          <w:noProof/>
        </w:rPr>
        <w:fldChar w:fldCharType="end"/>
      </w:r>
    </w:p>
    <w:p w14:paraId="75422BCA" w14:textId="77777777" w:rsidR="006F35F0" w:rsidRDefault="006F35F0">
      <w:pPr>
        <w:pStyle w:val="21"/>
        <w:rPr>
          <w:rFonts w:asciiTheme="minorHAnsi" w:eastAsiaTheme="minorEastAsia" w:hAnsiTheme="minorHAnsi" w:cstheme="minorBidi"/>
          <w:noProof/>
          <w:sz w:val="24"/>
        </w:rPr>
      </w:pPr>
      <w:r w:rsidRPr="00780408">
        <w:rPr>
          <w:noProof/>
          <w:color w:val="000000"/>
        </w:rPr>
        <w:t>3.4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引入</w:t>
      </w:r>
      <w:r>
        <w:rPr>
          <w:noProof/>
        </w:rPr>
        <w:t xml:space="preserve"> BDSSpeechSynthesizer </w:t>
      </w:r>
      <w:r>
        <w:rPr>
          <w:rFonts w:hint="eastAsia"/>
          <w:noProof/>
        </w:rPr>
        <w:t>的头文件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_Toc328833677 \h </w:instrText>
      </w:r>
      <w:r>
        <w:rPr>
          <w:noProof/>
        </w:rPr>
      </w:r>
      <w:r>
        <w:rPr>
          <w:noProof/>
        </w:rPr>
        <w:fldChar w:fldCharType="separate"/>
      </w:r>
      <w:r w:rsidR="00C85F0A">
        <w:rPr>
          <w:noProof/>
        </w:rPr>
        <w:t>5</w:t>
      </w:r>
      <w:r>
        <w:rPr>
          <w:noProof/>
        </w:rPr>
        <w:fldChar w:fldCharType="end"/>
      </w:r>
    </w:p>
    <w:p w14:paraId="0696E377" w14:textId="77777777" w:rsidR="006F35F0" w:rsidRDefault="006F35F0">
      <w:pPr>
        <w:pStyle w:val="21"/>
        <w:rPr>
          <w:rFonts w:asciiTheme="minorHAnsi" w:eastAsiaTheme="minorEastAsia" w:hAnsiTheme="minorHAnsi" w:cstheme="minorBidi"/>
          <w:noProof/>
          <w:sz w:val="24"/>
        </w:rPr>
      </w:pPr>
      <w:r w:rsidRPr="00780408">
        <w:rPr>
          <w:noProof/>
          <w:color w:val="000000"/>
        </w:rPr>
        <w:t>3.5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引入静态库文件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_Toc328833678 \h </w:instrText>
      </w:r>
      <w:r>
        <w:rPr>
          <w:noProof/>
        </w:rPr>
      </w:r>
      <w:r>
        <w:rPr>
          <w:noProof/>
        </w:rPr>
        <w:fldChar w:fldCharType="separate"/>
      </w:r>
      <w:r w:rsidR="00C85F0A">
        <w:rPr>
          <w:noProof/>
        </w:rPr>
        <w:t>5</w:t>
      </w:r>
      <w:r>
        <w:rPr>
          <w:noProof/>
        </w:rPr>
        <w:fldChar w:fldCharType="end"/>
      </w:r>
    </w:p>
    <w:p w14:paraId="65A1021A" w14:textId="77777777" w:rsidR="006F35F0" w:rsidRDefault="006F35F0">
      <w:pPr>
        <w:pStyle w:val="1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</w:rPr>
      </w:pPr>
      <w:r w:rsidRPr="00780408">
        <w:rPr>
          <w:noProof/>
          <w:color w:val="000000"/>
        </w:rPr>
        <w:t>4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语音合成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_Toc328833679 \h </w:instrText>
      </w:r>
      <w:r>
        <w:rPr>
          <w:noProof/>
        </w:rPr>
      </w:r>
      <w:r>
        <w:rPr>
          <w:noProof/>
        </w:rPr>
        <w:fldChar w:fldCharType="separate"/>
      </w:r>
      <w:r w:rsidR="00C85F0A">
        <w:rPr>
          <w:noProof/>
        </w:rPr>
        <w:t>6</w:t>
      </w:r>
      <w:r>
        <w:rPr>
          <w:noProof/>
        </w:rPr>
        <w:fldChar w:fldCharType="end"/>
      </w:r>
    </w:p>
    <w:p w14:paraId="6CDA9049" w14:textId="77777777" w:rsidR="006F35F0" w:rsidRDefault="006F35F0">
      <w:pPr>
        <w:pStyle w:val="21"/>
        <w:rPr>
          <w:rFonts w:asciiTheme="minorHAnsi" w:eastAsiaTheme="minorEastAsia" w:hAnsiTheme="minorHAnsi" w:cstheme="minorBidi"/>
          <w:noProof/>
          <w:sz w:val="24"/>
        </w:rPr>
      </w:pPr>
      <w:r w:rsidRPr="00780408">
        <w:rPr>
          <w:noProof/>
          <w:color w:val="000000"/>
        </w:rPr>
        <w:t>4.1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合成前准备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_Toc328833680 \h </w:instrText>
      </w:r>
      <w:r>
        <w:rPr>
          <w:noProof/>
        </w:rPr>
      </w:r>
      <w:r>
        <w:rPr>
          <w:noProof/>
        </w:rPr>
        <w:fldChar w:fldCharType="separate"/>
      </w:r>
      <w:r w:rsidR="00C85F0A">
        <w:rPr>
          <w:noProof/>
        </w:rPr>
        <w:t>6</w:t>
      </w:r>
      <w:r>
        <w:rPr>
          <w:noProof/>
        </w:rPr>
        <w:fldChar w:fldCharType="end"/>
      </w:r>
    </w:p>
    <w:p w14:paraId="17DE2F7E" w14:textId="77777777" w:rsidR="006F35F0" w:rsidRDefault="006F35F0">
      <w:pPr>
        <w:pStyle w:val="3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</w:rPr>
      </w:pPr>
      <w:r w:rsidRPr="00780408">
        <w:rPr>
          <w:noProof/>
        </w:rPr>
        <w:t>4.1.1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设置合成代理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_Toc328833681 \h </w:instrText>
      </w:r>
      <w:r>
        <w:rPr>
          <w:noProof/>
        </w:rPr>
      </w:r>
      <w:r>
        <w:rPr>
          <w:noProof/>
        </w:rPr>
        <w:fldChar w:fldCharType="separate"/>
      </w:r>
      <w:r w:rsidR="00C85F0A">
        <w:rPr>
          <w:noProof/>
        </w:rPr>
        <w:t>6</w:t>
      </w:r>
      <w:r>
        <w:rPr>
          <w:noProof/>
        </w:rPr>
        <w:fldChar w:fldCharType="end"/>
      </w:r>
    </w:p>
    <w:p w14:paraId="41D0A8B3" w14:textId="77777777" w:rsidR="006F35F0" w:rsidRDefault="006F35F0">
      <w:pPr>
        <w:pStyle w:val="3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</w:rPr>
      </w:pPr>
      <w:r w:rsidRPr="00780408">
        <w:rPr>
          <w:noProof/>
        </w:rPr>
        <w:t>4.1.2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设置合成参数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_Toc328833682 \h </w:instrText>
      </w:r>
      <w:r>
        <w:rPr>
          <w:noProof/>
        </w:rPr>
      </w:r>
      <w:r>
        <w:rPr>
          <w:noProof/>
        </w:rPr>
        <w:fldChar w:fldCharType="separate"/>
      </w:r>
      <w:r w:rsidR="00C85F0A">
        <w:rPr>
          <w:noProof/>
        </w:rPr>
        <w:t>6</w:t>
      </w:r>
      <w:r>
        <w:rPr>
          <w:noProof/>
        </w:rPr>
        <w:fldChar w:fldCharType="end"/>
      </w:r>
    </w:p>
    <w:p w14:paraId="7CE4B024" w14:textId="77777777" w:rsidR="006F35F0" w:rsidRDefault="006F35F0">
      <w:pPr>
        <w:pStyle w:val="21"/>
        <w:rPr>
          <w:rFonts w:asciiTheme="minorHAnsi" w:eastAsiaTheme="minorEastAsia" w:hAnsiTheme="minorHAnsi" w:cstheme="minorBidi"/>
          <w:noProof/>
          <w:sz w:val="24"/>
        </w:rPr>
      </w:pPr>
      <w:r w:rsidRPr="00780408">
        <w:rPr>
          <w:noProof/>
          <w:color w:val="000000"/>
        </w:rPr>
        <w:t>4.2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合成同时播放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_Toc328833683 \h </w:instrText>
      </w:r>
      <w:r>
        <w:rPr>
          <w:noProof/>
        </w:rPr>
      </w:r>
      <w:r>
        <w:rPr>
          <w:noProof/>
        </w:rPr>
        <w:fldChar w:fldCharType="separate"/>
      </w:r>
      <w:r w:rsidR="00C85F0A">
        <w:rPr>
          <w:noProof/>
        </w:rPr>
        <w:t>7</w:t>
      </w:r>
      <w:r>
        <w:rPr>
          <w:noProof/>
        </w:rPr>
        <w:fldChar w:fldCharType="end"/>
      </w:r>
    </w:p>
    <w:p w14:paraId="6C466277" w14:textId="77777777" w:rsidR="006F35F0" w:rsidRDefault="006F35F0">
      <w:pPr>
        <w:pStyle w:val="3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</w:rPr>
      </w:pPr>
      <w:r w:rsidRPr="00780408">
        <w:rPr>
          <w:noProof/>
        </w:rPr>
        <w:t>4.2.1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状态监听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_Toc328833684 \h </w:instrText>
      </w:r>
      <w:r>
        <w:rPr>
          <w:noProof/>
        </w:rPr>
      </w:r>
      <w:r>
        <w:rPr>
          <w:noProof/>
        </w:rPr>
        <w:fldChar w:fldCharType="separate"/>
      </w:r>
      <w:r w:rsidR="00C85F0A">
        <w:rPr>
          <w:noProof/>
        </w:rPr>
        <w:t>8</w:t>
      </w:r>
      <w:r>
        <w:rPr>
          <w:noProof/>
        </w:rPr>
        <w:fldChar w:fldCharType="end"/>
      </w:r>
    </w:p>
    <w:p w14:paraId="633C6624" w14:textId="77777777" w:rsidR="006F35F0" w:rsidRDefault="006F35F0">
      <w:pPr>
        <w:pStyle w:val="21"/>
        <w:rPr>
          <w:rFonts w:asciiTheme="minorHAnsi" w:eastAsiaTheme="minorEastAsia" w:hAnsiTheme="minorHAnsi" w:cstheme="minorBidi"/>
          <w:noProof/>
          <w:sz w:val="24"/>
        </w:rPr>
      </w:pPr>
      <w:r w:rsidRPr="00780408">
        <w:rPr>
          <w:noProof/>
          <w:color w:val="000000"/>
        </w:rPr>
        <w:t>4.3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获取合成数据自行播放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_Toc328833685 \h </w:instrText>
      </w:r>
      <w:r>
        <w:rPr>
          <w:noProof/>
        </w:rPr>
      </w:r>
      <w:r>
        <w:rPr>
          <w:noProof/>
        </w:rPr>
        <w:fldChar w:fldCharType="separate"/>
      </w:r>
      <w:r w:rsidR="00C85F0A">
        <w:rPr>
          <w:noProof/>
        </w:rPr>
        <w:t>8</w:t>
      </w:r>
      <w:r>
        <w:rPr>
          <w:noProof/>
        </w:rPr>
        <w:fldChar w:fldCharType="end"/>
      </w:r>
    </w:p>
    <w:p w14:paraId="1F27571C" w14:textId="77777777" w:rsidR="006F35F0" w:rsidRDefault="006F35F0">
      <w:pPr>
        <w:pStyle w:val="3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</w:rPr>
      </w:pPr>
      <w:r w:rsidRPr="00780408">
        <w:rPr>
          <w:noProof/>
        </w:rPr>
        <w:t>4.3.1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获取合成数据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_Toc328833686 \h </w:instrText>
      </w:r>
      <w:r>
        <w:rPr>
          <w:noProof/>
        </w:rPr>
      </w:r>
      <w:r>
        <w:rPr>
          <w:noProof/>
        </w:rPr>
        <w:fldChar w:fldCharType="separate"/>
      </w:r>
      <w:r w:rsidR="00C85F0A">
        <w:rPr>
          <w:noProof/>
        </w:rPr>
        <w:t>8</w:t>
      </w:r>
      <w:r>
        <w:rPr>
          <w:noProof/>
        </w:rPr>
        <w:fldChar w:fldCharType="end"/>
      </w:r>
    </w:p>
    <w:p w14:paraId="43459374" w14:textId="77777777" w:rsidR="006F35F0" w:rsidRDefault="006F35F0">
      <w:pPr>
        <w:pStyle w:val="21"/>
        <w:rPr>
          <w:rFonts w:asciiTheme="minorHAnsi" w:eastAsiaTheme="minorEastAsia" w:hAnsiTheme="minorHAnsi" w:cstheme="minorBidi"/>
          <w:noProof/>
          <w:sz w:val="24"/>
        </w:rPr>
      </w:pPr>
      <w:r w:rsidRPr="00780408">
        <w:rPr>
          <w:noProof/>
          <w:color w:val="000000"/>
        </w:rPr>
        <w:t>4.4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线程安全相关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_Toc328833687 \h </w:instrText>
      </w:r>
      <w:r>
        <w:rPr>
          <w:noProof/>
        </w:rPr>
      </w:r>
      <w:r>
        <w:rPr>
          <w:noProof/>
        </w:rPr>
        <w:fldChar w:fldCharType="separate"/>
      </w:r>
      <w:r w:rsidR="00C85F0A">
        <w:rPr>
          <w:noProof/>
        </w:rPr>
        <w:t>9</w:t>
      </w:r>
      <w:r>
        <w:rPr>
          <w:noProof/>
        </w:rPr>
        <w:fldChar w:fldCharType="end"/>
      </w:r>
    </w:p>
    <w:p w14:paraId="5F36B184" w14:textId="77777777" w:rsidR="006F35F0" w:rsidRDefault="006F35F0">
      <w:pPr>
        <w:pStyle w:val="1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</w:rPr>
      </w:pPr>
      <w:r w:rsidRPr="00780408">
        <w:rPr>
          <w:noProof/>
          <w:color w:val="000000"/>
        </w:rPr>
        <w:t>5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日志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_Toc328833688 \h </w:instrText>
      </w:r>
      <w:r>
        <w:rPr>
          <w:noProof/>
        </w:rPr>
      </w:r>
      <w:r>
        <w:rPr>
          <w:noProof/>
        </w:rPr>
        <w:fldChar w:fldCharType="separate"/>
      </w:r>
      <w:r w:rsidR="00C85F0A">
        <w:rPr>
          <w:noProof/>
        </w:rPr>
        <w:t>9</w:t>
      </w:r>
      <w:r>
        <w:rPr>
          <w:noProof/>
        </w:rPr>
        <w:fldChar w:fldCharType="end"/>
      </w:r>
    </w:p>
    <w:p w14:paraId="5044EFC4" w14:textId="77777777" w:rsidR="006F35F0" w:rsidRDefault="006F35F0">
      <w:pPr>
        <w:pStyle w:val="1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FAQ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_Toc328833689 \h </w:instrText>
      </w:r>
      <w:r>
        <w:rPr>
          <w:noProof/>
        </w:rPr>
      </w:r>
      <w:r>
        <w:rPr>
          <w:noProof/>
        </w:rPr>
        <w:fldChar w:fldCharType="separate"/>
      </w:r>
      <w:r w:rsidR="00C85F0A">
        <w:rPr>
          <w:noProof/>
        </w:rPr>
        <w:t>12</w:t>
      </w:r>
      <w:r>
        <w:rPr>
          <w:noProof/>
        </w:rPr>
        <w:fldChar w:fldCharType="end"/>
      </w:r>
    </w:p>
    <w:p w14:paraId="7ABD3758" w14:textId="77777777" w:rsidR="00883F6E" w:rsidRDefault="0039639F" w:rsidP="00806E50">
      <w:pPr>
        <w:sectPr w:rsidR="00883F6E" w:rsidSect="0026195D">
          <w:headerReference w:type="even" r:id="rId14"/>
          <w:footerReference w:type="default" r:id="rId15"/>
          <w:pgSz w:w="11906" w:h="16838"/>
          <w:pgMar w:top="1418" w:right="1418" w:bottom="1418" w:left="1418" w:header="851" w:footer="850" w:gutter="0"/>
          <w:cols w:space="425"/>
          <w:docGrid w:type="lines" w:linePitch="312"/>
        </w:sectPr>
      </w:pPr>
      <w:r w:rsidRPr="00D522F1">
        <w:rPr>
          <w:lang w:val="zh-CN"/>
        </w:rPr>
        <w:fldChar w:fldCharType="end"/>
      </w:r>
    </w:p>
    <w:p w14:paraId="480123AE" w14:textId="77777777" w:rsidR="00A66733" w:rsidRPr="00642924" w:rsidRDefault="00791F74" w:rsidP="00A66733">
      <w:pPr>
        <w:pStyle w:val="1"/>
        <w:rPr>
          <w:rFonts w:asciiTheme="minorEastAsia" w:eastAsiaTheme="minorEastAsia" w:hAnsiTheme="minorEastAsia"/>
        </w:rPr>
      </w:pPr>
      <w:bookmarkStart w:id="12" w:name="_Ref328666705"/>
      <w:bookmarkStart w:id="13" w:name="_Ref328666709"/>
      <w:bookmarkStart w:id="14" w:name="_Toc328667462"/>
      <w:bookmarkStart w:id="15" w:name="_Toc328833668"/>
      <w:r>
        <w:rPr>
          <w:rFonts w:asciiTheme="minorEastAsia" w:eastAsiaTheme="minorEastAsia" w:hAnsiTheme="minorEastAsia" w:hint="eastAsia"/>
        </w:rPr>
        <w:lastRenderedPageBreak/>
        <w:t>概念</w:t>
      </w:r>
      <w:r w:rsidR="00A66733" w:rsidRPr="00642924">
        <w:rPr>
          <w:rFonts w:asciiTheme="minorEastAsia" w:eastAsiaTheme="minorEastAsia" w:hAnsiTheme="minorEastAsia" w:hint="eastAsia"/>
        </w:rPr>
        <w:t>解释</w:t>
      </w:r>
      <w:bookmarkEnd w:id="12"/>
      <w:bookmarkEnd w:id="13"/>
      <w:bookmarkEnd w:id="14"/>
      <w:bookmarkEnd w:id="15"/>
    </w:p>
    <w:p w14:paraId="2B288B9C" w14:textId="172EE2B9" w:rsidR="00590D1C" w:rsidRDefault="00590D1C" w:rsidP="00590D1C">
      <w:pPr>
        <w:ind w:firstLine="420"/>
      </w:pPr>
      <w:bookmarkStart w:id="16" w:name="OLE_LINK8"/>
      <w:bookmarkStart w:id="17" w:name="OLE_LINK11"/>
      <w:r w:rsidRPr="00590D1C">
        <w:rPr>
          <w:rFonts w:hint="eastAsia"/>
        </w:rPr>
        <w:t>语音合成是实现人机语音交互，建立一个有听和讲能力的交互系统所必需的关键技术。随着语音技术的发展，百度自主研发了语音合成系统（</w:t>
      </w:r>
      <w:r w:rsidRPr="00590D1C">
        <w:rPr>
          <w:rFonts w:hint="eastAsia"/>
        </w:rPr>
        <w:t>TTS</w:t>
      </w:r>
      <w:r>
        <w:rPr>
          <w:rFonts w:hint="eastAsia"/>
        </w:rPr>
        <w:t>），功能是接受用户发送的文本，生成语音发送给用户</w:t>
      </w:r>
      <w:r w:rsidRPr="00590D1C">
        <w:rPr>
          <w:rFonts w:hint="eastAsia"/>
        </w:rPr>
        <w:t>。</w:t>
      </w:r>
    </w:p>
    <w:p w14:paraId="6EC295A9" w14:textId="77777777" w:rsidR="00A66733" w:rsidRPr="00671DE8" w:rsidRDefault="00791F74" w:rsidP="00A66733">
      <w:r>
        <w:rPr>
          <w:rFonts w:hint="eastAsia"/>
        </w:rPr>
        <w:t>对本文中将提到的概念</w:t>
      </w:r>
      <w:r w:rsidR="00A66733">
        <w:rPr>
          <w:rFonts w:hint="eastAsia"/>
        </w:rPr>
        <w:t>约定如下：</w:t>
      </w:r>
    </w:p>
    <w:p w14:paraId="39F4713A" w14:textId="576C35DF" w:rsidR="00A66733" w:rsidRDefault="00590D1C" w:rsidP="00F50AE5">
      <w:pPr>
        <w:pStyle w:val="afa"/>
        <w:numPr>
          <w:ilvl w:val="0"/>
          <w:numId w:val="2"/>
        </w:numPr>
        <w:ind w:firstLineChars="0"/>
      </w:pPr>
      <w:r>
        <w:rPr>
          <w:rFonts w:hint="eastAsia"/>
          <w:b/>
        </w:rPr>
        <w:t>语音合成</w:t>
      </w:r>
      <w:r w:rsidR="00002A6A">
        <w:rPr>
          <w:rFonts w:hint="eastAsia"/>
        </w:rPr>
        <w:t>：</w:t>
      </w:r>
      <w:r>
        <w:rPr>
          <w:rFonts w:hint="eastAsia"/>
        </w:rPr>
        <w:t>将文本合成为语音，即声音文件</w:t>
      </w:r>
      <w:r w:rsidR="00A66733">
        <w:rPr>
          <w:rFonts w:hint="eastAsia"/>
        </w:rPr>
        <w:t>。</w:t>
      </w:r>
    </w:p>
    <w:p w14:paraId="71A88938" w14:textId="7CECB0EE" w:rsidR="00A66733" w:rsidRPr="00671DE8" w:rsidRDefault="00590D1C" w:rsidP="00F50AE5">
      <w:pPr>
        <w:pStyle w:val="afa"/>
        <w:numPr>
          <w:ilvl w:val="0"/>
          <w:numId w:val="2"/>
        </w:numPr>
        <w:ind w:firstLineChars="0"/>
      </w:pPr>
      <w:r w:rsidRPr="00590D1C">
        <w:rPr>
          <w:rFonts w:hint="eastAsia"/>
          <w:b/>
        </w:rPr>
        <w:t>合成引擎：</w:t>
      </w:r>
      <w:r w:rsidRPr="00590D1C">
        <w:rPr>
          <w:rFonts w:hint="eastAsia"/>
        </w:rPr>
        <w:t>将文本合成为语音的核心模块。</w:t>
      </w:r>
    </w:p>
    <w:p w14:paraId="69A530A9" w14:textId="0CBA1898" w:rsidR="00A66733" w:rsidRDefault="00590D1C" w:rsidP="00F50AE5">
      <w:pPr>
        <w:pStyle w:val="afa"/>
        <w:numPr>
          <w:ilvl w:val="0"/>
          <w:numId w:val="2"/>
        </w:numPr>
        <w:ind w:firstLineChars="0"/>
      </w:pPr>
      <w:r>
        <w:rPr>
          <w:rFonts w:hint="eastAsia"/>
          <w:b/>
        </w:rPr>
        <w:t>TTS</w:t>
      </w:r>
      <w:r w:rsidR="00A66733">
        <w:rPr>
          <w:rFonts w:hint="eastAsia"/>
        </w:rPr>
        <w:t>：</w:t>
      </w:r>
      <w:r w:rsidRPr="00590D1C">
        <w:rPr>
          <w:rFonts w:hint="eastAsia"/>
        </w:rPr>
        <w:t>Text To Speech</w:t>
      </w:r>
      <w:r w:rsidRPr="00590D1C">
        <w:rPr>
          <w:rFonts w:hint="eastAsia"/>
        </w:rPr>
        <w:t>，即“从文本到语音”。</w:t>
      </w:r>
    </w:p>
    <w:p w14:paraId="5A4E4341" w14:textId="547D810B" w:rsidR="00590D1C" w:rsidRDefault="006E4894" w:rsidP="00F50AE5">
      <w:pPr>
        <w:pStyle w:val="afa"/>
        <w:numPr>
          <w:ilvl w:val="0"/>
          <w:numId w:val="2"/>
        </w:numPr>
        <w:ind w:firstLineChars="0"/>
      </w:pPr>
      <w:proofErr w:type="spellStart"/>
      <w:r>
        <w:rPr>
          <w:rFonts w:hint="eastAsia"/>
          <w:b/>
        </w:rPr>
        <w:t>BDSSpeechSynthesizer</w:t>
      </w:r>
      <w:proofErr w:type="spellEnd"/>
      <w:r w:rsidR="00590D1C" w:rsidRPr="00590D1C">
        <w:rPr>
          <w:rFonts w:hint="eastAsia"/>
        </w:rPr>
        <w:t>：语音合成</w:t>
      </w:r>
      <w:r w:rsidR="00590D1C" w:rsidRPr="00590D1C">
        <w:rPr>
          <w:rFonts w:hint="eastAsia"/>
        </w:rPr>
        <w:t>SDK</w:t>
      </w:r>
      <w:r w:rsidR="00590D1C" w:rsidRPr="00590D1C">
        <w:rPr>
          <w:rFonts w:hint="eastAsia"/>
        </w:rPr>
        <w:t>简称，详见下条。</w:t>
      </w:r>
    </w:p>
    <w:p w14:paraId="0148C566" w14:textId="7E581B24" w:rsidR="00A66733" w:rsidRDefault="00590D1C" w:rsidP="00F50AE5">
      <w:pPr>
        <w:pStyle w:val="afa"/>
        <w:numPr>
          <w:ilvl w:val="0"/>
          <w:numId w:val="2"/>
        </w:numPr>
        <w:ind w:firstLineChars="0"/>
      </w:pPr>
      <w:r w:rsidRPr="00590D1C">
        <w:rPr>
          <w:rFonts w:hint="eastAsia"/>
          <w:b/>
        </w:rPr>
        <w:t>语音合成</w:t>
      </w:r>
      <w:r w:rsidRPr="00590D1C">
        <w:rPr>
          <w:rFonts w:hint="eastAsia"/>
          <w:b/>
        </w:rPr>
        <w:t>SDK</w:t>
      </w:r>
      <w:r w:rsidR="00A66733">
        <w:rPr>
          <w:rFonts w:hint="eastAsia"/>
        </w:rPr>
        <w:t>：</w:t>
      </w:r>
      <w:r w:rsidRPr="00590D1C">
        <w:rPr>
          <w:rFonts w:hint="eastAsia"/>
        </w:rPr>
        <w:t>即本开发包，文中简称为</w:t>
      </w:r>
      <w:proofErr w:type="spellStart"/>
      <w:r w:rsidR="006E4894">
        <w:rPr>
          <w:rFonts w:hint="eastAsia"/>
        </w:rPr>
        <w:t>BDSSpeechSynthesizer</w:t>
      </w:r>
      <w:proofErr w:type="spellEnd"/>
      <w:r w:rsidRPr="00590D1C">
        <w:rPr>
          <w:rFonts w:hint="eastAsia"/>
        </w:rPr>
        <w:t>。</w:t>
      </w:r>
      <w:proofErr w:type="spellStart"/>
      <w:r w:rsidR="006E4894">
        <w:rPr>
          <w:rFonts w:hint="eastAsia"/>
        </w:rPr>
        <w:t>BDSSpeechSynthesizer</w:t>
      </w:r>
      <w:proofErr w:type="spellEnd"/>
      <w:r w:rsidR="001F435E">
        <w:rPr>
          <w:rFonts w:hint="eastAsia"/>
        </w:rPr>
        <w:t>是一个封装了语音</w:t>
      </w:r>
      <w:r w:rsidR="00E8018D">
        <w:rPr>
          <w:rFonts w:hint="eastAsia"/>
        </w:rPr>
        <w:t>合成</w:t>
      </w:r>
      <w:r w:rsidRPr="00590D1C">
        <w:rPr>
          <w:rFonts w:hint="eastAsia"/>
        </w:rPr>
        <w:t>、音频播放功能的语音合成解决方案。借助</w:t>
      </w:r>
      <w:proofErr w:type="spellStart"/>
      <w:r w:rsidR="006E4894">
        <w:rPr>
          <w:rFonts w:hint="eastAsia"/>
        </w:rPr>
        <w:t>BDSSpeechSynthesizer</w:t>
      </w:r>
      <w:proofErr w:type="spellEnd"/>
      <w:r w:rsidRPr="00590D1C">
        <w:rPr>
          <w:rFonts w:hint="eastAsia"/>
        </w:rPr>
        <w:t>可以快速地在应用程序中集成语音合成功能。</w:t>
      </w:r>
    </w:p>
    <w:p w14:paraId="531F0261" w14:textId="77777777" w:rsidR="006E3FEA" w:rsidRDefault="00CB445F" w:rsidP="00B94B7D">
      <w:pPr>
        <w:pStyle w:val="1"/>
        <w:rPr>
          <w:rFonts w:asciiTheme="minorEastAsia" w:eastAsiaTheme="minorEastAsia" w:hAnsiTheme="minorEastAsia"/>
        </w:rPr>
      </w:pPr>
      <w:bookmarkStart w:id="18" w:name="_Toc328833669"/>
      <w:bookmarkEnd w:id="16"/>
      <w:bookmarkEnd w:id="17"/>
      <w:r>
        <w:rPr>
          <w:rFonts w:hint="eastAsia"/>
        </w:rPr>
        <w:t>简介</w:t>
      </w:r>
      <w:bookmarkEnd w:id="18"/>
    </w:p>
    <w:p w14:paraId="67AB25EB" w14:textId="61727A03" w:rsidR="00AE57BD" w:rsidRDefault="00590D1C" w:rsidP="006C2BCE">
      <w:pPr>
        <w:ind w:firstLine="420"/>
        <w:rPr>
          <w:rFonts w:ascii="Damascus" w:hAnsi="Damascus" w:cs="Damascus"/>
        </w:rPr>
      </w:pPr>
      <w:r w:rsidRPr="00590D1C">
        <w:rPr>
          <w:rFonts w:hint="eastAsia"/>
        </w:rPr>
        <w:t>百度语音合成客户端</w:t>
      </w:r>
      <w:proofErr w:type="spellStart"/>
      <w:r w:rsidR="00F210E2">
        <w:rPr>
          <w:rFonts w:hint="eastAsia"/>
        </w:rPr>
        <w:t>iOS</w:t>
      </w:r>
      <w:proofErr w:type="spellEnd"/>
      <w:r w:rsidR="004A7E95">
        <w:rPr>
          <w:rFonts w:hint="eastAsia"/>
        </w:rPr>
        <w:t>离在线融合</w:t>
      </w:r>
      <w:r w:rsidRPr="00590D1C">
        <w:rPr>
          <w:rFonts w:hint="eastAsia"/>
        </w:rPr>
        <w:t>版</w:t>
      </w:r>
      <w:r w:rsidRPr="00590D1C">
        <w:rPr>
          <w:rFonts w:hint="eastAsia"/>
        </w:rPr>
        <w:t>SDK</w:t>
      </w:r>
      <w:r w:rsidRPr="00590D1C">
        <w:rPr>
          <w:rFonts w:hint="eastAsia"/>
        </w:rPr>
        <w:t>（以下简称</w:t>
      </w:r>
      <w:proofErr w:type="spellStart"/>
      <w:r w:rsidR="00CB4850">
        <w:rPr>
          <w:rFonts w:hint="eastAsia"/>
        </w:rPr>
        <w:t>BDSSpeechSynthesizer</w:t>
      </w:r>
      <w:proofErr w:type="spellEnd"/>
      <w:r w:rsidRPr="00590D1C">
        <w:rPr>
          <w:rFonts w:hint="eastAsia"/>
        </w:rPr>
        <w:t>）是一种面向</w:t>
      </w:r>
      <w:proofErr w:type="spellStart"/>
      <w:r w:rsidR="006F0FFB">
        <w:rPr>
          <w:rFonts w:hint="eastAsia"/>
        </w:rPr>
        <w:t>iOS</w:t>
      </w:r>
      <w:proofErr w:type="spellEnd"/>
      <w:r w:rsidRPr="00590D1C">
        <w:rPr>
          <w:rFonts w:hint="eastAsia"/>
        </w:rPr>
        <w:t>移动设备的语音合成解决方案，以</w:t>
      </w:r>
      <w:r w:rsidR="00F87A1A">
        <w:rPr>
          <w:rFonts w:hint="eastAsia"/>
        </w:rPr>
        <w:t>Cocoa Touch Static Library</w:t>
      </w:r>
      <w:r w:rsidRPr="00590D1C">
        <w:rPr>
          <w:rFonts w:hint="eastAsia"/>
        </w:rPr>
        <w:t>形式发布。</w:t>
      </w:r>
      <w:r w:rsidR="00BE3305" w:rsidRPr="00BE3305">
        <w:rPr>
          <w:rFonts w:hint="eastAsia"/>
        </w:rPr>
        <w:t>支持在线优先等合模式。</w:t>
      </w:r>
      <w:r w:rsidR="00BF27BC">
        <w:rPr>
          <w:rFonts w:hint="eastAsia"/>
        </w:rPr>
        <w:t>目前版本已支持</w:t>
      </w:r>
      <w:r w:rsidR="00BF27BC">
        <w:rPr>
          <w:rFonts w:hint="eastAsia"/>
        </w:rPr>
        <w:t>SDK</w:t>
      </w:r>
      <w:r w:rsidR="00BF27BC">
        <w:rPr>
          <w:rFonts w:hint="eastAsia"/>
        </w:rPr>
        <w:t>内部</w:t>
      </w:r>
      <w:r w:rsidR="00BF27BC">
        <w:rPr>
          <w:rFonts w:ascii="Damascus" w:hAnsi="Damascus" w:cs="Damascus" w:hint="eastAsia"/>
        </w:rPr>
        <w:t>直接播放合成语音。</w:t>
      </w:r>
      <w:r w:rsidR="004A7E95">
        <w:rPr>
          <w:rFonts w:hint="eastAsia"/>
        </w:rPr>
        <w:t>离线合成</w:t>
      </w:r>
      <w:r w:rsidR="001C015F">
        <w:rPr>
          <w:rFonts w:ascii="Damascus" w:hAnsi="Damascus" w:cs="Damascus" w:hint="eastAsia"/>
        </w:rPr>
        <w:t>支持</w:t>
      </w:r>
      <w:r w:rsidR="00C17060">
        <w:rPr>
          <w:rFonts w:ascii="Damascus" w:hAnsi="Damascus" w:cs="Damascus" w:hint="eastAsia"/>
        </w:rPr>
        <w:t>语速、音调、音量</w:t>
      </w:r>
      <w:r w:rsidR="004A7E95">
        <w:rPr>
          <w:rFonts w:ascii="Damascus" w:hAnsi="Damascus" w:cs="Damascus" w:hint="eastAsia"/>
        </w:rPr>
        <w:t>、引擎优化级别</w:t>
      </w:r>
      <w:r w:rsidR="00D83FFA">
        <w:rPr>
          <w:rFonts w:ascii="Damascus" w:hAnsi="Damascus" w:cs="Damascus" w:hint="eastAsia"/>
        </w:rPr>
        <w:t>设置</w:t>
      </w:r>
      <w:r w:rsidR="00BE69C8">
        <w:rPr>
          <w:rFonts w:ascii="Damascus" w:hAnsi="Damascus" w:cs="Damascus" w:hint="eastAsia"/>
        </w:rPr>
        <w:t>、支持男女声、</w:t>
      </w:r>
      <w:r w:rsidR="00D83FFA">
        <w:rPr>
          <w:rFonts w:ascii="Damascus" w:hAnsi="Damascus" w:cs="Damascus" w:hint="eastAsia"/>
        </w:rPr>
        <w:t>后续版本将</w:t>
      </w:r>
      <w:r w:rsidR="00C17060">
        <w:rPr>
          <w:rFonts w:ascii="Damascus" w:hAnsi="Damascus" w:cs="Damascus" w:hint="eastAsia"/>
        </w:rPr>
        <w:t>等更多的合成参数</w:t>
      </w:r>
      <w:r w:rsidR="00C038AC">
        <w:rPr>
          <w:rFonts w:ascii="Damascus" w:hAnsi="Damascus" w:cs="Damascus" w:hint="eastAsia"/>
        </w:rPr>
        <w:t>；在线合成支持</w:t>
      </w:r>
      <w:r w:rsidR="00AB3FF4">
        <w:rPr>
          <w:rFonts w:ascii="Damascus" w:hAnsi="Damascus" w:cs="Damascus" w:hint="eastAsia"/>
        </w:rPr>
        <w:t>男女声、语速、音调、音量、音频码率设置</w:t>
      </w:r>
      <w:r w:rsidR="00BE69C8">
        <w:rPr>
          <w:rFonts w:ascii="Damascus" w:hAnsi="Damascus" w:cs="Damascus" w:hint="eastAsia"/>
        </w:rPr>
        <w:t>、</w:t>
      </w:r>
      <w:r w:rsidR="00AB3FF4">
        <w:rPr>
          <w:rFonts w:ascii="Damascus" w:hAnsi="Damascus" w:cs="Damascus" w:hint="eastAsia"/>
        </w:rPr>
        <w:t>支持从</w:t>
      </w:r>
      <w:r w:rsidR="00AB3FF4">
        <w:rPr>
          <w:rFonts w:hint="eastAsia"/>
        </w:rPr>
        <w:t>SDK</w:t>
      </w:r>
      <w:r w:rsidR="00AB3FF4">
        <w:rPr>
          <w:rFonts w:ascii="Damascus" w:hAnsi="Damascus" w:cs="Damascus" w:hint="eastAsia"/>
        </w:rPr>
        <w:t>获取语音数据、</w:t>
      </w:r>
      <w:r w:rsidR="00BE69C8" w:rsidRPr="00BE69C8">
        <w:rPr>
          <w:rFonts w:ascii="Damascus" w:hAnsi="Damascus" w:cs="Damascus" w:hint="eastAsia"/>
        </w:rPr>
        <w:t>成进度提示</w:t>
      </w:r>
      <w:r w:rsidR="00AB3FF4">
        <w:rPr>
          <w:rFonts w:ascii="Damascus" w:hAnsi="Damascus" w:cs="Damascus" w:hint="eastAsia"/>
        </w:rPr>
        <w:t>。</w:t>
      </w:r>
    </w:p>
    <w:p w14:paraId="2FDA6804" w14:textId="43F099C9" w:rsidR="00394790" w:rsidRPr="00793E1A" w:rsidRDefault="00A31FDC" w:rsidP="006C2BCE">
      <w:pPr>
        <w:ind w:firstLine="420"/>
      </w:pPr>
      <w:r>
        <w:rPr>
          <w:rFonts w:ascii="Damascus" w:hAnsi="Damascus" w:cs="Damascus" w:hint="eastAsia"/>
        </w:rPr>
        <w:t>本版本</w:t>
      </w:r>
      <w:r w:rsidR="00394790">
        <w:rPr>
          <w:rFonts w:ascii="Damascus" w:hAnsi="Damascus" w:cs="Damascus" w:hint="eastAsia"/>
        </w:rPr>
        <w:t>优先使用在线语音合成服务合成，以获得更好的合成效果</w:t>
      </w:r>
      <w:r w:rsidR="00742D2E">
        <w:rPr>
          <w:rFonts w:ascii="Damascus" w:hAnsi="Damascus" w:cs="Damascus" w:hint="eastAsia"/>
        </w:rPr>
        <w:t>。</w:t>
      </w:r>
      <w:r w:rsidR="00394790">
        <w:rPr>
          <w:rFonts w:ascii="Damascus" w:hAnsi="Damascus" w:cs="Damascus" w:hint="eastAsia"/>
        </w:rPr>
        <w:t>如在线合成服务不可用，如网络连接异常，蜂窝信号差等，将会使用离线合成引擎合成文本，保证功能可用，并按规则定期侦测</w:t>
      </w:r>
      <w:r w:rsidR="00742D2E">
        <w:rPr>
          <w:rFonts w:ascii="Damascus" w:hAnsi="Damascus" w:cs="Damascus" w:hint="eastAsia"/>
        </w:rPr>
        <w:t>在线</w:t>
      </w:r>
      <w:r w:rsidR="00394790">
        <w:rPr>
          <w:rFonts w:ascii="Damascus" w:hAnsi="Damascus" w:cs="Damascus" w:hint="eastAsia"/>
        </w:rPr>
        <w:t>语音合成服务，如在线服务可用，下次语音合成将使用在线服务合成。</w:t>
      </w:r>
    </w:p>
    <w:p w14:paraId="750B7B44" w14:textId="77777777" w:rsidR="002774C4" w:rsidRPr="00540CF5" w:rsidRDefault="00743EAA" w:rsidP="00044F91">
      <w:pPr>
        <w:pStyle w:val="2"/>
        <w:ind w:left="0" w:firstLine="0"/>
        <w:rPr>
          <w:rFonts w:asciiTheme="minorEastAsia" w:eastAsiaTheme="minorEastAsia" w:hAnsiTheme="minorEastAsia"/>
        </w:rPr>
      </w:pPr>
      <w:bookmarkStart w:id="19" w:name="_Toc328833670"/>
      <w:r>
        <w:rPr>
          <w:rFonts w:asciiTheme="minorEastAsia" w:eastAsiaTheme="minorEastAsia" w:hAnsiTheme="minorEastAsia" w:hint="eastAsia"/>
        </w:rPr>
        <w:t>兼容性</w:t>
      </w:r>
      <w:bookmarkEnd w:id="19"/>
    </w:p>
    <w:p w14:paraId="5484D929" w14:textId="367DA597" w:rsidR="00C32F40" w:rsidRPr="009E506C" w:rsidRDefault="00A31334" w:rsidP="00A31334">
      <w:pPr>
        <w:widowControl/>
        <w:spacing w:before="0" w:after="0"/>
        <w:ind w:firstLine="420"/>
        <w:jc w:val="left"/>
        <w:rPr>
          <w:rFonts w:eastAsiaTheme="minorEastAsia" w:cs="宋体"/>
          <w:color w:val="333333"/>
          <w:kern w:val="0"/>
          <w:szCs w:val="21"/>
        </w:rPr>
      </w:pPr>
      <w:r w:rsidRPr="009E506C">
        <w:rPr>
          <w:rFonts w:eastAsiaTheme="minorEastAsia" w:cs="宋体" w:hint="eastAsia"/>
          <w:color w:val="333333"/>
          <w:kern w:val="0"/>
          <w:szCs w:val="21"/>
        </w:rPr>
        <w:t>系统：</w:t>
      </w:r>
      <w:r w:rsidR="00590D1C" w:rsidRPr="00590D1C">
        <w:rPr>
          <w:rFonts w:eastAsiaTheme="minorEastAsia" w:cs="宋体" w:hint="eastAsia"/>
          <w:color w:val="333333"/>
          <w:kern w:val="0"/>
          <w:szCs w:val="21"/>
        </w:rPr>
        <w:t>支持</w:t>
      </w:r>
      <w:proofErr w:type="spellStart"/>
      <w:r w:rsidR="00203783">
        <w:rPr>
          <w:rFonts w:eastAsiaTheme="minorEastAsia" w:cs="宋体" w:hint="eastAsia"/>
          <w:color w:val="333333"/>
          <w:kern w:val="0"/>
          <w:szCs w:val="21"/>
        </w:rPr>
        <w:t>iOS</w:t>
      </w:r>
      <w:proofErr w:type="spellEnd"/>
      <w:r w:rsidR="00203783">
        <w:rPr>
          <w:rFonts w:eastAsiaTheme="minorEastAsia" w:cs="宋体" w:hint="eastAsia"/>
          <w:color w:val="333333"/>
          <w:kern w:val="0"/>
          <w:szCs w:val="21"/>
        </w:rPr>
        <w:t xml:space="preserve"> 6</w:t>
      </w:r>
      <w:r w:rsidR="006E7B54">
        <w:rPr>
          <w:rFonts w:eastAsiaTheme="minorEastAsia" w:cs="宋体" w:hint="eastAsia"/>
          <w:color w:val="333333"/>
          <w:kern w:val="0"/>
          <w:szCs w:val="21"/>
        </w:rPr>
        <w:t>.0</w:t>
      </w:r>
      <w:r w:rsidR="00FD5626">
        <w:rPr>
          <w:rFonts w:eastAsiaTheme="minorEastAsia" w:cs="宋体" w:hint="eastAsia"/>
          <w:color w:val="333333"/>
          <w:kern w:val="0"/>
          <w:szCs w:val="21"/>
        </w:rPr>
        <w:t>及以上</w:t>
      </w:r>
      <w:r w:rsidR="00590D1C" w:rsidRPr="00590D1C">
        <w:rPr>
          <w:rFonts w:eastAsiaTheme="minorEastAsia" w:cs="宋体" w:hint="eastAsia"/>
          <w:color w:val="333333"/>
          <w:kern w:val="0"/>
          <w:szCs w:val="21"/>
        </w:rPr>
        <w:t>。</w:t>
      </w:r>
    </w:p>
    <w:p w14:paraId="078BE4AC" w14:textId="0A3DB34B" w:rsidR="00063BB2" w:rsidRDefault="000739DD" w:rsidP="00A31334">
      <w:pPr>
        <w:widowControl/>
        <w:spacing w:before="0" w:after="0"/>
        <w:ind w:firstLine="420"/>
        <w:jc w:val="left"/>
        <w:rPr>
          <w:rFonts w:eastAsiaTheme="minorEastAsia" w:cs="宋体"/>
          <w:color w:val="333333"/>
          <w:kern w:val="0"/>
          <w:szCs w:val="21"/>
        </w:rPr>
      </w:pPr>
      <w:r w:rsidRPr="009E506C">
        <w:rPr>
          <w:rFonts w:eastAsiaTheme="minorEastAsia" w:cs="宋体" w:hint="eastAsia"/>
          <w:color w:val="333333"/>
          <w:kern w:val="0"/>
          <w:szCs w:val="21"/>
        </w:rPr>
        <w:t>机型：</w:t>
      </w:r>
      <w:r w:rsidR="009F2349">
        <w:rPr>
          <w:rFonts w:eastAsiaTheme="minorEastAsia" w:cs="宋体" w:hint="eastAsia"/>
          <w:color w:val="333333"/>
          <w:kern w:val="0"/>
          <w:szCs w:val="21"/>
        </w:rPr>
        <w:t>iP</w:t>
      </w:r>
      <w:r w:rsidR="00FD5626">
        <w:rPr>
          <w:rFonts w:eastAsiaTheme="minorEastAsia" w:cs="宋体" w:hint="eastAsia"/>
          <w:color w:val="333333"/>
          <w:kern w:val="0"/>
          <w:szCs w:val="21"/>
        </w:rPr>
        <w:t>hone</w:t>
      </w:r>
      <w:r w:rsidR="00590D1C">
        <w:rPr>
          <w:rFonts w:eastAsiaTheme="minorEastAsia" w:cs="宋体" w:hint="eastAsia"/>
          <w:color w:val="333333"/>
          <w:kern w:val="0"/>
          <w:szCs w:val="21"/>
        </w:rPr>
        <w:t>和</w:t>
      </w:r>
      <w:proofErr w:type="spellStart"/>
      <w:r w:rsidR="009F2349">
        <w:rPr>
          <w:rFonts w:eastAsiaTheme="minorEastAsia" w:cs="宋体" w:hint="eastAsia"/>
          <w:color w:val="333333"/>
          <w:kern w:val="0"/>
          <w:szCs w:val="21"/>
        </w:rPr>
        <w:t>i</w:t>
      </w:r>
      <w:r w:rsidR="009F2349">
        <w:rPr>
          <w:rFonts w:eastAsiaTheme="minorEastAsia" w:cs="宋体"/>
          <w:color w:val="333333"/>
          <w:kern w:val="0"/>
          <w:szCs w:val="21"/>
        </w:rPr>
        <w:t>Pad</w:t>
      </w:r>
      <w:proofErr w:type="spellEnd"/>
      <w:r w:rsidR="00590D1C">
        <w:rPr>
          <w:rFonts w:eastAsiaTheme="minorEastAsia" w:cs="宋体" w:hint="eastAsia"/>
          <w:color w:val="333333"/>
          <w:kern w:val="0"/>
          <w:szCs w:val="21"/>
        </w:rPr>
        <w:t>皆可</w:t>
      </w:r>
      <w:r w:rsidR="00183624" w:rsidRPr="009E506C">
        <w:rPr>
          <w:rFonts w:eastAsiaTheme="minorEastAsia" w:cs="宋体" w:hint="eastAsia"/>
          <w:color w:val="333333"/>
          <w:kern w:val="0"/>
          <w:szCs w:val="21"/>
        </w:rPr>
        <w:t>。</w:t>
      </w:r>
    </w:p>
    <w:p w14:paraId="1CD047BE" w14:textId="0B05A935" w:rsidR="000739DD" w:rsidRPr="009E506C" w:rsidRDefault="00737210" w:rsidP="00590D1C">
      <w:pPr>
        <w:widowControl/>
        <w:spacing w:before="0" w:after="0"/>
        <w:ind w:firstLine="420"/>
        <w:jc w:val="left"/>
        <w:rPr>
          <w:rFonts w:eastAsiaTheme="minorEastAsia" w:cs="宋体"/>
          <w:color w:val="333333"/>
          <w:kern w:val="0"/>
          <w:szCs w:val="21"/>
        </w:rPr>
      </w:pPr>
      <w:r>
        <w:rPr>
          <w:rFonts w:eastAsiaTheme="minorEastAsia" w:cs="宋体" w:hint="eastAsia"/>
          <w:color w:val="333333"/>
          <w:kern w:val="0"/>
          <w:szCs w:val="21"/>
        </w:rPr>
        <w:t>架构</w:t>
      </w:r>
      <w:r w:rsidR="00590D1C">
        <w:rPr>
          <w:rFonts w:eastAsiaTheme="minorEastAsia" w:cs="宋体" w:hint="eastAsia"/>
          <w:color w:val="333333"/>
          <w:kern w:val="0"/>
          <w:szCs w:val="21"/>
        </w:rPr>
        <w:t>：支持</w:t>
      </w:r>
      <w:r w:rsidR="00623A26">
        <w:rPr>
          <w:rFonts w:eastAsiaTheme="minorEastAsia" w:cs="宋体" w:hint="eastAsia"/>
          <w:color w:val="333333"/>
          <w:kern w:val="0"/>
          <w:szCs w:val="21"/>
        </w:rPr>
        <w:t>i386</w:t>
      </w:r>
      <w:r w:rsidR="00623A26">
        <w:rPr>
          <w:rFonts w:eastAsiaTheme="minorEastAsia" w:cs="宋体" w:hint="eastAsia"/>
          <w:color w:val="333333"/>
          <w:kern w:val="0"/>
          <w:szCs w:val="21"/>
        </w:rPr>
        <w:t>、</w:t>
      </w:r>
      <w:r w:rsidR="00742D2E">
        <w:rPr>
          <w:rFonts w:eastAsiaTheme="minorEastAsia" w:cs="宋体" w:hint="eastAsia"/>
          <w:color w:val="333333"/>
          <w:kern w:val="0"/>
          <w:szCs w:val="21"/>
        </w:rPr>
        <w:t>x</w:t>
      </w:r>
      <w:r w:rsidR="00623A26">
        <w:rPr>
          <w:rFonts w:eastAsiaTheme="minorEastAsia" w:cs="宋体"/>
          <w:color w:val="333333"/>
          <w:kern w:val="0"/>
          <w:szCs w:val="21"/>
        </w:rPr>
        <w:t>86_64</w:t>
      </w:r>
      <w:r w:rsidR="00623A26">
        <w:rPr>
          <w:rFonts w:eastAsiaTheme="minorEastAsia" w:cs="宋体" w:hint="eastAsia"/>
          <w:color w:val="333333"/>
          <w:kern w:val="0"/>
          <w:szCs w:val="21"/>
        </w:rPr>
        <w:t>、</w:t>
      </w:r>
      <w:r w:rsidR="00623A26">
        <w:rPr>
          <w:rFonts w:eastAsiaTheme="minorEastAsia" w:cs="宋体" w:hint="eastAsia"/>
          <w:color w:val="333333"/>
          <w:kern w:val="0"/>
          <w:szCs w:val="21"/>
        </w:rPr>
        <w:t>armv7</w:t>
      </w:r>
      <w:r w:rsidR="00623A26">
        <w:rPr>
          <w:rFonts w:eastAsiaTheme="minorEastAsia" w:cs="宋体" w:hint="eastAsia"/>
          <w:color w:val="333333"/>
          <w:kern w:val="0"/>
          <w:szCs w:val="21"/>
        </w:rPr>
        <w:t>、</w:t>
      </w:r>
      <w:r w:rsidR="00742D2E">
        <w:rPr>
          <w:rFonts w:eastAsiaTheme="minorEastAsia" w:cs="宋体"/>
          <w:color w:val="333333"/>
          <w:kern w:val="0"/>
          <w:szCs w:val="21"/>
        </w:rPr>
        <w:t>arm64</w:t>
      </w:r>
      <w:r w:rsidR="00590D1C">
        <w:rPr>
          <w:rFonts w:eastAsiaTheme="minorEastAsia" w:cs="宋体" w:hint="eastAsia"/>
          <w:color w:val="333333"/>
          <w:kern w:val="0"/>
          <w:szCs w:val="21"/>
        </w:rPr>
        <w:t>。</w:t>
      </w:r>
    </w:p>
    <w:p w14:paraId="76A60C18" w14:textId="77777777" w:rsidR="00B20AA5" w:rsidRPr="004E65AF" w:rsidRDefault="003D421E" w:rsidP="004E65AF">
      <w:pPr>
        <w:pStyle w:val="2"/>
        <w:widowControl/>
        <w:spacing w:before="0" w:after="0"/>
        <w:ind w:left="0" w:firstLine="0"/>
        <w:jc w:val="left"/>
        <w:rPr>
          <w:rFonts w:asciiTheme="minorEastAsia" w:eastAsiaTheme="minorEastAsia" w:hAnsiTheme="minorEastAsia"/>
        </w:rPr>
      </w:pPr>
      <w:bookmarkStart w:id="20" w:name="_Toc328833671"/>
      <w:r>
        <w:rPr>
          <w:rFonts w:asciiTheme="minorEastAsia" w:eastAsiaTheme="minorEastAsia" w:hAnsiTheme="minorEastAsia" w:hint="eastAsia"/>
        </w:rPr>
        <w:t>开发</w:t>
      </w:r>
      <w:r w:rsidR="00D3322C">
        <w:rPr>
          <w:rFonts w:asciiTheme="minorEastAsia" w:eastAsiaTheme="minorEastAsia" w:hAnsiTheme="minorEastAsia" w:hint="eastAsia"/>
        </w:rPr>
        <w:t>包说明</w:t>
      </w:r>
      <w:bookmarkEnd w:id="20"/>
    </w:p>
    <w:p w14:paraId="5B2AF0B9" w14:textId="77777777" w:rsidR="002C58C7" w:rsidRPr="00E61F10" w:rsidRDefault="002C58C7" w:rsidP="004514D5">
      <w:pPr>
        <w:ind w:left="420"/>
        <w:jc w:val="center"/>
      </w:pPr>
      <w:r>
        <w:rPr>
          <w:rFonts w:hint="eastAsia"/>
        </w:rPr>
        <w:t>表</w:t>
      </w:r>
      <w:r w:rsidR="00D23A50">
        <w:rPr>
          <w:rFonts w:hint="eastAsia"/>
        </w:rPr>
        <w:t>1</w:t>
      </w:r>
      <w:r w:rsidR="004514D5">
        <w:rPr>
          <w:rFonts w:hint="eastAsia"/>
        </w:rPr>
        <w:t>开发包说明表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22"/>
        <w:gridCol w:w="3026"/>
      </w:tblGrid>
      <w:tr w:rsidR="00590D1C" w14:paraId="3C7FC376" w14:textId="77777777" w:rsidTr="00390F0F">
        <w:trPr>
          <w:jc w:val="center"/>
        </w:trPr>
        <w:tc>
          <w:tcPr>
            <w:tcW w:w="5722" w:type="dxa"/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5C21B4B" w14:textId="77777777" w:rsidR="00590D1C" w:rsidRPr="00590D1C" w:rsidRDefault="00590D1C" w:rsidP="00352BDD">
            <w:r w:rsidRPr="00590D1C">
              <w:t>文件</w:t>
            </w:r>
            <w:r w:rsidRPr="00590D1C">
              <w:t>(</w:t>
            </w:r>
            <w:r w:rsidRPr="00590D1C">
              <w:t>夹</w:t>
            </w:r>
            <w:r w:rsidRPr="00590D1C">
              <w:t>)</w:t>
            </w:r>
            <w:r w:rsidRPr="00590D1C">
              <w:t>名</w:t>
            </w:r>
          </w:p>
        </w:tc>
        <w:tc>
          <w:tcPr>
            <w:tcW w:w="3026" w:type="dxa"/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29DD84C" w14:textId="77777777" w:rsidR="00590D1C" w:rsidRPr="00590D1C" w:rsidRDefault="00590D1C" w:rsidP="00352BDD">
            <w:r w:rsidRPr="00590D1C">
              <w:t>说明</w:t>
            </w:r>
          </w:p>
        </w:tc>
      </w:tr>
      <w:tr w:rsidR="00590D1C" w14:paraId="24F534C4" w14:textId="77777777" w:rsidTr="00390F0F">
        <w:trPr>
          <w:jc w:val="center"/>
        </w:trPr>
        <w:tc>
          <w:tcPr>
            <w:tcW w:w="5722" w:type="dxa"/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C7A5645" w14:textId="47FC3DD0" w:rsidR="00590D1C" w:rsidRPr="00E90312" w:rsidRDefault="00EF6AA6" w:rsidP="00A00D63">
            <w:r>
              <w:rPr>
                <w:rFonts w:hint="eastAsia"/>
              </w:rPr>
              <w:t>D</w:t>
            </w:r>
            <w:r>
              <w:t>oc</w:t>
            </w:r>
            <w:r w:rsidR="00590D1C" w:rsidRPr="00590D1C">
              <w:t>/</w:t>
            </w:r>
            <w:r w:rsidR="00B2586A">
              <w:t xml:space="preserve"> </w:t>
            </w:r>
            <w:r w:rsidR="00B2586A" w:rsidRPr="00B2586A">
              <w:t>Baid</w:t>
            </w:r>
            <w:r w:rsidR="00C63C8D">
              <w:t>u_Combined_TTS_SDK_iOS_Manual.</w:t>
            </w:r>
            <w:r w:rsidR="00C63C8D">
              <w:rPr>
                <w:rFonts w:hint="eastAsia"/>
              </w:rPr>
              <w:t>pdf</w:t>
            </w:r>
          </w:p>
        </w:tc>
        <w:tc>
          <w:tcPr>
            <w:tcW w:w="3026" w:type="dxa"/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C4C44B8" w14:textId="77777777" w:rsidR="00590D1C" w:rsidRPr="00590D1C" w:rsidRDefault="00590D1C" w:rsidP="00352BDD">
            <w:r w:rsidRPr="00590D1C">
              <w:t>本文档</w:t>
            </w:r>
          </w:p>
        </w:tc>
      </w:tr>
      <w:tr w:rsidR="00590D1C" w14:paraId="3E41E2EF" w14:textId="77777777" w:rsidTr="00390F0F">
        <w:trPr>
          <w:jc w:val="center"/>
        </w:trPr>
        <w:tc>
          <w:tcPr>
            <w:tcW w:w="5722" w:type="dxa"/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25EBD55" w14:textId="78935C7D" w:rsidR="00590D1C" w:rsidRPr="00590D1C" w:rsidRDefault="00EF6AA6" w:rsidP="00352BDD">
            <w:proofErr w:type="spellStart"/>
            <w:r w:rsidRPr="00EF6AA6">
              <w:t>BDSSpeechSynthesizer_SDK</w:t>
            </w:r>
            <w:proofErr w:type="spellEnd"/>
          </w:p>
        </w:tc>
        <w:tc>
          <w:tcPr>
            <w:tcW w:w="3026" w:type="dxa"/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7922FD4" w14:textId="612D6620" w:rsidR="00590D1C" w:rsidRPr="00590D1C" w:rsidRDefault="00590D1C" w:rsidP="00CF1264">
            <w:r w:rsidRPr="00590D1C">
              <w:t>语音合成</w:t>
            </w:r>
            <w:r w:rsidRPr="00590D1C">
              <w:t>SDK Lib</w:t>
            </w:r>
            <w:r w:rsidRPr="00590D1C">
              <w:t>库，</w:t>
            </w:r>
            <w:r w:rsidR="00CF1264">
              <w:rPr>
                <w:rFonts w:hint="eastAsia"/>
              </w:rPr>
              <w:t>支持</w:t>
            </w:r>
            <w:r w:rsidR="00CF1264">
              <w:rPr>
                <w:rFonts w:hint="eastAsia"/>
              </w:rPr>
              <w:t>simulator</w:t>
            </w:r>
            <w:r w:rsidR="00CF1264">
              <w:rPr>
                <w:rFonts w:hint="eastAsia"/>
              </w:rPr>
              <w:t>和</w:t>
            </w:r>
            <w:proofErr w:type="spellStart"/>
            <w:r w:rsidR="00CF1264">
              <w:rPr>
                <w:rFonts w:hint="eastAsia"/>
              </w:rPr>
              <w:t>iOS</w:t>
            </w:r>
            <w:proofErr w:type="spellEnd"/>
            <w:r w:rsidR="00CF1264">
              <w:rPr>
                <w:rFonts w:hint="eastAsia"/>
              </w:rPr>
              <w:t>设备</w:t>
            </w:r>
          </w:p>
        </w:tc>
      </w:tr>
      <w:tr w:rsidR="00590D1C" w14:paraId="08B7D57A" w14:textId="77777777" w:rsidTr="00390F0F">
        <w:trPr>
          <w:jc w:val="center"/>
        </w:trPr>
        <w:tc>
          <w:tcPr>
            <w:tcW w:w="5722" w:type="dxa"/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0ABBBAD" w14:textId="7ECAE635" w:rsidR="00590D1C" w:rsidRPr="00590D1C" w:rsidRDefault="00EF6AA6" w:rsidP="00352BDD">
            <w:proofErr w:type="spellStart"/>
            <w:r w:rsidRPr="00EF6AA6">
              <w:t>BDSSpeechSynthesizerSample</w:t>
            </w:r>
            <w:proofErr w:type="spellEnd"/>
          </w:p>
        </w:tc>
        <w:tc>
          <w:tcPr>
            <w:tcW w:w="3026" w:type="dxa"/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74B8EF3" w14:textId="0E226A69" w:rsidR="00590D1C" w:rsidRPr="00590D1C" w:rsidRDefault="00590D1C" w:rsidP="00CF1264">
            <w:r w:rsidRPr="00590D1C">
              <w:t>开发示例</w:t>
            </w:r>
            <w:r w:rsidRPr="00590D1C">
              <w:t>(</w:t>
            </w:r>
            <w:proofErr w:type="spellStart"/>
            <w:r w:rsidR="00CF1264">
              <w:rPr>
                <w:rFonts w:hint="eastAsia"/>
              </w:rPr>
              <w:t>xcode</w:t>
            </w:r>
            <w:proofErr w:type="spellEnd"/>
            <w:r w:rsidRPr="00590D1C">
              <w:t xml:space="preserve"> project)</w:t>
            </w:r>
          </w:p>
        </w:tc>
      </w:tr>
      <w:tr w:rsidR="00322DF0" w14:paraId="6D95DD84" w14:textId="77777777" w:rsidTr="00390F0F">
        <w:trPr>
          <w:jc w:val="center"/>
        </w:trPr>
        <w:tc>
          <w:tcPr>
            <w:tcW w:w="5722" w:type="dxa"/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91662A9" w14:textId="77777777" w:rsidR="00322DF0" w:rsidRDefault="00EF6AA6" w:rsidP="00EF6AA6">
            <w:proofErr w:type="spellStart"/>
            <w:r w:rsidRPr="00EF6AA6">
              <w:t>OfflineTTSDatFiles</w:t>
            </w:r>
            <w:proofErr w:type="spellEnd"/>
            <w:r w:rsidR="00322DF0">
              <w:rPr>
                <w:rFonts w:hint="eastAsia"/>
              </w:rPr>
              <w:t>/</w:t>
            </w:r>
            <w:r w:rsidR="00390F0F">
              <w:t xml:space="preserve"> </w:t>
            </w:r>
            <w:r>
              <w:t>Chinese_Speech_Female</w:t>
            </w:r>
            <w:r w:rsidR="00390F0F">
              <w:rPr>
                <w:rFonts w:hint="eastAsia"/>
              </w:rPr>
              <w:t>.dat</w:t>
            </w:r>
          </w:p>
          <w:p w14:paraId="5EEACD64" w14:textId="14717177" w:rsidR="00EF6AA6" w:rsidRPr="00590D1C" w:rsidRDefault="00EF6AA6" w:rsidP="00EF6AA6">
            <w:proofErr w:type="spellStart"/>
            <w:r w:rsidRPr="00EF6AA6">
              <w:t>OfflineTTSDatFiles</w:t>
            </w:r>
            <w:proofErr w:type="spellEnd"/>
            <w:r>
              <w:rPr>
                <w:rFonts w:hint="eastAsia"/>
              </w:rPr>
              <w:t>/</w:t>
            </w:r>
            <w:r>
              <w:t xml:space="preserve"> English_Speech_Female</w:t>
            </w:r>
            <w:r>
              <w:rPr>
                <w:rFonts w:hint="eastAsia"/>
              </w:rPr>
              <w:t>.dat</w:t>
            </w:r>
          </w:p>
        </w:tc>
        <w:tc>
          <w:tcPr>
            <w:tcW w:w="3026" w:type="dxa"/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0D6700F" w14:textId="62D2B9D7" w:rsidR="00322DF0" w:rsidRPr="00590D1C" w:rsidRDefault="00322DF0" w:rsidP="00352BDD">
            <w:r>
              <w:rPr>
                <w:rFonts w:hint="eastAsia"/>
              </w:rPr>
              <w:t>语音合成资源文件</w:t>
            </w:r>
            <w:r w:rsidR="00390F0F">
              <w:rPr>
                <w:rFonts w:hint="eastAsia"/>
              </w:rPr>
              <w:t xml:space="preserve"> (speech data file</w:t>
            </w:r>
            <w:r w:rsidR="00742F81">
              <w:rPr>
                <w:rFonts w:hint="eastAsia"/>
              </w:rPr>
              <w:t>，</w:t>
            </w:r>
            <w:r w:rsidR="00742F81" w:rsidRPr="0071272F">
              <w:t>女声</w:t>
            </w:r>
            <w:r w:rsidR="00390F0F">
              <w:rPr>
                <w:rFonts w:hint="eastAsia"/>
              </w:rPr>
              <w:t>)</w:t>
            </w:r>
          </w:p>
        </w:tc>
      </w:tr>
      <w:tr w:rsidR="00390F0F" w14:paraId="0DD3436A" w14:textId="77777777" w:rsidTr="00390F0F">
        <w:trPr>
          <w:jc w:val="center"/>
        </w:trPr>
        <w:tc>
          <w:tcPr>
            <w:tcW w:w="5722" w:type="dxa"/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114A513" w14:textId="77777777" w:rsidR="00390F0F" w:rsidRDefault="00EF6AA6" w:rsidP="00EF6AA6">
            <w:proofErr w:type="spellStart"/>
            <w:r w:rsidRPr="00EF6AA6">
              <w:lastRenderedPageBreak/>
              <w:t>OfflineTTSDatFiles</w:t>
            </w:r>
            <w:proofErr w:type="spellEnd"/>
            <w:r>
              <w:rPr>
                <w:rFonts w:hint="eastAsia"/>
              </w:rPr>
              <w:t>/</w:t>
            </w:r>
            <w:r>
              <w:t xml:space="preserve"> Chinese_Speech_Male</w:t>
            </w:r>
            <w:r w:rsidR="00390F0F">
              <w:rPr>
                <w:rFonts w:hint="eastAsia"/>
              </w:rPr>
              <w:t>.dat</w:t>
            </w:r>
          </w:p>
          <w:p w14:paraId="2CBEF6B5" w14:textId="44F72A16" w:rsidR="00EF6AA6" w:rsidRDefault="00EF6AA6" w:rsidP="00EF6AA6">
            <w:proofErr w:type="spellStart"/>
            <w:r w:rsidRPr="00EF6AA6">
              <w:t>OfflineTTSDatFiles</w:t>
            </w:r>
            <w:proofErr w:type="spellEnd"/>
            <w:r>
              <w:rPr>
                <w:rFonts w:hint="eastAsia"/>
              </w:rPr>
              <w:t>/</w:t>
            </w:r>
            <w:r>
              <w:t xml:space="preserve"> English_Speech_Male</w:t>
            </w:r>
            <w:r>
              <w:rPr>
                <w:rFonts w:hint="eastAsia"/>
              </w:rPr>
              <w:t>.dat</w:t>
            </w:r>
          </w:p>
        </w:tc>
        <w:tc>
          <w:tcPr>
            <w:tcW w:w="3026" w:type="dxa"/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50B4E9A" w14:textId="684D7C33" w:rsidR="00390F0F" w:rsidRDefault="00390F0F" w:rsidP="00352BDD">
            <w:r>
              <w:rPr>
                <w:rFonts w:hint="eastAsia"/>
              </w:rPr>
              <w:t>语音合成资源文件</w:t>
            </w:r>
            <w:r>
              <w:rPr>
                <w:rFonts w:hint="eastAsia"/>
              </w:rPr>
              <w:t>(speech data file</w:t>
            </w:r>
            <w:r w:rsidR="00742F81">
              <w:rPr>
                <w:rFonts w:hint="eastAsia"/>
              </w:rPr>
              <w:t>，</w:t>
            </w:r>
            <w:r w:rsidR="00742F81" w:rsidRPr="00742F81">
              <w:rPr>
                <w:rFonts w:hint="eastAsia"/>
              </w:rPr>
              <w:t>男声</w:t>
            </w:r>
            <w:r>
              <w:rPr>
                <w:rFonts w:hint="eastAsia"/>
              </w:rPr>
              <w:t>)</w:t>
            </w:r>
          </w:p>
        </w:tc>
      </w:tr>
      <w:tr w:rsidR="00390F0F" w14:paraId="01581A90" w14:textId="77777777" w:rsidTr="00390F0F">
        <w:trPr>
          <w:jc w:val="center"/>
        </w:trPr>
        <w:tc>
          <w:tcPr>
            <w:tcW w:w="5722" w:type="dxa"/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1FB392D" w14:textId="1DCD36EF" w:rsidR="00390F0F" w:rsidRDefault="00EF6AA6" w:rsidP="00EF6AA6">
            <w:proofErr w:type="spellStart"/>
            <w:r w:rsidRPr="00EF6AA6">
              <w:t>OfflineTTSDatFiles</w:t>
            </w:r>
            <w:proofErr w:type="spellEnd"/>
            <w:r>
              <w:rPr>
                <w:rFonts w:hint="eastAsia"/>
              </w:rPr>
              <w:t>/</w:t>
            </w:r>
            <w:r>
              <w:t xml:space="preserve"> Chinese_Text.dat</w:t>
            </w:r>
          </w:p>
          <w:p w14:paraId="62700583" w14:textId="559C397A" w:rsidR="00EF6AA6" w:rsidRDefault="00EF6AA6" w:rsidP="00EF6AA6">
            <w:proofErr w:type="spellStart"/>
            <w:r w:rsidRPr="00EF6AA6">
              <w:t>OfflineTTSDatFiles</w:t>
            </w:r>
            <w:proofErr w:type="spellEnd"/>
            <w:r>
              <w:rPr>
                <w:rFonts w:hint="eastAsia"/>
              </w:rPr>
              <w:t>/</w:t>
            </w:r>
            <w:r>
              <w:t xml:space="preserve"> English_Text.dat</w:t>
            </w:r>
          </w:p>
        </w:tc>
        <w:tc>
          <w:tcPr>
            <w:tcW w:w="3026" w:type="dxa"/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E904FF3" w14:textId="105E22CD" w:rsidR="00390F0F" w:rsidRDefault="00390F0F" w:rsidP="00390F0F">
            <w:r>
              <w:rPr>
                <w:rFonts w:hint="eastAsia"/>
              </w:rPr>
              <w:t>语音合成资源文件</w:t>
            </w:r>
            <w:r>
              <w:rPr>
                <w:rFonts w:hint="eastAsia"/>
              </w:rPr>
              <w:t>(text data file)</w:t>
            </w:r>
          </w:p>
        </w:tc>
      </w:tr>
      <w:tr w:rsidR="00322DF0" w14:paraId="00F4733F" w14:textId="77777777" w:rsidTr="00390F0F">
        <w:trPr>
          <w:jc w:val="center"/>
        </w:trPr>
        <w:tc>
          <w:tcPr>
            <w:tcW w:w="5722" w:type="dxa"/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A1ACD11" w14:textId="27232155" w:rsidR="00322DF0" w:rsidRDefault="00EF6AA6" w:rsidP="00EF6AA6">
            <w:proofErr w:type="spellStart"/>
            <w:r w:rsidRPr="00EF6AA6">
              <w:t>OfflineTTSDatFiles</w:t>
            </w:r>
            <w:proofErr w:type="spellEnd"/>
            <w:r>
              <w:rPr>
                <w:rFonts w:hint="eastAsia"/>
              </w:rPr>
              <w:t>/</w:t>
            </w:r>
            <w:r>
              <w:t xml:space="preserve"> offline_engine_tmp_license.dat</w:t>
            </w:r>
          </w:p>
        </w:tc>
        <w:tc>
          <w:tcPr>
            <w:tcW w:w="3026" w:type="dxa"/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139C982" w14:textId="3ED82A36" w:rsidR="00322DF0" w:rsidRDefault="00322DF0" w:rsidP="00352BDD">
            <w:r>
              <w:rPr>
                <w:rFonts w:hint="eastAsia"/>
              </w:rPr>
              <w:t>授权文件</w:t>
            </w:r>
          </w:p>
        </w:tc>
      </w:tr>
    </w:tbl>
    <w:p w14:paraId="050685BF" w14:textId="0C8D6296" w:rsidR="00CB445F" w:rsidRPr="004C3FBA" w:rsidRDefault="00BC028B" w:rsidP="004C3FBA">
      <w:pPr>
        <w:pStyle w:val="2"/>
        <w:widowControl/>
        <w:spacing w:before="0" w:after="0"/>
        <w:jc w:val="left"/>
        <w:rPr>
          <w:rFonts w:asciiTheme="minorEastAsia" w:eastAsiaTheme="minorEastAsia" w:hAnsiTheme="minorEastAsia"/>
        </w:rPr>
      </w:pPr>
      <w:bookmarkStart w:id="21" w:name="_Toc328833672"/>
      <w:r>
        <w:rPr>
          <w:rFonts w:asciiTheme="minorEastAsia" w:eastAsiaTheme="minorEastAsia" w:hAnsiTheme="minorEastAsia" w:hint="eastAsia"/>
        </w:rPr>
        <w:t>总体</w:t>
      </w:r>
      <w:r>
        <w:rPr>
          <w:rFonts w:ascii="Damascus Medium" w:eastAsiaTheme="minorEastAsia" w:hAnsi="Damascus Medium" w:cs="Damascus Medium" w:hint="eastAsia"/>
        </w:rPr>
        <w:t>框图</w:t>
      </w:r>
      <w:bookmarkEnd w:id="21"/>
    </w:p>
    <w:p w14:paraId="6645AC67" w14:textId="2A4972DB" w:rsidR="00344DF6" w:rsidRDefault="009032FB" w:rsidP="00453232">
      <w:pPr>
        <w:jc w:val="center"/>
      </w:pPr>
      <w:r>
        <w:rPr>
          <w:noProof/>
        </w:rPr>
        <w:drawing>
          <wp:inline distT="0" distB="0" distL="0" distR="0" wp14:anchorId="5EC7F8C6" wp14:editId="60C1A5BA">
            <wp:extent cx="5669280" cy="30575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ts-framework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3D837" w14:textId="16B2E807" w:rsidR="009B248D" w:rsidRPr="00A566DE" w:rsidRDefault="009B248D" w:rsidP="00334403">
      <w:pPr>
        <w:jc w:val="center"/>
        <w:rPr>
          <w:color w:val="FF0000"/>
        </w:rPr>
      </w:pPr>
      <w:r>
        <w:rPr>
          <w:rFonts w:hint="eastAsia"/>
        </w:rPr>
        <w:t>图</w:t>
      </w:r>
      <w:r w:rsidR="008B6B8C">
        <w:rPr>
          <w:rFonts w:hint="eastAsia"/>
        </w:rPr>
        <w:t>1</w:t>
      </w:r>
      <w:r w:rsidR="00590D1C">
        <w:rPr>
          <w:rFonts w:hint="eastAsia"/>
        </w:rPr>
        <w:t>语音合成</w:t>
      </w:r>
      <w:r>
        <w:rPr>
          <w:rFonts w:hint="eastAsia"/>
        </w:rPr>
        <w:t>系统架构图</w:t>
      </w:r>
    </w:p>
    <w:p w14:paraId="1DC8060D" w14:textId="2A78E61A" w:rsidR="00BA2452" w:rsidRDefault="00F13C1A" w:rsidP="00A85DF9">
      <w:pPr>
        <w:pStyle w:val="1"/>
      </w:pPr>
      <w:bookmarkStart w:id="22" w:name="_Ref328559101"/>
      <w:bookmarkStart w:id="23" w:name="_Toc366581228"/>
      <w:bookmarkStart w:id="24" w:name="_Toc328833673"/>
      <w:bookmarkStart w:id="25" w:name="_Toc366581235"/>
      <w:bookmarkStart w:id="26" w:name="_Toc366581240"/>
      <w:bookmarkStart w:id="27" w:name="OLE_LINK9"/>
      <w:bookmarkStart w:id="28" w:name="OLE_LINK10"/>
      <w:r w:rsidRPr="00B45B3C">
        <w:rPr>
          <w:rFonts w:hint="eastAsia"/>
        </w:rPr>
        <w:t>集成</w:t>
      </w:r>
      <w:bookmarkEnd w:id="22"/>
      <w:bookmarkEnd w:id="23"/>
      <w:r w:rsidR="00B2713E">
        <w:rPr>
          <w:rFonts w:hint="eastAsia"/>
        </w:rPr>
        <w:t>指南</w:t>
      </w:r>
      <w:bookmarkEnd w:id="24"/>
    </w:p>
    <w:p w14:paraId="056CB726" w14:textId="21CB568B" w:rsidR="00E90312" w:rsidRDefault="00E90312" w:rsidP="00E90312">
      <w:pPr>
        <w:pStyle w:val="2"/>
      </w:pPr>
      <w:bookmarkStart w:id="29" w:name="_Toc328833674"/>
      <w:r>
        <w:rPr>
          <w:rFonts w:hint="eastAsia"/>
        </w:rPr>
        <w:t>添加</w:t>
      </w:r>
      <w:proofErr w:type="spellStart"/>
      <w:r w:rsidR="00C63C8D">
        <w:rPr>
          <w:rFonts w:hint="eastAsia"/>
        </w:rPr>
        <w:t>BDSSpeechSynthesizer</w:t>
      </w:r>
      <w:proofErr w:type="spellEnd"/>
      <w:r>
        <w:rPr>
          <w:rFonts w:hint="eastAsia"/>
        </w:rPr>
        <w:t>到工程</w:t>
      </w:r>
      <w:bookmarkEnd w:id="29"/>
    </w:p>
    <w:p w14:paraId="6049A2FF" w14:textId="48B2CC51" w:rsidR="002852AB" w:rsidRDefault="00C63C8D" w:rsidP="002852AB">
      <w:pPr>
        <w:pStyle w:val="12"/>
        <w:rPr>
          <w:rFonts w:ascii="Helvetica" w:hAnsi="Helvetica" w:cs="Helvetica"/>
        </w:rPr>
      </w:pPr>
      <w:proofErr w:type="spellStart"/>
      <w:r>
        <w:rPr>
          <w:rFonts w:hint="eastAsia"/>
        </w:rPr>
        <w:t>BDSSpeechSynthesizer</w:t>
      </w:r>
      <w:proofErr w:type="spellEnd"/>
      <w:r w:rsidR="002852AB">
        <w:rPr>
          <w:rFonts w:ascii="Helvetica" w:hAnsi="Helvetica" w:cs="Helvetica"/>
        </w:rPr>
        <w:t>使用了</w:t>
      </w:r>
      <w:r w:rsidR="002852AB">
        <w:rPr>
          <w:rFonts w:ascii="Helvetica" w:hAnsi="Helvetica" w:cs="Helvetica" w:hint="eastAsia"/>
        </w:rPr>
        <w:t>一些系统的</w:t>
      </w:r>
      <w:r w:rsidR="002852AB">
        <w:rPr>
          <w:rFonts w:ascii="Helvetica" w:hAnsi="Helvetica" w:cs="Helvetica" w:hint="eastAsia"/>
        </w:rPr>
        <w:t>framework</w:t>
      </w:r>
      <w:r w:rsidR="002852AB">
        <w:rPr>
          <w:rFonts w:ascii="Helvetica" w:hAnsi="Helvetica" w:cs="Helvetica" w:hint="eastAsia"/>
        </w:rPr>
        <w:t>，</w:t>
      </w:r>
      <w:r w:rsidR="002852AB">
        <w:rPr>
          <w:rFonts w:ascii="Helvetica" w:hAnsi="Helvetica" w:cs="Helvetica" w:hint="eastAsia"/>
        </w:rPr>
        <w:t xml:space="preserve"> </w:t>
      </w:r>
      <w:r w:rsidR="002852AB">
        <w:rPr>
          <w:rFonts w:ascii="Helvetica" w:hAnsi="Helvetica" w:cs="Helvetica" w:hint="eastAsia"/>
        </w:rPr>
        <w:t>需要添加到工程里面</w:t>
      </w:r>
      <w:r w:rsidR="002852AB">
        <w:rPr>
          <w:rFonts w:ascii="Helvetica" w:hAnsi="Helvetica" w:cs="Helvetica"/>
        </w:rPr>
        <w:t>。</w:t>
      </w:r>
    </w:p>
    <w:p w14:paraId="1D8E965D" w14:textId="415F42BC" w:rsidR="00B379B8" w:rsidRDefault="00B379B8" w:rsidP="00B379B8">
      <w:pPr>
        <w:ind w:firstLine="420"/>
      </w:pPr>
      <w:r w:rsidRPr="00B379B8">
        <w:rPr>
          <w:rFonts w:hint="eastAsia"/>
        </w:rPr>
        <w:t>添加方式</w:t>
      </w:r>
      <w:r w:rsidRPr="00B379B8">
        <w:t>:</w:t>
      </w:r>
      <w:r w:rsidRPr="00B379B8">
        <w:rPr>
          <w:rFonts w:hint="eastAsia"/>
        </w:rPr>
        <w:t>右键点击</w:t>
      </w:r>
      <w:r w:rsidRPr="00B379B8">
        <w:t xml:space="preserve"> </w:t>
      </w:r>
      <w:proofErr w:type="spellStart"/>
      <w:r w:rsidRPr="00B379B8">
        <w:t>Xcode</w:t>
      </w:r>
      <w:proofErr w:type="spellEnd"/>
      <w:r w:rsidRPr="00B379B8">
        <w:t xml:space="preserve"> </w:t>
      </w:r>
      <w:r w:rsidRPr="00B379B8">
        <w:rPr>
          <w:rFonts w:hint="eastAsia"/>
        </w:rPr>
        <w:t>中的工程文件</w:t>
      </w:r>
      <w:r w:rsidRPr="00B379B8">
        <w:t>,</w:t>
      </w:r>
      <w:r w:rsidRPr="00B379B8">
        <w:rPr>
          <w:rFonts w:hint="eastAsia"/>
        </w:rPr>
        <w:t>在出现的界面中</w:t>
      </w:r>
      <w:r w:rsidRPr="00B379B8">
        <w:t>,</w:t>
      </w:r>
      <w:r w:rsidRPr="00B379B8">
        <w:rPr>
          <w:rFonts w:hint="eastAsia"/>
        </w:rPr>
        <w:t>选中</w:t>
      </w:r>
      <w:r w:rsidRPr="00B379B8">
        <w:t xml:space="preserve"> TARGETS </w:t>
      </w:r>
      <w:r w:rsidRPr="00B379B8">
        <w:rPr>
          <w:rFonts w:hint="eastAsia"/>
        </w:rPr>
        <w:t>下的应用</w:t>
      </w:r>
      <w:r w:rsidRPr="00B379B8">
        <w:t>,</w:t>
      </w:r>
      <w:r w:rsidRPr="00B379B8">
        <w:rPr>
          <w:rFonts w:hint="eastAsia"/>
        </w:rPr>
        <w:t>在</w:t>
      </w:r>
      <w:r w:rsidRPr="00B379B8">
        <w:t xml:space="preserve"> </w:t>
      </w:r>
      <w:r w:rsidRPr="00B379B8">
        <w:rPr>
          <w:rFonts w:hint="eastAsia"/>
        </w:rPr>
        <w:t>出现的界面中选中</w:t>
      </w:r>
      <w:r w:rsidRPr="00B379B8">
        <w:t xml:space="preserve"> Build Phases-&gt;Link Binary With Libraries,</w:t>
      </w:r>
      <w:r w:rsidRPr="00B379B8">
        <w:rPr>
          <w:rFonts w:hint="eastAsia"/>
        </w:rPr>
        <w:t>点击界面中的</w:t>
      </w:r>
      <w:r w:rsidRPr="00B379B8">
        <w:t>“+”</w:t>
      </w:r>
      <w:r w:rsidRPr="00B379B8">
        <w:rPr>
          <w:rFonts w:hint="eastAsia"/>
        </w:rPr>
        <w:t>图标</w:t>
      </w:r>
      <w:r w:rsidRPr="00B379B8">
        <w:t>,</w:t>
      </w:r>
      <w:r w:rsidRPr="00B379B8">
        <w:rPr>
          <w:rFonts w:hint="eastAsia"/>
        </w:rPr>
        <w:t>在弹出的界面中</w:t>
      </w:r>
      <w:r w:rsidR="00786B5B">
        <w:rPr>
          <w:rFonts w:hint="eastAsia"/>
        </w:rPr>
        <w:t>选择上</w:t>
      </w:r>
      <w:r w:rsidR="002852AB">
        <w:rPr>
          <w:rFonts w:hint="eastAsia"/>
        </w:rPr>
        <w:t>下图中的一个</w:t>
      </w:r>
      <w:r w:rsidR="002852AB">
        <w:rPr>
          <w:rFonts w:hint="eastAsia"/>
        </w:rPr>
        <w:t>frame</w:t>
      </w:r>
      <w:r w:rsidRPr="00B379B8">
        <w:rPr>
          <w:rFonts w:hint="eastAsia"/>
        </w:rPr>
        <w:t>即可</w:t>
      </w:r>
      <w:r w:rsidRPr="00B379B8">
        <w:t>,</w:t>
      </w:r>
      <w:r w:rsidR="002852AB">
        <w:rPr>
          <w:rFonts w:hint="eastAsia"/>
        </w:rPr>
        <w:t xml:space="preserve"> </w:t>
      </w:r>
      <w:r w:rsidR="002852AB">
        <w:rPr>
          <w:rFonts w:hint="eastAsia"/>
        </w:rPr>
        <w:t>逐个添加后，</w:t>
      </w:r>
      <w:r w:rsidRPr="00B379B8">
        <w:rPr>
          <w:rFonts w:hint="eastAsia"/>
        </w:rPr>
        <w:t>添加完成效果图如图</w:t>
      </w:r>
      <w:r w:rsidR="00150643">
        <w:t xml:space="preserve"> 8</w:t>
      </w:r>
      <w:r w:rsidRPr="00B379B8">
        <w:t xml:space="preserve"> </w:t>
      </w:r>
      <w:r w:rsidRPr="00B379B8">
        <w:rPr>
          <w:rFonts w:hint="eastAsia"/>
        </w:rPr>
        <w:t>所示</w:t>
      </w:r>
      <w:r w:rsidRPr="00B379B8">
        <w:t>(</w:t>
      </w:r>
      <w:proofErr w:type="spellStart"/>
      <w:r w:rsidR="004C740C">
        <w:t>lib</w:t>
      </w:r>
      <w:r w:rsidR="00C63C8D">
        <w:rPr>
          <w:rFonts w:hint="eastAsia"/>
        </w:rPr>
        <w:t>etts_device_simulator</w:t>
      </w:r>
      <w:r w:rsidRPr="00B379B8">
        <w:t>.a</w:t>
      </w:r>
      <w:proofErr w:type="spellEnd"/>
      <w:r w:rsidRPr="00B379B8">
        <w:t xml:space="preserve"> </w:t>
      </w:r>
      <w:r w:rsidRPr="00B379B8">
        <w:rPr>
          <w:rFonts w:hint="eastAsia"/>
        </w:rPr>
        <w:t>将在随后添加</w:t>
      </w:r>
      <w:r w:rsidRPr="00B379B8">
        <w:t>)</w:t>
      </w:r>
      <w:r w:rsidRPr="00B379B8">
        <w:rPr>
          <w:rFonts w:hint="eastAsia"/>
        </w:rPr>
        <w:t>。</w:t>
      </w:r>
    </w:p>
    <w:p w14:paraId="4B007181" w14:textId="5C7D6F00" w:rsidR="00786B5B" w:rsidRDefault="000744D2" w:rsidP="003B3D91">
      <w:pPr>
        <w:ind w:firstLine="420"/>
        <w:jc w:val="center"/>
        <w:rPr>
          <w:rFonts w:ascii="Times" w:hAnsi="Times" w:cs="Times"/>
          <w:kern w:val="0"/>
          <w:sz w:val="24"/>
        </w:rPr>
      </w:pPr>
      <w:r>
        <w:rPr>
          <w:rFonts w:ascii="Times" w:hAnsi="Times" w:cs="Times"/>
          <w:noProof/>
          <w:kern w:val="0"/>
          <w:sz w:val="24"/>
        </w:rPr>
        <w:lastRenderedPageBreak/>
        <w:drawing>
          <wp:inline distT="0" distB="0" distL="0" distR="0" wp14:anchorId="5312F9EF" wp14:editId="545CDDC1">
            <wp:extent cx="3598545" cy="2616200"/>
            <wp:effectExtent l="0" t="0" r="8255" b="0"/>
            <wp:docPr id="3" name="图片 3" descr="Macintosh HD:Users:lappi:Desktop:Screen Shot 2016-03-31 at 9.07.0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appi:Desktop:Screen Shot 2016-03-31 at 9.07.03 A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545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B7F7E" w14:textId="771BB9AF" w:rsidR="00A41A1F" w:rsidRDefault="00A41A1F" w:rsidP="00A41A1F">
      <w:pPr>
        <w:jc w:val="center"/>
        <w:rPr>
          <w:rFonts w:ascii="Times" w:hAnsi="Times" w:cs="Times"/>
          <w:kern w:val="0"/>
          <w:sz w:val="24"/>
        </w:rPr>
      </w:pPr>
      <w:r w:rsidRPr="00A41A1F">
        <w:rPr>
          <w:rFonts w:hint="eastAsia"/>
        </w:rPr>
        <w:t>图</w:t>
      </w:r>
      <w:r w:rsidR="00955C07">
        <w:t>8</w:t>
      </w:r>
      <w:r w:rsidRPr="00A41A1F">
        <w:rPr>
          <w:rFonts w:hint="eastAsia"/>
        </w:rPr>
        <w:t xml:space="preserve"> </w:t>
      </w:r>
      <w:r w:rsidRPr="00A41A1F">
        <w:rPr>
          <w:rFonts w:hint="eastAsia"/>
        </w:rPr>
        <w:t>添加</w:t>
      </w:r>
      <w:r w:rsidRPr="00A41A1F">
        <w:rPr>
          <w:rFonts w:hint="eastAsia"/>
        </w:rPr>
        <w:t>framework</w:t>
      </w:r>
    </w:p>
    <w:p w14:paraId="0C03384D" w14:textId="66E71344" w:rsidR="001B37D4" w:rsidRDefault="001B37D4" w:rsidP="008338C2">
      <w:pPr>
        <w:pStyle w:val="2"/>
        <w:tabs>
          <w:tab w:val="left" w:pos="0"/>
        </w:tabs>
      </w:pPr>
      <w:bookmarkStart w:id="30" w:name="_Toc328833675"/>
      <w:r>
        <w:rPr>
          <w:rFonts w:hint="eastAsia"/>
        </w:rPr>
        <w:t>添加授权文件</w:t>
      </w:r>
      <w:bookmarkEnd w:id="30"/>
    </w:p>
    <w:p w14:paraId="0FDCCE34" w14:textId="0296EB2B" w:rsidR="001B37D4" w:rsidRPr="001B37D4" w:rsidRDefault="001B37D4" w:rsidP="001B37D4">
      <w:pPr>
        <w:ind w:firstLine="420"/>
      </w:pPr>
      <w:r>
        <w:rPr>
          <w:rFonts w:hint="eastAsia"/>
        </w:rPr>
        <w:t>将开发包中的</w:t>
      </w:r>
      <w:proofErr w:type="spellStart"/>
      <w:r w:rsidR="001E18D9" w:rsidRPr="001E18D9">
        <w:t>OfflineTTSDatFiles</w:t>
      </w:r>
      <w:proofErr w:type="spellEnd"/>
      <w:r>
        <w:rPr>
          <w:rFonts w:hint="eastAsia"/>
        </w:rPr>
        <w:t>目录下的</w:t>
      </w:r>
      <w:r w:rsidR="001E18D9" w:rsidRPr="001E18D9">
        <w:t>offline_engine_tmp_license</w:t>
      </w:r>
      <w:r w:rsidRPr="001B37D4">
        <w:t>.dat</w:t>
      </w:r>
      <w:r w:rsidR="00786B5B">
        <w:rPr>
          <w:rFonts w:hint="eastAsia"/>
        </w:rPr>
        <w:t>文件添加到工程</w:t>
      </w:r>
      <w:r w:rsidR="00786B5B">
        <w:rPr>
          <w:rFonts w:hint="eastAsia"/>
        </w:rPr>
        <w:t xml:space="preserve">, </w:t>
      </w:r>
      <w:r w:rsidR="00786B5B">
        <w:rPr>
          <w:rFonts w:hint="eastAsia"/>
        </w:rPr>
        <w:t>或者安装</w:t>
      </w:r>
      <w:r w:rsidR="00786B5B">
        <w:rPr>
          <w:rFonts w:hint="eastAsia"/>
        </w:rPr>
        <w:t>app</w:t>
      </w:r>
      <w:r w:rsidR="00B46D38">
        <w:rPr>
          <w:rFonts w:hint="eastAsia"/>
        </w:rPr>
        <w:t>后</w:t>
      </w:r>
      <w:r w:rsidR="00786B5B">
        <w:rPr>
          <w:rFonts w:hint="eastAsia"/>
        </w:rPr>
        <w:t>部署到</w:t>
      </w:r>
      <w:r w:rsidR="00786B5B">
        <w:rPr>
          <w:rFonts w:hint="eastAsia"/>
        </w:rPr>
        <w:t>app</w:t>
      </w:r>
      <w:r w:rsidR="00786B5B">
        <w:rPr>
          <w:rFonts w:hint="eastAsia"/>
        </w:rPr>
        <w:t>对应的</w:t>
      </w:r>
      <w:r w:rsidR="00D06362">
        <w:rPr>
          <w:rFonts w:hint="eastAsia"/>
        </w:rPr>
        <w:t>D</w:t>
      </w:r>
      <w:r w:rsidR="00786B5B">
        <w:rPr>
          <w:rFonts w:hint="eastAsia"/>
        </w:rPr>
        <w:t>ocument</w:t>
      </w:r>
      <w:r w:rsidR="009A132F">
        <w:t>s</w:t>
      </w:r>
      <w:r w:rsidR="00786B5B">
        <w:rPr>
          <w:rFonts w:hint="eastAsia"/>
        </w:rPr>
        <w:t>目录下</w:t>
      </w:r>
      <w:r>
        <w:rPr>
          <w:rFonts w:hint="eastAsia"/>
        </w:rPr>
        <w:t>。</w:t>
      </w:r>
    </w:p>
    <w:p w14:paraId="4ABF66D1" w14:textId="52E53ACB" w:rsidR="001B37D4" w:rsidRDefault="001B37D4" w:rsidP="00476036">
      <w:pPr>
        <w:pStyle w:val="2"/>
      </w:pPr>
      <w:bookmarkStart w:id="31" w:name="_Toc328833676"/>
      <w:r>
        <w:rPr>
          <w:rFonts w:hint="eastAsia"/>
        </w:rPr>
        <w:t>添加语音合成资源文件</w:t>
      </w:r>
      <w:bookmarkEnd w:id="31"/>
    </w:p>
    <w:p w14:paraId="7C0D2F18" w14:textId="473189C6" w:rsidR="001B37D4" w:rsidRDefault="001B37D4" w:rsidP="001B37D4">
      <w:pPr>
        <w:ind w:firstLine="420"/>
      </w:pPr>
      <w:r>
        <w:rPr>
          <w:rFonts w:hint="eastAsia"/>
        </w:rPr>
        <w:t>将开发包中的</w:t>
      </w:r>
      <w:proofErr w:type="spellStart"/>
      <w:r w:rsidR="001E18D9" w:rsidRPr="001E18D9">
        <w:t>OfflineTTSDatFiles</w:t>
      </w:r>
      <w:proofErr w:type="spellEnd"/>
      <w:r>
        <w:rPr>
          <w:rFonts w:hint="eastAsia"/>
        </w:rPr>
        <w:t>目录下的</w:t>
      </w:r>
      <w:r w:rsidR="001E18D9" w:rsidRPr="001E18D9">
        <w:t>Chinese_Text</w:t>
      </w:r>
      <w:r w:rsidRPr="001B37D4">
        <w:t>.dat</w:t>
      </w:r>
      <w:r w:rsidR="001E18D9">
        <w:rPr>
          <w:rFonts w:hint="eastAsia"/>
        </w:rPr>
        <w:t>，</w:t>
      </w:r>
      <w:r w:rsidR="001E18D9" w:rsidRPr="001E18D9">
        <w:t>Chinese_Speech_Female</w:t>
      </w:r>
      <w:r w:rsidR="00DA5CC1">
        <w:rPr>
          <w:rFonts w:hint="eastAsia"/>
        </w:rPr>
        <w:t>.dat/</w:t>
      </w:r>
      <w:r w:rsidR="00DA5CC1" w:rsidRPr="00DA5CC1">
        <w:t xml:space="preserve"> </w:t>
      </w:r>
      <w:r w:rsidR="00DA5CC1">
        <w:t>Chinese_Speech_</w:t>
      </w:r>
      <w:r w:rsidR="00DA5CC1">
        <w:rPr>
          <w:rFonts w:hint="eastAsia"/>
        </w:rPr>
        <w:t>Male.dat</w:t>
      </w:r>
      <w:r>
        <w:rPr>
          <w:rFonts w:hint="eastAsia"/>
        </w:rPr>
        <w:t>文件</w:t>
      </w:r>
      <w:r w:rsidR="00786B5B">
        <w:rPr>
          <w:rFonts w:hint="eastAsia"/>
        </w:rPr>
        <w:t>添加到工程或者安装</w:t>
      </w:r>
      <w:r w:rsidR="00786B5B">
        <w:rPr>
          <w:rFonts w:hint="eastAsia"/>
        </w:rPr>
        <w:t>app</w:t>
      </w:r>
      <w:r w:rsidR="009F18DA">
        <w:rPr>
          <w:rFonts w:hint="eastAsia"/>
        </w:rPr>
        <w:t>后</w:t>
      </w:r>
      <w:r w:rsidR="00786B5B">
        <w:rPr>
          <w:rFonts w:hint="eastAsia"/>
        </w:rPr>
        <w:t>部署到指定目录</w:t>
      </w:r>
      <w:r w:rsidR="00786B5B">
        <w:rPr>
          <w:rFonts w:hint="eastAsia"/>
        </w:rPr>
        <w:t>(</w:t>
      </w:r>
      <w:r w:rsidR="00786B5B">
        <w:rPr>
          <w:rFonts w:hint="eastAsia"/>
        </w:rPr>
        <w:t>代码中启动合成引擎时需要指定该资源文件的访问路径</w:t>
      </w:r>
      <w:r w:rsidR="00786B5B">
        <w:rPr>
          <w:rFonts w:hint="eastAsia"/>
        </w:rPr>
        <w:t>)</w:t>
      </w:r>
      <w:r w:rsidR="00786B5B">
        <w:rPr>
          <w:rFonts w:hint="eastAsia"/>
        </w:rPr>
        <w:t>。</w:t>
      </w:r>
    </w:p>
    <w:p w14:paraId="38F43589" w14:textId="640DD625" w:rsidR="001D4F18" w:rsidRPr="001D4F18" w:rsidRDefault="001D4F18" w:rsidP="008338C2">
      <w:pPr>
        <w:pStyle w:val="2"/>
      </w:pPr>
      <w:bookmarkStart w:id="32" w:name="_Toc328833677"/>
      <w:r w:rsidRPr="001D4F18">
        <w:rPr>
          <w:rFonts w:hint="eastAsia"/>
        </w:rPr>
        <w:t>引入</w:t>
      </w:r>
      <w:r w:rsidRPr="001D4F18">
        <w:t xml:space="preserve"> </w:t>
      </w:r>
      <w:proofErr w:type="spellStart"/>
      <w:r w:rsidRPr="001D4F18">
        <w:t>BD</w:t>
      </w:r>
      <w:r w:rsidR="003B3D91">
        <w:rPr>
          <w:rFonts w:hint="eastAsia"/>
        </w:rPr>
        <w:t>SSpeechSynthesizer</w:t>
      </w:r>
      <w:proofErr w:type="spellEnd"/>
      <w:r w:rsidRPr="001D4F18">
        <w:t xml:space="preserve"> </w:t>
      </w:r>
      <w:r w:rsidRPr="001D4F18">
        <w:rPr>
          <w:rFonts w:hint="eastAsia"/>
        </w:rPr>
        <w:t>的头文件</w:t>
      </w:r>
      <w:bookmarkEnd w:id="32"/>
    </w:p>
    <w:p w14:paraId="288024D1" w14:textId="6CBB1D42" w:rsidR="001D5DA1" w:rsidRPr="001D5DA1" w:rsidRDefault="001D5DA1" w:rsidP="001D5DA1">
      <w:pPr>
        <w:ind w:firstLine="420"/>
      </w:pPr>
      <w:r w:rsidRPr="001D5DA1">
        <w:rPr>
          <w:rFonts w:hint="eastAsia"/>
        </w:rPr>
        <w:t>首先将</w:t>
      </w:r>
      <w:r w:rsidR="003B3D91">
        <w:t xml:space="preserve"> </w:t>
      </w:r>
      <w:proofErr w:type="spellStart"/>
      <w:r w:rsidR="003B3D91">
        <w:t>BD</w:t>
      </w:r>
      <w:r w:rsidR="003B3D91">
        <w:rPr>
          <w:rFonts w:hint="eastAsia"/>
        </w:rPr>
        <w:t>SSpeechSynthesizer</w:t>
      </w:r>
      <w:proofErr w:type="spellEnd"/>
      <w:r w:rsidRPr="001D5DA1">
        <w:t xml:space="preserve"> </w:t>
      </w:r>
      <w:r w:rsidRPr="001D5DA1">
        <w:rPr>
          <w:rFonts w:hint="eastAsia"/>
        </w:rPr>
        <w:t>提供的头文件拷贝到工程目录下</w:t>
      </w:r>
      <w:r w:rsidRPr="001D5DA1">
        <w:t>,</w:t>
      </w:r>
      <w:r w:rsidRPr="001D5DA1">
        <w:rPr>
          <w:rFonts w:hint="eastAsia"/>
        </w:rPr>
        <w:t>在</w:t>
      </w:r>
      <w:r w:rsidRPr="001D5DA1">
        <w:t xml:space="preserve"> </w:t>
      </w:r>
      <w:proofErr w:type="spellStart"/>
      <w:r w:rsidRPr="001D5DA1">
        <w:t>XCode</w:t>
      </w:r>
      <w:proofErr w:type="spellEnd"/>
      <w:r w:rsidRPr="001D5DA1">
        <w:t xml:space="preserve"> </w:t>
      </w:r>
      <w:r w:rsidRPr="001D5DA1">
        <w:rPr>
          <w:rFonts w:hint="eastAsia"/>
        </w:rPr>
        <w:t>中添加此文件</w:t>
      </w:r>
      <w:r w:rsidRPr="001D5DA1">
        <w:t>,</w:t>
      </w:r>
      <w:r w:rsidRPr="001D5DA1">
        <w:rPr>
          <w:rFonts w:hint="eastAsia"/>
        </w:rPr>
        <w:t>引入</w:t>
      </w:r>
      <w:r w:rsidRPr="001D5DA1">
        <w:t xml:space="preserve"> </w:t>
      </w:r>
      <w:proofErr w:type="spellStart"/>
      <w:r w:rsidR="003B3D91">
        <w:t>BD</w:t>
      </w:r>
      <w:r w:rsidR="003B3D91">
        <w:rPr>
          <w:rFonts w:hint="eastAsia"/>
        </w:rPr>
        <w:t>SSpeechSynthesizer</w:t>
      </w:r>
      <w:proofErr w:type="spellEnd"/>
      <w:r w:rsidRPr="001D5DA1">
        <w:rPr>
          <w:rFonts w:hint="eastAsia"/>
        </w:rPr>
        <w:t>提供的头文件</w:t>
      </w:r>
      <w:r>
        <w:rPr>
          <w:rFonts w:hint="eastAsia"/>
        </w:rPr>
        <w:t>。</w:t>
      </w:r>
    </w:p>
    <w:p w14:paraId="70984116" w14:textId="5D358B3E" w:rsidR="001D5DA1" w:rsidRDefault="001D5DA1" w:rsidP="001D5DA1">
      <w:pPr>
        <w:ind w:firstLine="420"/>
      </w:pPr>
      <w:r>
        <w:rPr>
          <w:rFonts w:hint="eastAsia"/>
        </w:rPr>
        <w:t>添加如下头文件：</w:t>
      </w:r>
    </w:p>
    <w:p w14:paraId="1C05E4C7" w14:textId="0C4F97BD" w:rsidR="001D5DA1" w:rsidRPr="00CD4C43" w:rsidRDefault="001D5DA1" w:rsidP="00CD4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200" w:firstLine="320"/>
        <w:rPr>
          <w:kern w:val="0"/>
          <w:sz w:val="16"/>
          <w:szCs w:val="16"/>
        </w:rPr>
      </w:pPr>
      <w:r w:rsidRPr="00CD4C43">
        <w:rPr>
          <w:kern w:val="0"/>
          <w:sz w:val="16"/>
          <w:szCs w:val="16"/>
        </w:rPr>
        <w:t>#</w:t>
      </w:r>
      <w:proofErr w:type="gramStart"/>
      <w:r w:rsidRPr="00CD4C43">
        <w:rPr>
          <w:kern w:val="0"/>
          <w:sz w:val="16"/>
          <w:szCs w:val="16"/>
        </w:rPr>
        <w:t>import</w:t>
      </w:r>
      <w:proofErr w:type="gramEnd"/>
      <w:r w:rsidRPr="00CD4C43">
        <w:rPr>
          <w:kern w:val="0"/>
          <w:sz w:val="16"/>
          <w:szCs w:val="16"/>
        </w:rPr>
        <w:t xml:space="preserve"> "</w:t>
      </w:r>
      <w:proofErr w:type="spellStart"/>
      <w:r w:rsidR="00C14A6E" w:rsidRPr="00CD4C43">
        <w:rPr>
          <w:kern w:val="0"/>
          <w:sz w:val="16"/>
          <w:szCs w:val="16"/>
        </w:rPr>
        <w:t>BD</w:t>
      </w:r>
      <w:r w:rsidR="00FB125F" w:rsidRPr="00CD4C43">
        <w:rPr>
          <w:rFonts w:hint="eastAsia"/>
          <w:kern w:val="0"/>
          <w:sz w:val="16"/>
          <w:szCs w:val="16"/>
        </w:rPr>
        <w:t>SSpeechSynthesizer</w:t>
      </w:r>
      <w:r w:rsidR="00C14A6E" w:rsidRPr="00CD4C43">
        <w:rPr>
          <w:kern w:val="0"/>
          <w:sz w:val="16"/>
          <w:szCs w:val="16"/>
        </w:rPr>
        <w:t>.h</w:t>
      </w:r>
      <w:proofErr w:type="spellEnd"/>
      <w:r w:rsidRPr="00CD4C43">
        <w:rPr>
          <w:kern w:val="0"/>
          <w:sz w:val="16"/>
          <w:szCs w:val="16"/>
        </w:rPr>
        <w:t>"</w:t>
      </w:r>
    </w:p>
    <w:p w14:paraId="29265C78" w14:textId="77777777" w:rsidR="001D5DA1" w:rsidRDefault="001D5DA1" w:rsidP="001D5DA1">
      <w:pPr>
        <w:ind w:firstLine="420"/>
      </w:pPr>
    </w:p>
    <w:p w14:paraId="4A195D9D" w14:textId="08B1CAC4" w:rsidR="001D5DA1" w:rsidRDefault="001D5DA1" w:rsidP="001D5DA1">
      <w:pPr>
        <w:pStyle w:val="2"/>
      </w:pPr>
      <w:bookmarkStart w:id="33" w:name="_Toc328833678"/>
      <w:r w:rsidRPr="001D5DA1">
        <w:rPr>
          <w:rFonts w:hint="eastAsia"/>
        </w:rPr>
        <w:t>引入静态库文件</w:t>
      </w:r>
      <w:bookmarkEnd w:id="33"/>
    </w:p>
    <w:p w14:paraId="6CC57DC7" w14:textId="36E4BD62" w:rsidR="008338C2" w:rsidRPr="008338C2" w:rsidRDefault="00FB125F" w:rsidP="001D5DA1">
      <w:pPr>
        <w:ind w:firstLine="420"/>
      </w:pPr>
      <w:proofErr w:type="spellStart"/>
      <w:r>
        <w:t>BD</w:t>
      </w:r>
      <w:r>
        <w:rPr>
          <w:rFonts w:hint="eastAsia"/>
        </w:rPr>
        <w:t>SSpeechSynthesizer</w:t>
      </w:r>
      <w:proofErr w:type="spellEnd"/>
      <w:r w:rsidR="008338C2" w:rsidRPr="008338C2">
        <w:rPr>
          <w:rFonts w:hint="eastAsia"/>
        </w:rPr>
        <w:t>提供了支持模拟器</w:t>
      </w:r>
      <w:r w:rsidR="00C94CA3">
        <w:t xml:space="preserve"> </w:t>
      </w:r>
      <w:r w:rsidR="00C94CA3">
        <w:rPr>
          <w:rFonts w:hint="eastAsia"/>
        </w:rPr>
        <w:t>6</w:t>
      </w:r>
      <w:r w:rsidR="008338C2" w:rsidRPr="008338C2">
        <w:t xml:space="preserve">.0 </w:t>
      </w:r>
      <w:r w:rsidR="008338C2" w:rsidRPr="008338C2">
        <w:rPr>
          <w:rFonts w:hint="eastAsia"/>
        </w:rPr>
        <w:t>及更新版本、真机</w:t>
      </w:r>
      <w:r w:rsidR="00BE69C8">
        <w:rPr>
          <w:rFonts w:hint="eastAsia"/>
        </w:rPr>
        <w:t>armv7</w:t>
      </w:r>
      <w:r w:rsidR="00DE5246">
        <w:rPr>
          <w:rFonts w:hint="eastAsia"/>
        </w:rPr>
        <w:t>，</w:t>
      </w:r>
      <w:r w:rsidR="00DE5246">
        <w:rPr>
          <w:rFonts w:hint="eastAsia"/>
        </w:rPr>
        <w:t>arm</w:t>
      </w:r>
      <w:r w:rsidR="00DE5246">
        <w:t>64</w:t>
      </w:r>
      <w:r w:rsidR="008338C2" w:rsidRPr="008338C2">
        <w:rPr>
          <w:rFonts w:hint="eastAsia"/>
        </w:rPr>
        <w:t>及更新架构所使用的静态库文件</w:t>
      </w:r>
      <w:r w:rsidR="008338C2" w:rsidRPr="008338C2">
        <w:t>,</w:t>
      </w:r>
      <w:r w:rsidR="00364A57">
        <w:rPr>
          <w:rFonts w:hint="eastAsia"/>
        </w:rPr>
        <w:t>存放在开发包</w:t>
      </w:r>
      <w:r w:rsidR="00364A57">
        <w:rPr>
          <w:rFonts w:hint="eastAsia"/>
        </w:rPr>
        <w:t>lib</w:t>
      </w:r>
      <w:r w:rsidR="008338C2" w:rsidRPr="008338C2">
        <w:rPr>
          <w:rFonts w:hint="eastAsia"/>
        </w:rPr>
        <w:t>目录下</w:t>
      </w:r>
      <w:r w:rsidR="001D5DA1">
        <w:rPr>
          <w:rFonts w:hint="eastAsia"/>
        </w:rPr>
        <w:t>。</w:t>
      </w:r>
    </w:p>
    <w:p w14:paraId="0A5E574C" w14:textId="65F753D9" w:rsidR="001D4F18" w:rsidRDefault="001D5DA1" w:rsidP="001D5DA1">
      <w:pPr>
        <w:ind w:firstLine="420"/>
      </w:pPr>
      <w:r>
        <w:rPr>
          <w:rFonts w:hint="eastAsia"/>
        </w:rPr>
        <w:t>引入静态库文件的具体方式为</w:t>
      </w:r>
      <w:r>
        <w:rPr>
          <w:rFonts w:hint="eastAsia"/>
        </w:rPr>
        <w:t>:</w:t>
      </w:r>
      <w:r>
        <w:rPr>
          <w:rFonts w:hint="eastAsia"/>
        </w:rPr>
        <w:t>将</w:t>
      </w:r>
      <w:proofErr w:type="spellStart"/>
      <w:r w:rsidR="00FB125F">
        <w:t>lib</w:t>
      </w:r>
      <w:r w:rsidR="00FB125F">
        <w:rPr>
          <w:rFonts w:hint="eastAsia"/>
        </w:rPr>
        <w:t>etts_device_simulator</w:t>
      </w:r>
      <w:r>
        <w:rPr>
          <w:rFonts w:hint="eastAsia"/>
        </w:rPr>
        <w:t>.a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采用添加文件方式添加到工程的</w:t>
      </w:r>
      <w:r>
        <w:rPr>
          <w:rFonts w:hint="eastAsia"/>
        </w:rPr>
        <w:t xml:space="preserve">Framework </w:t>
      </w:r>
      <w:r>
        <w:rPr>
          <w:rFonts w:hint="eastAsia"/>
        </w:rPr>
        <w:t>目录下。</w:t>
      </w:r>
    </w:p>
    <w:p w14:paraId="22B88806" w14:textId="3BFCC907" w:rsidR="001D4F18" w:rsidRDefault="001D5DA1" w:rsidP="001D5DA1">
      <w:pPr>
        <w:ind w:firstLine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proofErr w:type="spellStart"/>
      <w:r w:rsidR="00C94CA3">
        <w:t>lib</w:t>
      </w:r>
      <w:r w:rsidR="00C94CA3">
        <w:rPr>
          <w:rFonts w:hint="eastAsia"/>
        </w:rPr>
        <w:t>etts_device_simulator</w:t>
      </w:r>
      <w:r>
        <w:rPr>
          <w:rFonts w:hint="eastAsia"/>
        </w:rPr>
        <w:t>.a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r w:rsidR="00995160">
        <w:rPr>
          <w:rFonts w:hint="eastAsia"/>
        </w:rPr>
        <w:t>一个通用的库文件，支持</w:t>
      </w:r>
      <w:r w:rsidR="00EC7443">
        <w:t>armv7</w:t>
      </w:r>
      <w:r w:rsidR="00995160">
        <w:rPr>
          <w:rFonts w:hint="eastAsia"/>
        </w:rPr>
        <w:t>、</w:t>
      </w:r>
      <w:r w:rsidR="00995160">
        <w:t>arm64</w:t>
      </w:r>
      <w:r w:rsidR="00995160">
        <w:rPr>
          <w:rFonts w:hint="eastAsia"/>
        </w:rPr>
        <w:t>、</w:t>
      </w:r>
      <w:r w:rsidR="00995160">
        <w:rPr>
          <w:rFonts w:hint="eastAsia"/>
        </w:rPr>
        <w:t>i386</w:t>
      </w:r>
      <w:r w:rsidR="00995160">
        <w:rPr>
          <w:rFonts w:hint="eastAsia"/>
        </w:rPr>
        <w:t>、</w:t>
      </w:r>
      <w:r w:rsidR="00995160">
        <w:rPr>
          <w:rFonts w:hint="eastAsia"/>
        </w:rPr>
        <w:t>x86</w:t>
      </w:r>
      <w:r w:rsidR="00995160">
        <w:t>_64</w:t>
      </w:r>
      <w:r>
        <w:rPr>
          <w:rFonts w:hint="eastAsia"/>
        </w:rPr>
        <w:t>,</w:t>
      </w:r>
      <w:r w:rsidR="00995160">
        <w:t xml:space="preserve"> </w:t>
      </w:r>
      <w:r>
        <w:rPr>
          <w:rFonts w:hint="eastAsia"/>
        </w:rPr>
        <w:t>避免开发者在</w:t>
      </w:r>
      <w:r>
        <w:rPr>
          <w:rFonts w:hint="eastAsia"/>
        </w:rPr>
        <w:t xml:space="preserve"> build </w:t>
      </w:r>
      <w:r>
        <w:rPr>
          <w:rFonts w:hint="eastAsia"/>
        </w:rPr>
        <w:t>不同</w:t>
      </w:r>
      <w:r>
        <w:rPr>
          <w:rFonts w:hint="eastAsia"/>
        </w:rPr>
        <w:t xml:space="preserve"> target </w:t>
      </w:r>
      <w:r>
        <w:rPr>
          <w:rFonts w:hint="eastAsia"/>
        </w:rPr>
        <w:t>时频繁替换</w:t>
      </w:r>
      <w:r>
        <w:rPr>
          <w:rFonts w:hint="eastAsia"/>
        </w:rPr>
        <w:t xml:space="preserve">.a </w:t>
      </w:r>
      <w:r>
        <w:rPr>
          <w:rFonts w:hint="eastAsia"/>
        </w:rPr>
        <w:t>文件的问题</w:t>
      </w:r>
    </w:p>
    <w:p w14:paraId="1C470A0D" w14:textId="77777777" w:rsidR="001D4F18" w:rsidRPr="001B37D4" w:rsidRDefault="001D4F18" w:rsidP="001B37D4">
      <w:pPr>
        <w:ind w:firstLine="420"/>
      </w:pPr>
    </w:p>
    <w:p w14:paraId="3FF9FFC0" w14:textId="0A5908FE" w:rsidR="00E90312" w:rsidRDefault="00E90312" w:rsidP="00476036">
      <w:pPr>
        <w:pStyle w:val="1"/>
      </w:pPr>
      <w:bookmarkStart w:id="34" w:name="_Toc328833679"/>
      <w:r>
        <w:rPr>
          <w:rFonts w:hint="eastAsia"/>
        </w:rPr>
        <w:lastRenderedPageBreak/>
        <w:t>语音合成</w:t>
      </w:r>
      <w:bookmarkEnd w:id="34"/>
    </w:p>
    <w:p w14:paraId="27FD4483" w14:textId="03D0D106" w:rsidR="008A3991" w:rsidRDefault="00A92304" w:rsidP="00153053">
      <w:pPr>
        <w:pStyle w:val="2"/>
      </w:pPr>
      <w:bookmarkStart w:id="35" w:name="_Toc328833680"/>
      <w:r>
        <w:rPr>
          <w:rFonts w:hint="eastAsia"/>
        </w:rPr>
        <w:t>合成前准备</w:t>
      </w:r>
      <w:bookmarkEnd w:id="35"/>
    </w:p>
    <w:p w14:paraId="087F48B5" w14:textId="4571FA07" w:rsidR="00A92304" w:rsidRDefault="00A92304" w:rsidP="00556704">
      <w:pPr>
        <w:pStyle w:val="3"/>
        <w:ind w:leftChars="202" w:left="424"/>
      </w:pPr>
      <w:bookmarkStart w:id="36" w:name="_Toc328833681"/>
      <w:r>
        <w:rPr>
          <w:rFonts w:hint="eastAsia"/>
        </w:rPr>
        <w:t>设置合成</w:t>
      </w:r>
      <w:r w:rsidR="00701F6F">
        <w:rPr>
          <w:rFonts w:hint="eastAsia"/>
        </w:rPr>
        <w:t>代理</w:t>
      </w:r>
      <w:bookmarkEnd w:id="36"/>
    </w:p>
    <w:p w14:paraId="61C3E2FC" w14:textId="1646BF22" w:rsidR="00556704" w:rsidRDefault="00556704" w:rsidP="00B36C19">
      <w:pPr>
        <w:ind w:firstLine="420"/>
      </w:pPr>
      <w:r>
        <w:rPr>
          <w:rFonts w:hint="eastAsia"/>
        </w:rPr>
        <w:t>设置实现</w:t>
      </w:r>
      <w:proofErr w:type="spellStart"/>
      <w:r w:rsidR="00FB125F">
        <w:t>BD</w:t>
      </w:r>
      <w:r w:rsidR="00FB125F">
        <w:rPr>
          <w:rFonts w:hint="eastAsia"/>
        </w:rPr>
        <w:t>SSpeech</w:t>
      </w:r>
      <w:r w:rsidRPr="00556704">
        <w:t>SynthesizerDelegate</w:t>
      </w:r>
      <w:proofErr w:type="spellEnd"/>
      <w:r>
        <w:rPr>
          <w:rFonts w:hint="eastAsia"/>
        </w:rPr>
        <w:t>协议的代理，用于接收合成过程中的相关异步消息：</w:t>
      </w:r>
    </w:p>
    <w:p w14:paraId="0D3E1D43" w14:textId="77777777" w:rsidR="00224356" w:rsidRPr="00CD4C43" w:rsidRDefault="00224356" w:rsidP="00CD4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200" w:firstLine="320"/>
        <w:rPr>
          <w:kern w:val="0"/>
          <w:sz w:val="16"/>
          <w:szCs w:val="16"/>
        </w:rPr>
      </w:pPr>
      <w:r w:rsidRPr="00CD4C43">
        <w:rPr>
          <w:rFonts w:hint="eastAsia"/>
          <w:kern w:val="0"/>
          <w:sz w:val="16"/>
          <w:szCs w:val="16"/>
        </w:rPr>
        <w:t xml:space="preserve">// </w:t>
      </w:r>
      <w:r w:rsidRPr="00CD4C43">
        <w:rPr>
          <w:rFonts w:hint="eastAsia"/>
          <w:kern w:val="0"/>
          <w:sz w:val="16"/>
          <w:szCs w:val="16"/>
        </w:rPr>
        <w:t>设置合成器代理</w:t>
      </w:r>
    </w:p>
    <w:p w14:paraId="5D633361" w14:textId="3FBF24F9" w:rsidR="00556704" w:rsidRPr="00CD4C43" w:rsidRDefault="00224356" w:rsidP="00CD4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200" w:firstLine="320"/>
        <w:rPr>
          <w:kern w:val="0"/>
          <w:sz w:val="16"/>
          <w:szCs w:val="16"/>
        </w:rPr>
      </w:pPr>
      <w:r w:rsidRPr="00CD4C43">
        <w:rPr>
          <w:kern w:val="0"/>
          <w:sz w:val="16"/>
          <w:szCs w:val="16"/>
        </w:rPr>
        <w:t>[[</w:t>
      </w:r>
      <w:proofErr w:type="spellStart"/>
      <w:r w:rsidR="00FB125F" w:rsidRPr="00CD4C43">
        <w:rPr>
          <w:rFonts w:hint="eastAsia"/>
          <w:kern w:val="0"/>
          <w:sz w:val="16"/>
          <w:szCs w:val="16"/>
        </w:rPr>
        <w:t>BDSSpeechSynthesizer</w:t>
      </w:r>
      <w:proofErr w:type="spellEnd"/>
      <w:r w:rsidRPr="00CD4C43">
        <w:rPr>
          <w:kern w:val="0"/>
          <w:sz w:val="16"/>
          <w:szCs w:val="16"/>
        </w:rPr>
        <w:t xml:space="preserve"> </w:t>
      </w:r>
      <w:proofErr w:type="spellStart"/>
      <w:r w:rsidRPr="00CD4C43">
        <w:rPr>
          <w:kern w:val="0"/>
          <w:sz w:val="16"/>
          <w:szCs w:val="16"/>
        </w:rPr>
        <w:t>sharedInstance</w:t>
      </w:r>
      <w:proofErr w:type="spellEnd"/>
      <w:r w:rsidRPr="00CD4C43">
        <w:rPr>
          <w:kern w:val="0"/>
          <w:sz w:val="16"/>
          <w:szCs w:val="16"/>
        </w:rPr>
        <w:t xml:space="preserve">] </w:t>
      </w:r>
      <w:proofErr w:type="spellStart"/>
      <w:r w:rsidRPr="00CD4C43">
        <w:rPr>
          <w:kern w:val="0"/>
          <w:sz w:val="16"/>
          <w:szCs w:val="16"/>
        </w:rPr>
        <w:t>setSynthesizerDelegate</w:t>
      </w:r>
      <w:proofErr w:type="spellEnd"/>
      <w:r w:rsidRPr="00CD4C43">
        <w:rPr>
          <w:kern w:val="0"/>
          <w:sz w:val="16"/>
          <w:szCs w:val="16"/>
        </w:rPr>
        <w:t>: self];</w:t>
      </w:r>
    </w:p>
    <w:p w14:paraId="32E7D715" w14:textId="77777777" w:rsidR="00556704" w:rsidRDefault="00556704" w:rsidP="00B36C19">
      <w:pPr>
        <w:ind w:firstLine="420"/>
      </w:pPr>
    </w:p>
    <w:p w14:paraId="03330BF0" w14:textId="22F6BCAF" w:rsidR="00556704" w:rsidRDefault="00933153" w:rsidP="00933153">
      <w:pPr>
        <w:pStyle w:val="3"/>
        <w:ind w:leftChars="202" w:left="424"/>
      </w:pPr>
      <w:bookmarkStart w:id="37" w:name="_Toc328833682"/>
      <w:r>
        <w:rPr>
          <w:rFonts w:hint="eastAsia"/>
        </w:rPr>
        <w:t>设置合成参数</w:t>
      </w:r>
      <w:bookmarkEnd w:id="37"/>
    </w:p>
    <w:p w14:paraId="6EB14B8E" w14:textId="56D0C806" w:rsidR="00933153" w:rsidRDefault="00482026" w:rsidP="00B36C19">
      <w:pPr>
        <w:ind w:firstLine="420"/>
      </w:pPr>
      <w:r>
        <w:rPr>
          <w:rFonts w:hint="eastAsia"/>
        </w:rPr>
        <w:t>如使用在线合成，</w:t>
      </w:r>
      <w:r w:rsidR="00CF3996">
        <w:rPr>
          <w:rFonts w:hint="eastAsia"/>
        </w:rPr>
        <w:t>必</w:t>
      </w:r>
      <w:r w:rsidR="00B465C1">
        <w:rPr>
          <w:rFonts w:hint="eastAsia"/>
        </w:rPr>
        <w:t>须</w:t>
      </w:r>
      <w:r>
        <w:rPr>
          <w:rFonts w:hint="eastAsia"/>
        </w:rPr>
        <w:t>设置</w:t>
      </w:r>
      <w:r>
        <w:rPr>
          <w:rFonts w:hint="eastAsia"/>
        </w:rPr>
        <w:t>3.1</w:t>
      </w:r>
      <w:r>
        <w:rPr>
          <w:rFonts w:hint="eastAsia"/>
        </w:rPr>
        <w:t>和</w:t>
      </w:r>
      <w:r>
        <w:rPr>
          <w:rFonts w:hint="eastAsia"/>
        </w:rPr>
        <w:t>3.2</w:t>
      </w:r>
      <w:r>
        <w:rPr>
          <w:rFonts w:hint="eastAsia"/>
        </w:rPr>
        <w:t>节从开放</w:t>
      </w:r>
      <w:r w:rsidR="00B255EB">
        <w:rPr>
          <w:rFonts w:hint="eastAsia"/>
        </w:rPr>
        <w:t>云</w:t>
      </w:r>
      <w:r>
        <w:rPr>
          <w:rFonts w:hint="eastAsia"/>
        </w:rPr>
        <w:t>平台获取的</w:t>
      </w:r>
      <w:proofErr w:type="spellStart"/>
      <w:r>
        <w:rPr>
          <w:rFonts w:hint="eastAsia"/>
        </w:rPr>
        <w:t>apikey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secretkey</w:t>
      </w:r>
      <w:proofErr w:type="spellEnd"/>
      <w:r w:rsidR="00B465C1">
        <w:rPr>
          <w:rFonts w:hint="eastAsia"/>
        </w:rPr>
        <w:t>。</w:t>
      </w:r>
      <w:r w:rsidR="005E5B99">
        <w:rPr>
          <w:rFonts w:hint="eastAsia"/>
        </w:rPr>
        <w:t>可以选择配置在线服务的超时时间。</w:t>
      </w:r>
      <w:r w:rsidR="000C5DA4">
        <w:rPr>
          <w:rFonts w:hint="eastAsia"/>
        </w:rPr>
        <w:t>如使用离线合成，必须设置离线合成引擎所需的音库文件路径</w:t>
      </w:r>
      <w:r w:rsidR="00D920AA">
        <w:rPr>
          <w:rFonts w:hint="eastAsia"/>
        </w:rPr>
        <w:t>，和相关的授权信息。</w:t>
      </w:r>
    </w:p>
    <w:p w14:paraId="7C374001" w14:textId="0F0C5483" w:rsidR="00867FDE" w:rsidRPr="00CD4C43" w:rsidRDefault="00867FDE" w:rsidP="00CD4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wordWrap w:val="0"/>
        <w:ind w:firstLineChars="200" w:firstLine="320"/>
        <w:rPr>
          <w:kern w:val="0"/>
          <w:sz w:val="16"/>
          <w:szCs w:val="16"/>
        </w:rPr>
      </w:pPr>
      <w:r w:rsidRPr="00CD4C43">
        <w:rPr>
          <w:rFonts w:hint="eastAsia"/>
          <w:kern w:val="0"/>
          <w:sz w:val="16"/>
          <w:szCs w:val="16"/>
        </w:rPr>
        <w:t xml:space="preserve">// </w:t>
      </w:r>
      <w:r w:rsidRPr="00CD4C43">
        <w:rPr>
          <w:rFonts w:hint="eastAsia"/>
          <w:kern w:val="0"/>
          <w:sz w:val="16"/>
          <w:szCs w:val="16"/>
        </w:rPr>
        <w:t>在线相关设置</w:t>
      </w:r>
    </w:p>
    <w:p w14:paraId="6E9F733A" w14:textId="18BD58C6" w:rsidR="00867FDE" w:rsidRPr="00CD4C43" w:rsidRDefault="00867FDE" w:rsidP="00CD4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wordWrap w:val="0"/>
        <w:ind w:firstLineChars="200" w:firstLine="320"/>
        <w:rPr>
          <w:kern w:val="0"/>
          <w:sz w:val="16"/>
          <w:szCs w:val="16"/>
        </w:rPr>
      </w:pPr>
      <w:r w:rsidRPr="00CD4C43">
        <w:rPr>
          <w:kern w:val="0"/>
          <w:sz w:val="16"/>
          <w:szCs w:val="16"/>
        </w:rPr>
        <w:t>[[</w:t>
      </w:r>
      <w:proofErr w:type="spellStart"/>
      <w:r w:rsidRPr="00CD4C43">
        <w:rPr>
          <w:kern w:val="0"/>
          <w:sz w:val="16"/>
          <w:szCs w:val="16"/>
        </w:rPr>
        <w:t>BD</w:t>
      </w:r>
      <w:r w:rsidR="00A96CAD" w:rsidRPr="00CD4C43">
        <w:rPr>
          <w:rFonts w:hint="eastAsia"/>
          <w:kern w:val="0"/>
          <w:sz w:val="16"/>
          <w:szCs w:val="16"/>
        </w:rPr>
        <w:t>SSpeechSynthesizer</w:t>
      </w:r>
      <w:proofErr w:type="spellEnd"/>
      <w:r w:rsidRPr="00CD4C43">
        <w:rPr>
          <w:kern w:val="0"/>
          <w:sz w:val="16"/>
          <w:szCs w:val="16"/>
        </w:rPr>
        <w:t xml:space="preserve"> </w:t>
      </w:r>
      <w:proofErr w:type="spellStart"/>
      <w:r w:rsidRPr="00CD4C43">
        <w:rPr>
          <w:kern w:val="0"/>
          <w:sz w:val="16"/>
          <w:szCs w:val="16"/>
        </w:rPr>
        <w:t>sharedInstance</w:t>
      </w:r>
      <w:proofErr w:type="spellEnd"/>
      <w:r w:rsidRPr="00CD4C43">
        <w:rPr>
          <w:kern w:val="0"/>
          <w:sz w:val="16"/>
          <w:szCs w:val="16"/>
        </w:rPr>
        <w:t xml:space="preserve">] </w:t>
      </w:r>
      <w:proofErr w:type="spellStart"/>
      <w:r w:rsidRPr="00CD4C43">
        <w:rPr>
          <w:kern w:val="0"/>
          <w:sz w:val="16"/>
          <w:szCs w:val="16"/>
        </w:rPr>
        <w:t>setApiKey</w:t>
      </w:r>
      <w:proofErr w:type="spellEnd"/>
      <w:proofErr w:type="gramStart"/>
      <w:r w:rsidRPr="00CD4C43">
        <w:rPr>
          <w:kern w:val="0"/>
          <w:sz w:val="16"/>
          <w:szCs w:val="16"/>
        </w:rPr>
        <w:t>:@</w:t>
      </w:r>
      <w:proofErr w:type="gramEnd"/>
      <w:r w:rsidRPr="00CD4C43">
        <w:rPr>
          <w:kern w:val="0"/>
          <w:sz w:val="16"/>
          <w:szCs w:val="16"/>
        </w:rPr>
        <w:t xml:space="preserve">"your </w:t>
      </w:r>
      <w:proofErr w:type="spellStart"/>
      <w:r w:rsidRPr="00CD4C43">
        <w:rPr>
          <w:kern w:val="0"/>
          <w:sz w:val="16"/>
          <w:szCs w:val="16"/>
        </w:rPr>
        <w:t>apikey</w:t>
      </w:r>
      <w:proofErr w:type="spellEnd"/>
      <w:r w:rsidRPr="00CD4C43">
        <w:rPr>
          <w:kern w:val="0"/>
          <w:sz w:val="16"/>
          <w:szCs w:val="16"/>
        </w:rPr>
        <w:t xml:space="preserve">" </w:t>
      </w:r>
      <w:proofErr w:type="spellStart"/>
      <w:r w:rsidRPr="00CD4C43">
        <w:rPr>
          <w:kern w:val="0"/>
          <w:sz w:val="16"/>
          <w:szCs w:val="16"/>
        </w:rPr>
        <w:t>withSecretKey</w:t>
      </w:r>
      <w:proofErr w:type="spellEnd"/>
      <w:r w:rsidRPr="00CD4C43">
        <w:rPr>
          <w:kern w:val="0"/>
          <w:sz w:val="16"/>
          <w:szCs w:val="16"/>
        </w:rPr>
        <w:t xml:space="preserve">:@"your </w:t>
      </w:r>
      <w:proofErr w:type="spellStart"/>
      <w:r w:rsidRPr="00CD4C43">
        <w:rPr>
          <w:kern w:val="0"/>
          <w:sz w:val="16"/>
          <w:szCs w:val="16"/>
        </w:rPr>
        <w:t>secretkey</w:t>
      </w:r>
      <w:proofErr w:type="spellEnd"/>
      <w:r w:rsidRPr="00CD4C43">
        <w:rPr>
          <w:kern w:val="0"/>
          <w:sz w:val="16"/>
          <w:szCs w:val="16"/>
        </w:rPr>
        <w:t>"];</w:t>
      </w:r>
    </w:p>
    <w:p w14:paraId="711DA81A" w14:textId="78C9D2A3" w:rsidR="00A96CAD" w:rsidRPr="00CD4C43" w:rsidRDefault="00A96CAD" w:rsidP="00CD4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200" w:firstLine="320"/>
        <w:rPr>
          <w:kern w:val="0"/>
          <w:sz w:val="16"/>
          <w:szCs w:val="16"/>
        </w:rPr>
      </w:pPr>
      <w:r w:rsidRPr="00CD4C43">
        <w:rPr>
          <w:kern w:val="0"/>
          <w:sz w:val="16"/>
          <w:szCs w:val="16"/>
        </w:rPr>
        <w:t>[[</w:t>
      </w:r>
      <w:proofErr w:type="spellStart"/>
      <w:r w:rsidRPr="00CD4C43">
        <w:rPr>
          <w:kern w:val="0"/>
          <w:sz w:val="16"/>
          <w:szCs w:val="16"/>
        </w:rPr>
        <w:t>BDS</w:t>
      </w:r>
      <w:r w:rsidRPr="00CD4C43">
        <w:rPr>
          <w:rFonts w:hint="eastAsia"/>
          <w:kern w:val="0"/>
          <w:sz w:val="16"/>
          <w:szCs w:val="16"/>
        </w:rPr>
        <w:t>Speech</w:t>
      </w:r>
      <w:r w:rsidRPr="00CD4C43">
        <w:rPr>
          <w:kern w:val="0"/>
          <w:sz w:val="16"/>
          <w:szCs w:val="16"/>
        </w:rPr>
        <w:t>Synthesizer</w:t>
      </w:r>
      <w:proofErr w:type="spellEnd"/>
      <w:r w:rsidRPr="00CD4C43">
        <w:rPr>
          <w:kern w:val="0"/>
          <w:sz w:val="16"/>
          <w:szCs w:val="16"/>
        </w:rPr>
        <w:t xml:space="preserve"> </w:t>
      </w:r>
      <w:proofErr w:type="spellStart"/>
      <w:r w:rsidRPr="00CD4C43">
        <w:rPr>
          <w:kern w:val="0"/>
          <w:sz w:val="16"/>
          <w:szCs w:val="16"/>
        </w:rPr>
        <w:t>sharedInstance</w:t>
      </w:r>
      <w:proofErr w:type="spellEnd"/>
      <w:r w:rsidRPr="00CD4C43">
        <w:rPr>
          <w:kern w:val="0"/>
          <w:sz w:val="16"/>
          <w:szCs w:val="16"/>
        </w:rPr>
        <w:t xml:space="preserve">] </w:t>
      </w:r>
      <w:proofErr w:type="spellStart"/>
      <w:r w:rsidRPr="00CD4C43">
        <w:rPr>
          <w:kern w:val="0"/>
          <w:sz w:val="16"/>
          <w:szCs w:val="16"/>
        </w:rPr>
        <w:t>setSynthesize</w:t>
      </w:r>
      <w:r w:rsidRPr="00CD4C43">
        <w:rPr>
          <w:rFonts w:hint="eastAsia"/>
          <w:kern w:val="0"/>
          <w:sz w:val="16"/>
          <w:szCs w:val="16"/>
        </w:rPr>
        <w:t>r</w:t>
      </w:r>
      <w:r w:rsidRPr="00CD4C43">
        <w:rPr>
          <w:kern w:val="0"/>
          <w:sz w:val="16"/>
          <w:szCs w:val="16"/>
        </w:rPr>
        <w:t>Param</w:t>
      </w:r>
      <w:proofErr w:type="spellEnd"/>
      <w:proofErr w:type="gramStart"/>
      <w:r w:rsidRPr="00CD4C43">
        <w:rPr>
          <w:kern w:val="0"/>
          <w:sz w:val="16"/>
          <w:szCs w:val="16"/>
        </w:rPr>
        <w:t>:</w:t>
      </w:r>
      <w:r w:rsidRPr="00CD4C43">
        <w:rPr>
          <w:rFonts w:hint="eastAsia"/>
          <w:kern w:val="0"/>
          <w:sz w:val="16"/>
          <w:szCs w:val="16"/>
        </w:rPr>
        <w:t>[</w:t>
      </w:r>
      <w:proofErr w:type="spellStart"/>
      <w:proofErr w:type="gramEnd"/>
      <w:r w:rsidRPr="00CD4C43">
        <w:rPr>
          <w:rFonts w:hint="eastAsia"/>
          <w:kern w:val="0"/>
          <w:sz w:val="16"/>
          <w:szCs w:val="16"/>
        </w:rPr>
        <w:t>NSNumber</w:t>
      </w:r>
      <w:proofErr w:type="spellEnd"/>
      <w:r w:rsidRPr="00CD4C43">
        <w:rPr>
          <w:rFonts w:hint="eastAsia"/>
          <w:kern w:val="0"/>
          <w:sz w:val="16"/>
          <w:szCs w:val="16"/>
        </w:rPr>
        <w:t xml:space="preserve"> numberWithFloat:10.0]</w:t>
      </w:r>
    </w:p>
    <w:p w14:paraId="19C6DDD7" w14:textId="729B8F97" w:rsidR="00A96CAD" w:rsidRPr="00CD4C43" w:rsidRDefault="00A96CAD" w:rsidP="00CD4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400" w:firstLine="640"/>
        <w:rPr>
          <w:kern w:val="0"/>
          <w:sz w:val="16"/>
          <w:szCs w:val="16"/>
        </w:rPr>
      </w:pPr>
      <w:proofErr w:type="spellStart"/>
      <w:proofErr w:type="gramStart"/>
      <w:r w:rsidRPr="00CD4C43">
        <w:rPr>
          <w:rFonts w:hint="eastAsia"/>
          <w:kern w:val="0"/>
          <w:sz w:val="16"/>
          <w:szCs w:val="16"/>
        </w:rPr>
        <w:t>forKey</w:t>
      </w:r>
      <w:proofErr w:type="spellEnd"/>
      <w:proofErr w:type="gramEnd"/>
      <w:r w:rsidRPr="00CD4C43">
        <w:rPr>
          <w:rFonts w:hint="eastAsia"/>
          <w:kern w:val="0"/>
          <w:sz w:val="16"/>
          <w:szCs w:val="16"/>
        </w:rPr>
        <w:t>:</w:t>
      </w:r>
      <w:r w:rsidRPr="00CD4C43">
        <w:rPr>
          <w:sz w:val="16"/>
          <w:szCs w:val="16"/>
        </w:rPr>
        <w:t xml:space="preserve"> </w:t>
      </w:r>
      <w:r w:rsidRPr="00CD4C43">
        <w:rPr>
          <w:kern w:val="0"/>
          <w:sz w:val="16"/>
          <w:szCs w:val="16"/>
        </w:rPr>
        <w:t>BDS_SYNTHESIZER_PARAM_ONLINE_REQUEST_TIMEOUT</w:t>
      </w:r>
    </w:p>
    <w:p w14:paraId="443890D1" w14:textId="77777777" w:rsidR="00A96CAD" w:rsidRPr="00CD4C43" w:rsidRDefault="00A96CAD" w:rsidP="00CD4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wordWrap w:val="0"/>
        <w:ind w:firstLineChars="200" w:firstLine="320"/>
        <w:rPr>
          <w:kern w:val="0"/>
          <w:sz w:val="16"/>
          <w:szCs w:val="16"/>
        </w:rPr>
      </w:pPr>
      <w:r w:rsidRPr="00CD4C43">
        <w:rPr>
          <w:kern w:val="0"/>
          <w:sz w:val="16"/>
          <w:szCs w:val="16"/>
        </w:rPr>
        <w:t>];</w:t>
      </w:r>
    </w:p>
    <w:p w14:paraId="0A5256A6" w14:textId="4CA6F07C" w:rsidR="00867FDE" w:rsidRPr="00CD4C43" w:rsidRDefault="00867FDE" w:rsidP="00A96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wordWrap w:val="0"/>
        <w:rPr>
          <w:kern w:val="0"/>
          <w:sz w:val="16"/>
          <w:szCs w:val="16"/>
        </w:rPr>
      </w:pPr>
    </w:p>
    <w:p w14:paraId="1AE34A87" w14:textId="256F0E94" w:rsidR="00867FDE" w:rsidRPr="00CD4C43" w:rsidRDefault="00867FDE" w:rsidP="00CD4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wordWrap w:val="0"/>
        <w:ind w:firstLineChars="200" w:firstLine="320"/>
        <w:rPr>
          <w:kern w:val="0"/>
          <w:sz w:val="16"/>
          <w:szCs w:val="16"/>
        </w:rPr>
      </w:pPr>
      <w:r w:rsidRPr="00CD4C43">
        <w:rPr>
          <w:rFonts w:hint="eastAsia"/>
          <w:kern w:val="0"/>
          <w:sz w:val="16"/>
          <w:szCs w:val="16"/>
        </w:rPr>
        <w:t xml:space="preserve">// </w:t>
      </w:r>
      <w:r w:rsidRPr="00CD4C43">
        <w:rPr>
          <w:rFonts w:hint="eastAsia"/>
          <w:kern w:val="0"/>
          <w:sz w:val="16"/>
          <w:szCs w:val="16"/>
        </w:rPr>
        <w:t>离线相关设置</w:t>
      </w:r>
    </w:p>
    <w:p w14:paraId="1FD15557" w14:textId="5D59D3AF" w:rsidR="00A96CAD" w:rsidRPr="00CD4C43" w:rsidRDefault="00DA1712" w:rsidP="00CD4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200" w:firstLine="320"/>
        <w:rPr>
          <w:kern w:val="0"/>
          <w:sz w:val="16"/>
          <w:szCs w:val="16"/>
        </w:rPr>
      </w:pPr>
      <w:proofErr w:type="spellStart"/>
      <w:r w:rsidRPr="00CD4C43">
        <w:rPr>
          <w:rFonts w:hint="eastAsia"/>
          <w:kern w:val="0"/>
          <w:sz w:val="16"/>
          <w:szCs w:val="16"/>
        </w:rPr>
        <w:t>NSError</w:t>
      </w:r>
      <w:proofErr w:type="spellEnd"/>
      <w:r w:rsidRPr="00CD4C43">
        <w:rPr>
          <w:rFonts w:hint="eastAsia"/>
          <w:kern w:val="0"/>
          <w:sz w:val="16"/>
          <w:szCs w:val="16"/>
        </w:rPr>
        <w:t>*</w:t>
      </w:r>
      <w:r w:rsidR="00A96CAD" w:rsidRPr="00CD4C43">
        <w:rPr>
          <w:kern w:val="0"/>
          <w:sz w:val="16"/>
          <w:szCs w:val="16"/>
        </w:rPr>
        <w:t xml:space="preserve"> ret=[[</w:t>
      </w:r>
      <w:proofErr w:type="spellStart"/>
      <w:r w:rsidR="00A96CAD" w:rsidRPr="00CD4C43">
        <w:rPr>
          <w:kern w:val="0"/>
          <w:sz w:val="16"/>
          <w:szCs w:val="16"/>
        </w:rPr>
        <w:t>BDS</w:t>
      </w:r>
      <w:r w:rsidR="00A96CAD" w:rsidRPr="00CD4C43">
        <w:rPr>
          <w:rFonts w:hint="eastAsia"/>
          <w:kern w:val="0"/>
          <w:sz w:val="16"/>
          <w:szCs w:val="16"/>
        </w:rPr>
        <w:t>Speech</w:t>
      </w:r>
      <w:r w:rsidR="00A96CAD" w:rsidRPr="00CD4C43">
        <w:rPr>
          <w:kern w:val="0"/>
          <w:sz w:val="16"/>
          <w:szCs w:val="16"/>
        </w:rPr>
        <w:t>Synthesizer</w:t>
      </w:r>
      <w:proofErr w:type="spellEnd"/>
      <w:r w:rsidR="00A96CAD" w:rsidRPr="00CD4C43">
        <w:rPr>
          <w:kern w:val="0"/>
          <w:sz w:val="16"/>
          <w:szCs w:val="16"/>
        </w:rPr>
        <w:t xml:space="preserve"> </w:t>
      </w:r>
      <w:proofErr w:type="spellStart"/>
      <w:r w:rsidR="00A96CAD" w:rsidRPr="00CD4C43">
        <w:rPr>
          <w:kern w:val="0"/>
          <w:sz w:val="16"/>
          <w:szCs w:val="16"/>
        </w:rPr>
        <w:t>sharedInstance</w:t>
      </w:r>
      <w:proofErr w:type="spellEnd"/>
      <w:r w:rsidR="00A96CAD" w:rsidRPr="00CD4C43">
        <w:rPr>
          <w:kern w:val="0"/>
          <w:sz w:val="16"/>
          <w:szCs w:val="16"/>
        </w:rPr>
        <w:t xml:space="preserve">] </w:t>
      </w:r>
      <w:proofErr w:type="spellStart"/>
      <w:r w:rsidRPr="00CD4C43">
        <w:rPr>
          <w:rFonts w:hint="eastAsia"/>
          <w:kern w:val="0"/>
          <w:sz w:val="16"/>
          <w:szCs w:val="16"/>
        </w:rPr>
        <w:t>loadOfflineEngine</w:t>
      </w:r>
      <w:proofErr w:type="spellEnd"/>
      <w:r w:rsidR="00A96CAD" w:rsidRPr="00CD4C43">
        <w:rPr>
          <w:kern w:val="0"/>
          <w:sz w:val="16"/>
          <w:szCs w:val="16"/>
        </w:rPr>
        <w:t xml:space="preserve">: </w:t>
      </w:r>
      <w:r w:rsidR="00A96CAD" w:rsidRPr="00CD4C43">
        <w:rPr>
          <w:rFonts w:hint="eastAsia"/>
          <w:kern w:val="0"/>
          <w:sz w:val="16"/>
          <w:szCs w:val="16"/>
        </w:rPr>
        <w:t>@</w:t>
      </w:r>
      <w:r w:rsidR="00A96CAD" w:rsidRPr="00CD4C43">
        <w:rPr>
          <w:kern w:val="0"/>
          <w:sz w:val="16"/>
          <w:szCs w:val="16"/>
        </w:rPr>
        <w:t>"</w:t>
      </w:r>
      <w:r w:rsidR="00A96CAD" w:rsidRPr="00CD4C43">
        <w:rPr>
          <w:rFonts w:hint="eastAsia"/>
          <w:kern w:val="0"/>
          <w:sz w:val="16"/>
          <w:szCs w:val="16"/>
        </w:rPr>
        <w:t>text data file path</w:t>
      </w:r>
      <w:r w:rsidR="00A96CAD" w:rsidRPr="00CD4C43">
        <w:rPr>
          <w:kern w:val="0"/>
          <w:sz w:val="16"/>
          <w:szCs w:val="16"/>
        </w:rPr>
        <w:t>"</w:t>
      </w:r>
    </w:p>
    <w:p w14:paraId="3CC39E75" w14:textId="77777777" w:rsidR="00A96CAD" w:rsidRPr="00CD4C43" w:rsidRDefault="00A96CAD" w:rsidP="00CD4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1200" w:firstLine="1920"/>
        <w:rPr>
          <w:kern w:val="0"/>
          <w:sz w:val="16"/>
          <w:szCs w:val="16"/>
        </w:rPr>
      </w:pPr>
      <w:proofErr w:type="spellStart"/>
      <w:proofErr w:type="gramStart"/>
      <w:r w:rsidRPr="00CD4C43">
        <w:rPr>
          <w:rFonts w:hint="eastAsia"/>
          <w:kern w:val="0"/>
          <w:sz w:val="16"/>
          <w:szCs w:val="16"/>
        </w:rPr>
        <w:t>s</w:t>
      </w:r>
      <w:r w:rsidRPr="00CD4C43">
        <w:rPr>
          <w:kern w:val="0"/>
          <w:sz w:val="16"/>
          <w:szCs w:val="16"/>
        </w:rPr>
        <w:t>peech</w:t>
      </w:r>
      <w:r w:rsidRPr="00CD4C43">
        <w:rPr>
          <w:rFonts w:hint="eastAsia"/>
          <w:kern w:val="0"/>
          <w:sz w:val="16"/>
          <w:szCs w:val="16"/>
        </w:rPr>
        <w:t>DataPath</w:t>
      </w:r>
      <w:proofErr w:type="spellEnd"/>
      <w:proofErr w:type="gramEnd"/>
      <w:r w:rsidRPr="00CD4C43">
        <w:rPr>
          <w:kern w:val="0"/>
          <w:sz w:val="16"/>
          <w:szCs w:val="16"/>
        </w:rPr>
        <w:t>:</w:t>
      </w:r>
      <w:r w:rsidRPr="00CD4C43">
        <w:rPr>
          <w:rFonts w:hint="eastAsia"/>
          <w:kern w:val="0"/>
          <w:sz w:val="16"/>
          <w:szCs w:val="16"/>
        </w:rPr>
        <w:t>@</w:t>
      </w:r>
      <w:r w:rsidRPr="00CD4C43">
        <w:rPr>
          <w:kern w:val="0"/>
          <w:sz w:val="16"/>
          <w:szCs w:val="16"/>
        </w:rPr>
        <w:t>”</w:t>
      </w:r>
      <w:r w:rsidRPr="00CD4C43">
        <w:rPr>
          <w:rFonts w:hint="eastAsia"/>
          <w:kern w:val="0"/>
          <w:sz w:val="16"/>
          <w:szCs w:val="16"/>
        </w:rPr>
        <w:t>speech data file path</w:t>
      </w:r>
      <w:r w:rsidRPr="00CD4C43">
        <w:rPr>
          <w:kern w:val="0"/>
          <w:sz w:val="16"/>
          <w:szCs w:val="16"/>
        </w:rPr>
        <w:t>”</w:t>
      </w:r>
    </w:p>
    <w:p w14:paraId="37A2BCA8" w14:textId="77777777" w:rsidR="00A96CAD" w:rsidRPr="00CD4C43" w:rsidRDefault="00A96CAD" w:rsidP="00CD4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200" w:firstLine="320"/>
        <w:rPr>
          <w:kern w:val="0"/>
          <w:sz w:val="16"/>
          <w:szCs w:val="16"/>
        </w:rPr>
      </w:pPr>
      <w:r w:rsidRPr="00CD4C43">
        <w:rPr>
          <w:kern w:val="0"/>
          <w:sz w:val="16"/>
          <w:szCs w:val="16"/>
        </w:rPr>
        <w:t xml:space="preserve">             </w:t>
      </w:r>
      <w:r w:rsidRPr="00CD4C43">
        <w:rPr>
          <w:kern w:val="0"/>
          <w:sz w:val="16"/>
          <w:szCs w:val="16"/>
        </w:rPr>
        <w:tab/>
      </w:r>
      <w:r w:rsidRPr="00CD4C43">
        <w:rPr>
          <w:rFonts w:hint="eastAsia"/>
          <w:kern w:val="0"/>
          <w:sz w:val="16"/>
          <w:szCs w:val="16"/>
        </w:rPr>
        <w:tab/>
      </w:r>
      <w:proofErr w:type="spellStart"/>
      <w:proofErr w:type="gramStart"/>
      <w:r w:rsidRPr="00CD4C43">
        <w:rPr>
          <w:kern w:val="0"/>
          <w:sz w:val="16"/>
          <w:szCs w:val="16"/>
        </w:rPr>
        <w:t>licenseFilePath</w:t>
      </w:r>
      <w:proofErr w:type="spellEnd"/>
      <w:proofErr w:type="gramEnd"/>
      <w:r w:rsidRPr="00CD4C43">
        <w:rPr>
          <w:kern w:val="0"/>
          <w:sz w:val="16"/>
          <w:szCs w:val="16"/>
        </w:rPr>
        <w:t>:@ "license file path"</w:t>
      </w:r>
    </w:p>
    <w:p w14:paraId="792C3DD0" w14:textId="77777777" w:rsidR="00A96CAD" w:rsidRPr="00CD4C43" w:rsidRDefault="00A96CAD" w:rsidP="00CD4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1200" w:firstLine="1920"/>
        <w:rPr>
          <w:kern w:val="0"/>
          <w:sz w:val="16"/>
          <w:szCs w:val="16"/>
        </w:rPr>
      </w:pPr>
      <w:proofErr w:type="spellStart"/>
      <w:proofErr w:type="gramStart"/>
      <w:r w:rsidRPr="00CD4C43">
        <w:rPr>
          <w:kern w:val="0"/>
          <w:sz w:val="16"/>
          <w:szCs w:val="16"/>
        </w:rPr>
        <w:t>withAppCode</w:t>
      </w:r>
      <w:proofErr w:type="spellEnd"/>
      <w:proofErr w:type="gramEnd"/>
      <w:r w:rsidRPr="00CD4C43">
        <w:rPr>
          <w:kern w:val="0"/>
          <w:sz w:val="16"/>
          <w:szCs w:val="16"/>
        </w:rPr>
        <w:t>: @"</w:t>
      </w:r>
      <w:r w:rsidRPr="00CD4C43">
        <w:rPr>
          <w:rFonts w:hint="eastAsia"/>
          <w:kern w:val="0"/>
          <w:sz w:val="16"/>
          <w:szCs w:val="16"/>
        </w:rPr>
        <w:t>your-</w:t>
      </w:r>
      <w:proofErr w:type="spellStart"/>
      <w:r w:rsidRPr="00CD4C43">
        <w:rPr>
          <w:rFonts w:hint="eastAsia"/>
          <w:kern w:val="0"/>
          <w:sz w:val="16"/>
          <w:szCs w:val="16"/>
        </w:rPr>
        <w:t>appcode</w:t>
      </w:r>
      <w:proofErr w:type="spellEnd"/>
      <w:r w:rsidRPr="00CD4C43">
        <w:rPr>
          <w:kern w:val="0"/>
          <w:sz w:val="16"/>
          <w:szCs w:val="16"/>
        </w:rPr>
        <w:t>"</w:t>
      </w:r>
    </w:p>
    <w:p w14:paraId="314C4B06" w14:textId="77777777" w:rsidR="00A96CAD" w:rsidRPr="00CD4C43" w:rsidRDefault="00A96CAD" w:rsidP="00A96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2100"/>
        <w:rPr>
          <w:kern w:val="0"/>
          <w:sz w:val="16"/>
          <w:szCs w:val="16"/>
        </w:rPr>
      </w:pPr>
      <w:r w:rsidRPr="00CD4C43">
        <w:rPr>
          <w:kern w:val="0"/>
          <w:sz w:val="16"/>
          <w:szCs w:val="16"/>
        </w:rPr>
        <w:t>];</w:t>
      </w:r>
    </w:p>
    <w:p w14:paraId="56E705C3" w14:textId="7C76A489" w:rsidR="00A96CAD" w:rsidRPr="00CD4C43" w:rsidRDefault="00A96CAD" w:rsidP="00CD4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200" w:firstLine="320"/>
        <w:rPr>
          <w:kern w:val="0"/>
          <w:sz w:val="16"/>
          <w:szCs w:val="16"/>
        </w:rPr>
      </w:pPr>
      <w:proofErr w:type="gramStart"/>
      <w:r w:rsidRPr="00CD4C43">
        <w:rPr>
          <w:kern w:val="0"/>
          <w:sz w:val="16"/>
          <w:szCs w:val="16"/>
        </w:rPr>
        <w:t>if</w:t>
      </w:r>
      <w:proofErr w:type="gramEnd"/>
      <w:r w:rsidRPr="00CD4C43">
        <w:rPr>
          <w:kern w:val="0"/>
          <w:sz w:val="16"/>
          <w:szCs w:val="16"/>
        </w:rPr>
        <w:t xml:space="preserve">( ret != </w:t>
      </w:r>
      <w:r w:rsidR="00DA1712" w:rsidRPr="00CD4C43">
        <w:rPr>
          <w:rFonts w:hint="eastAsia"/>
          <w:kern w:val="0"/>
          <w:sz w:val="16"/>
          <w:szCs w:val="16"/>
        </w:rPr>
        <w:t>nil</w:t>
      </w:r>
      <w:r w:rsidR="00DA1712" w:rsidRPr="00CD4C43">
        <w:rPr>
          <w:kern w:val="0"/>
          <w:sz w:val="16"/>
          <w:szCs w:val="16"/>
        </w:rPr>
        <w:t>) {</w:t>
      </w:r>
      <w:r w:rsidR="00DA1712" w:rsidRPr="00CD4C43">
        <w:rPr>
          <w:rFonts w:hint="eastAsia"/>
          <w:kern w:val="0"/>
          <w:sz w:val="16"/>
          <w:szCs w:val="16"/>
        </w:rPr>
        <w:t>/*</w:t>
      </w:r>
      <w:r w:rsidR="00DA1712" w:rsidRPr="00CD4C43">
        <w:rPr>
          <w:rFonts w:hint="eastAsia"/>
          <w:kern w:val="0"/>
          <w:sz w:val="16"/>
          <w:szCs w:val="16"/>
        </w:rPr>
        <w:t>错误</w:t>
      </w:r>
      <w:r w:rsidR="00DA1712" w:rsidRPr="00CD4C43">
        <w:rPr>
          <w:rFonts w:hint="eastAsia"/>
          <w:kern w:val="0"/>
          <w:sz w:val="16"/>
          <w:szCs w:val="16"/>
        </w:rPr>
        <w:t>*/</w:t>
      </w:r>
      <w:r w:rsidRPr="00CD4C43">
        <w:rPr>
          <w:kern w:val="0"/>
          <w:sz w:val="16"/>
          <w:szCs w:val="16"/>
        </w:rPr>
        <w:t>}</w:t>
      </w:r>
    </w:p>
    <w:p w14:paraId="56E39BDE" w14:textId="77777777" w:rsidR="00B465C1" w:rsidRDefault="00B465C1" w:rsidP="00B36C19">
      <w:pPr>
        <w:ind w:firstLine="420"/>
      </w:pPr>
    </w:p>
    <w:p w14:paraId="58C27F08" w14:textId="1C9ED2F2" w:rsidR="00B465C1" w:rsidRDefault="00EC5D41" w:rsidP="00B36C19">
      <w:pPr>
        <w:ind w:firstLine="420"/>
      </w:pPr>
      <w:r>
        <w:rPr>
          <w:rFonts w:hint="eastAsia"/>
        </w:rPr>
        <w:t>其他合成相关参数设置</w:t>
      </w:r>
      <w:r w:rsidR="00757A05">
        <w:rPr>
          <w:rFonts w:hint="eastAsia"/>
        </w:rPr>
        <w:t>，代码如下（完整参数列表详见头文件</w:t>
      </w:r>
      <w:proofErr w:type="spellStart"/>
      <w:r w:rsidR="00757A05" w:rsidRPr="00757A05">
        <w:t>BD</w:t>
      </w:r>
      <w:r w:rsidR="00077323">
        <w:rPr>
          <w:rFonts w:hint="eastAsia"/>
        </w:rPr>
        <w:t>SSpeechSynthesizerParams</w:t>
      </w:r>
      <w:r w:rsidR="00757A05" w:rsidRPr="00757A05">
        <w:t>.h</w:t>
      </w:r>
      <w:proofErr w:type="spellEnd"/>
      <w:r w:rsidR="00757A05">
        <w:rPr>
          <w:rFonts w:hint="eastAsia"/>
        </w:rPr>
        <w:t>）</w:t>
      </w:r>
      <w:r>
        <w:rPr>
          <w:rFonts w:hint="eastAsia"/>
        </w:rPr>
        <w:t>：</w:t>
      </w:r>
    </w:p>
    <w:p w14:paraId="2149C79D" w14:textId="77777777" w:rsidR="008D41CF" w:rsidRPr="00CD4C43" w:rsidRDefault="008D41CF" w:rsidP="00CD4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wordWrap w:val="0"/>
        <w:ind w:firstLineChars="200" w:firstLine="320"/>
        <w:rPr>
          <w:kern w:val="0"/>
          <w:sz w:val="16"/>
          <w:szCs w:val="16"/>
        </w:rPr>
      </w:pPr>
      <w:r w:rsidRPr="00CD4C43">
        <w:rPr>
          <w:rFonts w:hint="eastAsia"/>
          <w:kern w:val="0"/>
          <w:sz w:val="16"/>
          <w:szCs w:val="16"/>
        </w:rPr>
        <w:t xml:space="preserve">// </w:t>
      </w:r>
      <w:r w:rsidRPr="00CD4C43">
        <w:rPr>
          <w:rFonts w:hint="eastAsia"/>
          <w:kern w:val="0"/>
          <w:sz w:val="16"/>
          <w:szCs w:val="16"/>
        </w:rPr>
        <w:t>合成参数设置</w:t>
      </w:r>
    </w:p>
    <w:p w14:paraId="7CFB365D" w14:textId="77777777" w:rsidR="00077323" w:rsidRPr="00CD4C43" w:rsidRDefault="00077323" w:rsidP="000773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420"/>
        <w:jc w:val="left"/>
        <w:rPr>
          <w:rFonts w:cs="Menlo Regular"/>
          <w:kern w:val="0"/>
          <w:sz w:val="16"/>
          <w:szCs w:val="16"/>
        </w:rPr>
      </w:pPr>
      <w:r w:rsidRPr="00CD4C43">
        <w:rPr>
          <w:rFonts w:cs="Menlo Regular"/>
          <w:kern w:val="0"/>
          <w:sz w:val="16"/>
          <w:szCs w:val="16"/>
        </w:rPr>
        <w:t>[</w:t>
      </w:r>
      <w:r w:rsidRPr="00CD4C43">
        <w:rPr>
          <w:kern w:val="0"/>
          <w:sz w:val="16"/>
          <w:szCs w:val="16"/>
        </w:rPr>
        <w:t>[</w:t>
      </w:r>
      <w:proofErr w:type="spellStart"/>
      <w:r w:rsidRPr="00CD4C43">
        <w:rPr>
          <w:kern w:val="0"/>
          <w:sz w:val="16"/>
          <w:szCs w:val="16"/>
        </w:rPr>
        <w:t>BDS</w:t>
      </w:r>
      <w:r w:rsidRPr="00CD4C43">
        <w:rPr>
          <w:rFonts w:hint="eastAsia"/>
          <w:kern w:val="0"/>
          <w:sz w:val="16"/>
          <w:szCs w:val="16"/>
        </w:rPr>
        <w:t>Speech</w:t>
      </w:r>
      <w:r w:rsidRPr="00CD4C43">
        <w:rPr>
          <w:kern w:val="0"/>
          <w:sz w:val="16"/>
          <w:szCs w:val="16"/>
        </w:rPr>
        <w:t>Synthesizer</w:t>
      </w:r>
      <w:proofErr w:type="spellEnd"/>
      <w:r w:rsidRPr="00CD4C43">
        <w:rPr>
          <w:kern w:val="0"/>
          <w:sz w:val="16"/>
          <w:szCs w:val="16"/>
        </w:rPr>
        <w:t xml:space="preserve"> </w:t>
      </w:r>
      <w:proofErr w:type="spellStart"/>
      <w:r w:rsidRPr="00CD4C43">
        <w:rPr>
          <w:kern w:val="0"/>
          <w:sz w:val="16"/>
          <w:szCs w:val="16"/>
        </w:rPr>
        <w:t>sharedInstance</w:t>
      </w:r>
      <w:proofErr w:type="spellEnd"/>
      <w:r w:rsidRPr="00CD4C43">
        <w:rPr>
          <w:kern w:val="0"/>
          <w:sz w:val="16"/>
          <w:szCs w:val="16"/>
        </w:rPr>
        <w:t>]</w:t>
      </w:r>
      <w:r w:rsidRPr="00CD4C43">
        <w:rPr>
          <w:rFonts w:cs="Menlo Regular" w:hint="eastAsia"/>
          <w:kern w:val="0"/>
          <w:sz w:val="16"/>
          <w:szCs w:val="16"/>
        </w:rPr>
        <w:t xml:space="preserve"> </w:t>
      </w:r>
      <w:proofErr w:type="spellStart"/>
      <w:r w:rsidRPr="00CD4C43">
        <w:rPr>
          <w:rFonts w:cs="Menlo Regular"/>
          <w:kern w:val="0"/>
          <w:sz w:val="16"/>
          <w:szCs w:val="16"/>
        </w:rPr>
        <w:t>setSynthesizerParam</w:t>
      </w:r>
      <w:proofErr w:type="spellEnd"/>
      <w:r w:rsidRPr="00CD4C43">
        <w:rPr>
          <w:rFonts w:cs="Menlo Regular"/>
          <w:kern w:val="0"/>
          <w:sz w:val="16"/>
          <w:szCs w:val="16"/>
        </w:rPr>
        <w:t>:</w:t>
      </w:r>
    </w:p>
    <w:p w14:paraId="7B18D76D" w14:textId="4C619841" w:rsidR="00077323" w:rsidRPr="00CD4C43" w:rsidRDefault="00077323" w:rsidP="000773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840"/>
        <w:jc w:val="left"/>
        <w:rPr>
          <w:rFonts w:cs="Menlo Regular"/>
          <w:kern w:val="0"/>
          <w:sz w:val="16"/>
          <w:szCs w:val="16"/>
        </w:rPr>
      </w:pPr>
      <w:r w:rsidRPr="00CD4C43">
        <w:rPr>
          <w:rFonts w:cs="Menlo Regular"/>
          <w:kern w:val="0"/>
          <w:sz w:val="16"/>
          <w:szCs w:val="16"/>
        </w:rPr>
        <w:t>[</w:t>
      </w:r>
      <w:proofErr w:type="spellStart"/>
      <w:r w:rsidRPr="00CD4C43">
        <w:rPr>
          <w:rFonts w:cs="Menlo Regular"/>
          <w:kern w:val="0"/>
          <w:sz w:val="16"/>
          <w:szCs w:val="16"/>
        </w:rPr>
        <w:t>NSNumbernumberWithInt</w:t>
      </w:r>
      <w:proofErr w:type="gramStart"/>
      <w:r w:rsidRPr="00CD4C43">
        <w:rPr>
          <w:rFonts w:cs="Menlo Regular"/>
          <w:kern w:val="0"/>
          <w:sz w:val="16"/>
          <w:szCs w:val="16"/>
        </w:rPr>
        <w:t>:BDS</w:t>
      </w:r>
      <w:proofErr w:type="gramEnd"/>
      <w:r w:rsidRPr="00CD4C43">
        <w:rPr>
          <w:rFonts w:cs="Menlo Regular"/>
          <w:kern w:val="0"/>
          <w:sz w:val="16"/>
          <w:szCs w:val="16"/>
        </w:rPr>
        <w:t>_SYNTHESIZER_SPEAKER_FEMALE</w:t>
      </w:r>
      <w:proofErr w:type="spellEnd"/>
      <w:r w:rsidRPr="00CD4C43">
        <w:rPr>
          <w:rFonts w:cs="Menlo Regular"/>
          <w:kern w:val="0"/>
          <w:sz w:val="16"/>
          <w:szCs w:val="16"/>
        </w:rPr>
        <w:t>]</w:t>
      </w:r>
    </w:p>
    <w:p w14:paraId="571AC2DD" w14:textId="77777777" w:rsidR="00077323" w:rsidRPr="00CD4C43" w:rsidRDefault="00077323" w:rsidP="000773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840"/>
        <w:jc w:val="left"/>
        <w:rPr>
          <w:rFonts w:cs="Menlo Regular"/>
          <w:kern w:val="0"/>
          <w:sz w:val="16"/>
          <w:szCs w:val="16"/>
        </w:rPr>
      </w:pPr>
      <w:proofErr w:type="spellStart"/>
      <w:proofErr w:type="gramStart"/>
      <w:r w:rsidRPr="00CD4C43">
        <w:rPr>
          <w:rFonts w:cs="Menlo Regular"/>
          <w:kern w:val="0"/>
          <w:sz w:val="16"/>
          <w:szCs w:val="16"/>
        </w:rPr>
        <w:t>forKey:BDS</w:t>
      </w:r>
      <w:proofErr w:type="gramEnd"/>
      <w:r w:rsidRPr="00CD4C43">
        <w:rPr>
          <w:rFonts w:cs="Menlo Regular"/>
          <w:kern w:val="0"/>
          <w:sz w:val="16"/>
          <w:szCs w:val="16"/>
        </w:rPr>
        <w:t>_SYNTHESIZER_PARAM_SPEAKER</w:t>
      </w:r>
      <w:proofErr w:type="spellEnd"/>
    </w:p>
    <w:p w14:paraId="030D79CC" w14:textId="38B27C8A" w:rsidR="00077323" w:rsidRPr="00CD4C43" w:rsidRDefault="00077323" w:rsidP="000773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420"/>
        <w:jc w:val="left"/>
        <w:rPr>
          <w:rFonts w:cs="Menlo Regular"/>
          <w:kern w:val="0"/>
          <w:sz w:val="16"/>
          <w:szCs w:val="16"/>
        </w:rPr>
      </w:pPr>
      <w:r w:rsidRPr="00CD4C43">
        <w:rPr>
          <w:rFonts w:cs="Menlo Regular"/>
          <w:kern w:val="0"/>
          <w:sz w:val="16"/>
          <w:szCs w:val="16"/>
        </w:rPr>
        <w:t>];</w:t>
      </w:r>
    </w:p>
    <w:p w14:paraId="6D76A159" w14:textId="77777777" w:rsidR="00077323" w:rsidRPr="00CD4C43" w:rsidRDefault="00077323" w:rsidP="00CD4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wordWrap w:val="0"/>
        <w:ind w:firstLineChars="200" w:firstLine="320"/>
        <w:rPr>
          <w:kern w:val="0"/>
          <w:sz w:val="16"/>
          <w:szCs w:val="16"/>
        </w:rPr>
      </w:pPr>
    </w:p>
    <w:p w14:paraId="294D7337" w14:textId="77777777" w:rsidR="00077323" w:rsidRPr="00CD4C43" w:rsidRDefault="00077323" w:rsidP="00CD4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200" w:firstLine="320"/>
        <w:rPr>
          <w:kern w:val="0"/>
          <w:sz w:val="16"/>
          <w:szCs w:val="16"/>
        </w:rPr>
      </w:pPr>
      <w:r w:rsidRPr="00CD4C43">
        <w:rPr>
          <w:kern w:val="0"/>
          <w:sz w:val="16"/>
          <w:szCs w:val="16"/>
        </w:rPr>
        <w:t>[[</w:t>
      </w:r>
      <w:proofErr w:type="spellStart"/>
      <w:r w:rsidRPr="00CD4C43">
        <w:rPr>
          <w:kern w:val="0"/>
          <w:sz w:val="16"/>
          <w:szCs w:val="16"/>
        </w:rPr>
        <w:t>BDS</w:t>
      </w:r>
      <w:r w:rsidRPr="00CD4C43">
        <w:rPr>
          <w:rFonts w:hint="eastAsia"/>
          <w:kern w:val="0"/>
          <w:sz w:val="16"/>
          <w:szCs w:val="16"/>
        </w:rPr>
        <w:t>Speech</w:t>
      </w:r>
      <w:r w:rsidRPr="00CD4C43">
        <w:rPr>
          <w:kern w:val="0"/>
          <w:sz w:val="16"/>
          <w:szCs w:val="16"/>
        </w:rPr>
        <w:t>Synthesizer</w:t>
      </w:r>
      <w:proofErr w:type="spellEnd"/>
      <w:r w:rsidRPr="00CD4C43">
        <w:rPr>
          <w:kern w:val="0"/>
          <w:sz w:val="16"/>
          <w:szCs w:val="16"/>
        </w:rPr>
        <w:t xml:space="preserve"> </w:t>
      </w:r>
      <w:proofErr w:type="spellStart"/>
      <w:r w:rsidRPr="00CD4C43">
        <w:rPr>
          <w:kern w:val="0"/>
          <w:sz w:val="16"/>
          <w:szCs w:val="16"/>
        </w:rPr>
        <w:t>sharedInstance</w:t>
      </w:r>
      <w:proofErr w:type="spellEnd"/>
      <w:r w:rsidRPr="00CD4C43">
        <w:rPr>
          <w:kern w:val="0"/>
          <w:sz w:val="16"/>
          <w:szCs w:val="16"/>
        </w:rPr>
        <w:t xml:space="preserve">] </w:t>
      </w:r>
      <w:proofErr w:type="spellStart"/>
      <w:r w:rsidRPr="00CD4C43">
        <w:rPr>
          <w:kern w:val="0"/>
          <w:sz w:val="16"/>
          <w:szCs w:val="16"/>
        </w:rPr>
        <w:t>setSynthesize</w:t>
      </w:r>
      <w:r w:rsidRPr="00CD4C43">
        <w:rPr>
          <w:rFonts w:hint="eastAsia"/>
          <w:kern w:val="0"/>
          <w:sz w:val="16"/>
          <w:szCs w:val="16"/>
        </w:rPr>
        <w:t>r</w:t>
      </w:r>
      <w:r w:rsidRPr="00CD4C43">
        <w:rPr>
          <w:kern w:val="0"/>
          <w:sz w:val="16"/>
          <w:szCs w:val="16"/>
        </w:rPr>
        <w:t>Param</w:t>
      </w:r>
      <w:proofErr w:type="spellEnd"/>
      <w:proofErr w:type="gramStart"/>
      <w:r w:rsidRPr="00CD4C43">
        <w:rPr>
          <w:kern w:val="0"/>
          <w:sz w:val="16"/>
          <w:szCs w:val="16"/>
        </w:rPr>
        <w:t>:</w:t>
      </w:r>
      <w:r w:rsidRPr="00CD4C43">
        <w:rPr>
          <w:rFonts w:hint="eastAsia"/>
          <w:kern w:val="0"/>
          <w:sz w:val="16"/>
          <w:szCs w:val="16"/>
        </w:rPr>
        <w:t>[</w:t>
      </w:r>
      <w:proofErr w:type="spellStart"/>
      <w:proofErr w:type="gramEnd"/>
      <w:r w:rsidRPr="00CD4C43">
        <w:rPr>
          <w:rFonts w:hint="eastAsia"/>
          <w:kern w:val="0"/>
          <w:sz w:val="16"/>
          <w:szCs w:val="16"/>
        </w:rPr>
        <w:t>NSNumber</w:t>
      </w:r>
      <w:proofErr w:type="spellEnd"/>
      <w:r w:rsidRPr="00CD4C43">
        <w:rPr>
          <w:rFonts w:hint="eastAsia"/>
          <w:kern w:val="0"/>
          <w:sz w:val="16"/>
          <w:szCs w:val="16"/>
        </w:rPr>
        <w:t xml:space="preserve"> numberWithInt:5]</w:t>
      </w:r>
    </w:p>
    <w:p w14:paraId="1B49DB86" w14:textId="77777777" w:rsidR="00077323" w:rsidRPr="00CD4C43" w:rsidRDefault="00077323" w:rsidP="00CD4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400" w:firstLine="640"/>
        <w:rPr>
          <w:kern w:val="0"/>
          <w:sz w:val="16"/>
          <w:szCs w:val="16"/>
        </w:rPr>
      </w:pPr>
      <w:proofErr w:type="spellStart"/>
      <w:proofErr w:type="gramStart"/>
      <w:r w:rsidRPr="00CD4C43">
        <w:rPr>
          <w:rFonts w:hint="eastAsia"/>
          <w:kern w:val="0"/>
          <w:sz w:val="16"/>
          <w:szCs w:val="16"/>
        </w:rPr>
        <w:t>forKey:BDS</w:t>
      </w:r>
      <w:proofErr w:type="gramEnd"/>
      <w:r w:rsidRPr="00CD4C43">
        <w:rPr>
          <w:rFonts w:hint="eastAsia"/>
          <w:kern w:val="0"/>
          <w:sz w:val="16"/>
          <w:szCs w:val="16"/>
        </w:rPr>
        <w:t>_SYNTHESIZER</w:t>
      </w:r>
      <w:r w:rsidRPr="00CD4C43">
        <w:rPr>
          <w:kern w:val="0"/>
          <w:sz w:val="16"/>
          <w:szCs w:val="16"/>
        </w:rPr>
        <w:t>_PARAM_VOLUME</w:t>
      </w:r>
      <w:proofErr w:type="spellEnd"/>
    </w:p>
    <w:p w14:paraId="7B7775A6" w14:textId="77777777" w:rsidR="00077323" w:rsidRPr="00CD4C43" w:rsidRDefault="00077323" w:rsidP="00CD4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200" w:firstLine="320"/>
        <w:rPr>
          <w:kern w:val="0"/>
          <w:sz w:val="16"/>
          <w:szCs w:val="16"/>
        </w:rPr>
      </w:pPr>
      <w:r w:rsidRPr="00CD4C43">
        <w:rPr>
          <w:kern w:val="0"/>
          <w:sz w:val="16"/>
          <w:szCs w:val="16"/>
        </w:rPr>
        <w:lastRenderedPageBreak/>
        <w:t>];</w:t>
      </w:r>
    </w:p>
    <w:p w14:paraId="30E95692" w14:textId="77777777" w:rsidR="00077323" w:rsidRPr="00CD4C43" w:rsidRDefault="00077323" w:rsidP="00CD4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200" w:firstLine="320"/>
        <w:rPr>
          <w:kern w:val="0"/>
          <w:sz w:val="16"/>
          <w:szCs w:val="16"/>
        </w:rPr>
      </w:pPr>
      <w:r w:rsidRPr="00CD4C43">
        <w:rPr>
          <w:kern w:val="0"/>
          <w:sz w:val="16"/>
          <w:szCs w:val="16"/>
        </w:rPr>
        <w:t>[[</w:t>
      </w:r>
      <w:proofErr w:type="spellStart"/>
      <w:r w:rsidRPr="00CD4C43">
        <w:rPr>
          <w:kern w:val="0"/>
          <w:sz w:val="16"/>
          <w:szCs w:val="16"/>
        </w:rPr>
        <w:t>BDS</w:t>
      </w:r>
      <w:r w:rsidRPr="00CD4C43">
        <w:rPr>
          <w:rFonts w:hint="eastAsia"/>
          <w:kern w:val="0"/>
          <w:sz w:val="16"/>
          <w:szCs w:val="16"/>
        </w:rPr>
        <w:t>Speech</w:t>
      </w:r>
      <w:r w:rsidRPr="00CD4C43">
        <w:rPr>
          <w:kern w:val="0"/>
          <w:sz w:val="16"/>
          <w:szCs w:val="16"/>
        </w:rPr>
        <w:t>Synthesizer</w:t>
      </w:r>
      <w:proofErr w:type="spellEnd"/>
      <w:r w:rsidRPr="00CD4C43">
        <w:rPr>
          <w:kern w:val="0"/>
          <w:sz w:val="16"/>
          <w:szCs w:val="16"/>
        </w:rPr>
        <w:t xml:space="preserve"> </w:t>
      </w:r>
      <w:proofErr w:type="spellStart"/>
      <w:r w:rsidRPr="00CD4C43">
        <w:rPr>
          <w:kern w:val="0"/>
          <w:sz w:val="16"/>
          <w:szCs w:val="16"/>
        </w:rPr>
        <w:t>sharedInstance</w:t>
      </w:r>
      <w:proofErr w:type="spellEnd"/>
      <w:r w:rsidRPr="00CD4C43">
        <w:rPr>
          <w:kern w:val="0"/>
          <w:sz w:val="16"/>
          <w:szCs w:val="16"/>
        </w:rPr>
        <w:t xml:space="preserve">] </w:t>
      </w:r>
      <w:proofErr w:type="spellStart"/>
      <w:r w:rsidRPr="00CD4C43">
        <w:rPr>
          <w:kern w:val="0"/>
          <w:sz w:val="16"/>
          <w:szCs w:val="16"/>
        </w:rPr>
        <w:t>setSynthesize</w:t>
      </w:r>
      <w:r w:rsidRPr="00CD4C43">
        <w:rPr>
          <w:rFonts w:hint="eastAsia"/>
          <w:kern w:val="0"/>
          <w:sz w:val="16"/>
          <w:szCs w:val="16"/>
        </w:rPr>
        <w:t>r</w:t>
      </w:r>
      <w:r w:rsidRPr="00CD4C43">
        <w:rPr>
          <w:kern w:val="0"/>
          <w:sz w:val="16"/>
          <w:szCs w:val="16"/>
        </w:rPr>
        <w:t>Param</w:t>
      </w:r>
      <w:proofErr w:type="spellEnd"/>
      <w:r w:rsidRPr="00CD4C43">
        <w:rPr>
          <w:kern w:val="0"/>
          <w:sz w:val="16"/>
          <w:szCs w:val="16"/>
        </w:rPr>
        <w:t>:</w:t>
      </w:r>
      <w:r w:rsidRPr="00CD4C43">
        <w:rPr>
          <w:rFonts w:hint="eastAsia"/>
          <w:kern w:val="0"/>
          <w:sz w:val="16"/>
          <w:szCs w:val="16"/>
        </w:rPr>
        <w:t xml:space="preserve"> [</w:t>
      </w:r>
      <w:proofErr w:type="spellStart"/>
      <w:r w:rsidRPr="00CD4C43">
        <w:rPr>
          <w:rFonts w:hint="eastAsia"/>
          <w:kern w:val="0"/>
          <w:sz w:val="16"/>
          <w:szCs w:val="16"/>
        </w:rPr>
        <w:t>NSNumber</w:t>
      </w:r>
      <w:proofErr w:type="spellEnd"/>
      <w:r w:rsidRPr="00CD4C43">
        <w:rPr>
          <w:rFonts w:hint="eastAsia"/>
          <w:kern w:val="0"/>
          <w:sz w:val="16"/>
          <w:szCs w:val="16"/>
        </w:rPr>
        <w:t xml:space="preserve"> numberWithInt</w:t>
      </w:r>
      <w:proofErr w:type="gramStart"/>
      <w:r w:rsidRPr="00CD4C43">
        <w:rPr>
          <w:rFonts w:hint="eastAsia"/>
          <w:kern w:val="0"/>
          <w:sz w:val="16"/>
          <w:szCs w:val="16"/>
        </w:rPr>
        <w:t>:5</w:t>
      </w:r>
      <w:proofErr w:type="gramEnd"/>
      <w:r w:rsidRPr="00CD4C43">
        <w:rPr>
          <w:rFonts w:hint="eastAsia"/>
          <w:kern w:val="0"/>
          <w:sz w:val="16"/>
          <w:szCs w:val="16"/>
        </w:rPr>
        <w:t>]</w:t>
      </w:r>
    </w:p>
    <w:p w14:paraId="02AADCDC" w14:textId="77777777" w:rsidR="00077323" w:rsidRPr="00CD4C43" w:rsidRDefault="00077323" w:rsidP="00CD4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400" w:firstLine="640"/>
        <w:rPr>
          <w:kern w:val="0"/>
          <w:sz w:val="16"/>
          <w:szCs w:val="16"/>
        </w:rPr>
      </w:pPr>
      <w:proofErr w:type="spellStart"/>
      <w:proofErr w:type="gramStart"/>
      <w:r w:rsidRPr="00CD4C43">
        <w:rPr>
          <w:rFonts w:hint="eastAsia"/>
          <w:kern w:val="0"/>
          <w:sz w:val="16"/>
          <w:szCs w:val="16"/>
        </w:rPr>
        <w:t>forKey:BDS</w:t>
      </w:r>
      <w:proofErr w:type="gramEnd"/>
      <w:r w:rsidRPr="00CD4C43">
        <w:rPr>
          <w:rFonts w:hint="eastAsia"/>
          <w:kern w:val="0"/>
          <w:sz w:val="16"/>
          <w:szCs w:val="16"/>
        </w:rPr>
        <w:t>_SYNTHESIZER</w:t>
      </w:r>
      <w:proofErr w:type="spellEnd"/>
      <w:r w:rsidRPr="00CD4C43">
        <w:rPr>
          <w:kern w:val="0"/>
          <w:sz w:val="16"/>
          <w:szCs w:val="16"/>
        </w:rPr>
        <w:t xml:space="preserve"> _PARAM_SPEED</w:t>
      </w:r>
    </w:p>
    <w:p w14:paraId="6FE791C7" w14:textId="77777777" w:rsidR="00077323" w:rsidRPr="00CD4C43" w:rsidRDefault="00077323" w:rsidP="00CD4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200" w:firstLine="320"/>
        <w:rPr>
          <w:kern w:val="0"/>
          <w:sz w:val="16"/>
          <w:szCs w:val="16"/>
        </w:rPr>
      </w:pPr>
      <w:r w:rsidRPr="00CD4C43">
        <w:rPr>
          <w:kern w:val="0"/>
          <w:sz w:val="16"/>
          <w:szCs w:val="16"/>
        </w:rPr>
        <w:t>];</w:t>
      </w:r>
    </w:p>
    <w:p w14:paraId="21D05F6E" w14:textId="77777777" w:rsidR="00077323" w:rsidRPr="00CD4C43" w:rsidRDefault="00077323" w:rsidP="00CD4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200" w:firstLine="320"/>
        <w:rPr>
          <w:kern w:val="0"/>
          <w:sz w:val="16"/>
          <w:szCs w:val="16"/>
        </w:rPr>
      </w:pPr>
      <w:r w:rsidRPr="00CD4C43">
        <w:rPr>
          <w:kern w:val="0"/>
          <w:sz w:val="16"/>
          <w:szCs w:val="16"/>
        </w:rPr>
        <w:t>[[</w:t>
      </w:r>
      <w:proofErr w:type="spellStart"/>
      <w:r w:rsidRPr="00CD4C43">
        <w:rPr>
          <w:kern w:val="0"/>
          <w:sz w:val="16"/>
          <w:szCs w:val="16"/>
        </w:rPr>
        <w:t>BDS</w:t>
      </w:r>
      <w:r w:rsidRPr="00CD4C43">
        <w:rPr>
          <w:rFonts w:hint="eastAsia"/>
          <w:kern w:val="0"/>
          <w:sz w:val="16"/>
          <w:szCs w:val="16"/>
        </w:rPr>
        <w:t>Speech</w:t>
      </w:r>
      <w:r w:rsidRPr="00CD4C43">
        <w:rPr>
          <w:kern w:val="0"/>
          <w:sz w:val="16"/>
          <w:szCs w:val="16"/>
        </w:rPr>
        <w:t>Synthesizer</w:t>
      </w:r>
      <w:proofErr w:type="spellEnd"/>
      <w:r w:rsidRPr="00CD4C43">
        <w:rPr>
          <w:kern w:val="0"/>
          <w:sz w:val="16"/>
          <w:szCs w:val="16"/>
        </w:rPr>
        <w:t xml:space="preserve"> </w:t>
      </w:r>
      <w:proofErr w:type="spellStart"/>
      <w:r w:rsidRPr="00CD4C43">
        <w:rPr>
          <w:kern w:val="0"/>
          <w:sz w:val="16"/>
          <w:szCs w:val="16"/>
        </w:rPr>
        <w:t>sharedInstance</w:t>
      </w:r>
      <w:proofErr w:type="spellEnd"/>
      <w:r w:rsidRPr="00CD4C43">
        <w:rPr>
          <w:kern w:val="0"/>
          <w:sz w:val="16"/>
          <w:szCs w:val="16"/>
        </w:rPr>
        <w:t xml:space="preserve">] </w:t>
      </w:r>
      <w:proofErr w:type="spellStart"/>
      <w:r w:rsidRPr="00CD4C43">
        <w:rPr>
          <w:kern w:val="0"/>
          <w:sz w:val="16"/>
          <w:szCs w:val="16"/>
        </w:rPr>
        <w:t>setSynthesize</w:t>
      </w:r>
      <w:r w:rsidRPr="00CD4C43">
        <w:rPr>
          <w:rFonts w:hint="eastAsia"/>
          <w:kern w:val="0"/>
          <w:sz w:val="16"/>
          <w:szCs w:val="16"/>
        </w:rPr>
        <w:t>r</w:t>
      </w:r>
      <w:r w:rsidRPr="00CD4C43">
        <w:rPr>
          <w:kern w:val="0"/>
          <w:sz w:val="16"/>
          <w:szCs w:val="16"/>
        </w:rPr>
        <w:t>Param</w:t>
      </w:r>
      <w:proofErr w:type="spellEnd"/>
      <w:r w:rsidRPr="00CD4C43">
        <w:rPr>
          <w:kern w:val="0"/>
          <w:sz w:val="16"/>
          <w:szCs w:val="16"/>
        </w:rPr>
        <w:t>:</w:t>
      </w:r>
      <w:r w:rsidRPr="00CD4C43">
        <w:rPr>
          <w:rFonts w:hint="eastAsia"/>
          <w:kern w:val="0"/>
          <w:sz w:val="16"/>
          <w:szCs w:val="16"/>
        </w:rPr>
        <w:t xml:space="preserve"> [</w:t>
      </w:r>
      <w:proofErr w:type="spellStart"/>
      <w:r w:rsidRPr="00CD4C43">
        <w:rPr>
          <w:rFonts w:hint="eastAsia"/>
          <w:kern w:val="0"/>
          <w:sz w:val="16"/>
          <w:szCs w:val="16"/>
        </w:rPr>
        <w:t>NSNumber</w:t>
      </w:r>
      <w:proofErr w:type="spellEnd"/>
      <w:r w:rsidRPr="00CD4C43">
        <w:rPr>
          <w:rFonts w:hint="eastAsia"/>
          <w:kern w:val="0"/>
          <w:sz w:val="16"/>
          <w:szCs w:val="16"/>
        </w:rPr>
        <w:t xml:space="preserve"> numberWithInt</w:t>
      </w:r>
      <w:proofErr w:type="gramStart"/>
      <w:r w:rsidRPr="00CD4C43">
        <w:rPr>
          <w:rFonts w:hint="eastAsia"/>
          <w:kern w:val="0"/>
          <w:sz w:val="16"/>
          <w:szCs w:val="16"/>
        </w:rPr>
        <w:t>:5</w:t>
      </w:r>
      <w:proofErr w:type="gramEnd"/>
      <w:r w:rsidRPr="00CD4C43">
        <w:rPr>
          <w:rFonts w:hint="eastAsia"/>
          <w:kern w:val="0"/>
          <w:sz w:val="16"/>
          <w:szCs w:val="16"/>
        </w:rPr>
        <w:t>]</w:t>
      </w:r>
    </w:p>
    <w:p w14:paraId="51E9CB2A" w14:textId="77777777" w:rsidR="00077323" w:rsidRPr="00CD4C43" w:rsidRDefault="00077323" w:rsidP="00CD4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400" w:firstLine="640"/>
        <w:rPr>
          <w:kern w:val="0"/>
          <w:sz w:val="16"/>
          <w:szCs w:val="16"/>
        </w:rPr>
      </w:pPr>
      <w:proofErr w:type="spellStart"/>
      <w:proofErr w:type="gramStart"/>
      <w:r w:rsidRPr="00CD4C43">
        <w:rPr>
          <w:rFonts w:hint="eastAsia"/>
          <w:kern w:val="0"/>
          <w:sz w:val="16"/>
          <w:szCs w:val="16"/>
        </w:rPr>
        <w:t>forKey:BDS</w:t>
      </w:r>
      <w:proofErr w:type="gramEnd"/>
      <w:r w:rsidRPr="00CD4C43">
        <w:rPr>
          <w:rFonts w:hint="eastAsia"/>
          <w:kern w:val="0"/>
          <w:sz w:val="16"/>
          <w:szCs w:val="16"/>
        </w:rPr>
        <w:t>_SYNTHESIZER</w:t>
      </w:r>
      <w:proofErr w:type="spellEnd"/>
      <w:r w:rsidRPr="00CD4C43">
        <w:rPr>
          <w:kern w:val="0"/>
          <w:sz w:val="16"/>
          <w:szCs w:val="16"/>
        </w:rPr>
        <w:t xml:space="preserve"> _PARAM_PITCH</w:t>
      </w:r>
    </w:p>
    <w:p w14:paraId="3D9214A7" w14:textId="1123D9AF" w:rsidR="00F832A5" w:rsidRPr="00CD4C43" w:rsidRDefault="00077323" w:rsidP="00CD4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200" w:firstLine="320"/>
        <w:rPr>
          <w:kern w:val="0"/>
          <w:sz w:val="16"/>
          <w:szCs w:val="16"/>
        </w:rPr>
      </w:pPr>
      <w:r w:rsidRPr="00CD4C43">
        <w:rPr>
          <w:kern w:val="0"/>
          <w:sz w:val="16"/>
          <w:szCs w:val="16"/>
        </w:rPr>
        <w:t>];</w:t>
      </w:r>
    </w:p>
    <w:p w14:paraId="6836E1B8" w14:textId="40192E40" w:rsidR="0009529B" w:rsidRPr="00CD4C43" w:rsidRDefault="0009529B" w:rsidP="00095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420"/>
        <w:jc w:val="left"/>
        <w:rPr>
          <w:rFonts w:cs="Menlo Regular"/>
          <w:kern w:val="0"/>
          <w:sz w:val="16"/>
          <w:szCs w:val="16"/>
        </w:rPr>
      </w:pPr>
      <w:r w:rsidRPr="00CD4C43">
        <w:rPr>
          <w:rFonts w:cs="Menlo Regular"/>
          <w:kern w:val="0"/>
          <w:sz w:val="16"/>
          <w:szCs w:val="16"/>
        </w:rPr>
        <w:t>[</w:t>
      </w:r>
      <w:r w:rsidRPr="00CD4C43">
        <w:rPr>
          <w:kern w:val="0"/>
          <w:sz w:val="16"/>
          <w:szCs w:val="16"/>
        </w:rPr>
        <w:t>[</w:t>
      </w:r>
      <w:proofErr w:type="spellStart"/>
      <w:r w:rsidRPr="00CD4C43">
        <w:rPr>
          <w:kern w:val="0"/>
          <w:sz w:val="16"/>
          <w:szCs w:val="16"/>
        </w:rPr>
        <w:t>BDS</w:t>
      </w:r>
      <w:r w:rsidRPr="00CD4C43">
        <w:rPr>
          <w:rFonts w:hint="eastAsia"/>
          <w:kern w:val="0"/>
          <w:sz w:val="16"/>
          <w:szCs w:val="16"/>
        </w:rPr>
        <w:t>Speech</w:t>
      </w:r>
      <w:r w:rsidRPr="00CD4C43">
        <w:rPr>
          <w:kern w:val="0"/>
          <w:sz w:val="16"/>
          <w:szCs w:val="16"/>
        </w:rPr>
        <w:t>Synthesizer</w:t>
      </w:r>
      <w:proofErr w:type="spellEnd"/>
      <w:r w:rsidRPr="00CD4C43">
        <w:rPr>
          <w:kern w:val="0"/>
          <w:sz w:val="16"/>
          <w:szCs w:val="16"/>
        </w:rPr>
        <w:t xml:space="preserve"> </w:t>
      </w:r>
      <w:proofErr w:type="spellStart"/>
      <w:r w:rsidRPr="00CD4C43">
        <w:rPr>
          <w:kern w:val="0"/>
          <w:sz w:val="16"/>
          <w:szCs w:val="16"/>
        </w:rPr>
        <w:t>sharedInstance</w:t>
      </w:r>
      <w:proofErr w:type="spellEnd"/>
      <w:r w:rsidRPr="00CD4C43">
        <w:rPr>
          <w:kern w:val="0"/>
          <w:sz w:val="16"/>
          <w:szCs w:val="16"/>
        </w:rPr>
        <w:t>]</w:t>
      </w:r>
      <w:r w:rsidRPr="00CD4C43">
        <w:rPr>
          <w:rFonts w:cs="Menlo Regular"/>
          <w:kern w:val="0"/>
          <w:sz w:val="16"/>
          <w:szCs w:val="16"/>
        </w:rPr>
        <w:t xml:space="preserve"> </w:t>
      </w:r>
      <w:proofErr w:type="spellStart"/>
      <w:r w:rsidRPr="00CD4C43">
        <w:rPr>
          <w:rFonts w:cs="Menlo Regular"/>
          <w:kern w:val="0"/>
          <w:sz w:val="16"/>
          <w:szCs w:val="16"/>
        </w:rPr>
        <w:t>setSynthesizerParam</w:t>
      </w:r>
      <w:proofErr w:type="spellEnd"/>
      <w:r w:rsidRPr="00CD4C43">
        <w:rPr>
          <w:rFonts w:cs="Menlo Regular"/>
          <w:kern w:val="0"/>
          <w:sz w:val="16"/>
          <w:szCs w:val="16"/>
        </w:rPr>
        <w:t>:</w:t>
      </w:r>
    </w:p>
    <w:p w14:paraId="05F4C737" w14:textId="7BC73376" w:rsidR="0009529B" w:rsidRPr="00CD4C43" w:rsidRDefault="0009529B" w:rsidP="00095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840"/>
        <w:jc w:val="left"/>
        <w:rPr>
          <w:rFonts w:cs="Menlo Regular"/>
          <w:kern w:val="0"/>
          <w:sz w:val="16"/>
          <w:szCs w:val="16"/>
        </w:rPr>
      </w:pPr>
      <w:r w:rsidRPr="00CD4C43">
        <w:rPr>
          <w:rFonts w:cs="Menlo Regular"/>
          <w:kern w:val="0"/>
          <w:sz w:val="16"/>
          <w:szCs w:val="16"/>
        </w:rPr>
        <w:t>[</w:t>
      </w:r>
      <w:proofErr w:type="spellStart"/>
      <w:r w:rsidRPr="00CD4C43">
        <w:rPr>
          <w:rFonts w:cs="Menlo Regular"/>
          <w:kern w:val="0"/>
          <w:sz w:val="16"/>
          <w:szCs w:val="16"/>
        </w:rPr>
        <w:t>NSNumber</w:t>
      </w:r>
      <w:proofErr w:type="spellEnd"/>
      <w:r w:rsidRPr="00CD4C43">
        <w:rPr>
          <w:rFonts w:cs="Menlo Regular"/>
          <w:kern w:val="0"/>
          <w:sz w:val="16"/>
          <w:szCs w:val="16"/>
        </w:rPr>
        <w:t xml:space="preserve"> </w:t>
      </w:r>
      <w:proofErr w:type="spellStart"/>
      <w:r w:rsidRPr="00CD4C43">
        <w:rPr>
          <w:rFonts w:cs="Menlo Regular"/>
          <w:kern w:val="0"/>
          <w:sz w:val="16"/>
          <w:szCs w:val="16"/>
        </w:rPr>
        <w:t>numberWithInt</w:t>
      </w:r>
      <w:proofErr w:type="spellEnd"/>
      <w:r w:rsidRPr="00CD4C43">
        <w:rPr>
          <w:rFonts w:cs="Menlo Regular"/>
          <w:kern w:val="0"/>
          <w:sz w:val="16"/>
          <w:szCs w:val="16"/>
        </w:rPr>
        <w:t>:</w:t>
      </w:r>
      <w:r w:rsidRPr="00CD4C43">
        <w:rPr>
          <w:sz w:val="16"/>
          <w:szCs w:val="16"/>
        </w:rPr>
        <w:t xml:space="preserve"> </w:t>
      </w:r>
      <w:r w:rsidRPr="00CD4C43">
        <w:rPr>
          <w:rFonts w:cs="Menlo Regular"/>
          <w:kern w:val="0"/>
          <w:sz w:val="16"/>
          <w:szCs w:val="16"/>
        </w:rPr>
        <w:t>BDS_SYNTHESIZER_AUDIO_ENCODE_MP3_16K]</w:t>
      </w:r>
    </w:p>
    <w:p w14:paraId="21101EC6" w14:textId="77777777" w:rsidR="0009529B" w:rsidRPr="00CD4C43" w:rsidRDefault="0009529B" w:rsidP="00095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840"/>
        <w:jc w:val="left"/>
        <w:rPr>
          <w:rFonts w:cs="Menlo Regular"/>
          <w:kern w:val="0"/>
          <w:sz w:val="16"/>
          <w:szCs w:val="16"/>
        </w:rPr>
      </w:pPr>
      <w:proofErr w:type="spellStart"/>
      <w:proofErr w:type="gramStart"/>
      <w:r w:rsidRPr="00CD4C43">
        <w:rPr>
          <w:rFonts w:cs="Menlo Regular"/>
          <w:kern w:val="0"/>
          <w:sz w:val="16"/>
          <w:szCs w:val="16"/>
        </w:rPr>
        <w:t>forKey:BDS</w:t>
      </w:r>
      <w:proofErr w:type="gramEnd"/>
      <w:r w:rsidRPr="00CD4C43">
        <w:rPr>
          <w:rFonts w:cs="Menlo Regular"/>
          <w:kern w:val="0"/>
          <w:sz w:val="16"/>
          <w:szCs w:val="16"/>
        </w:rPr>
        <w:t>_SYNTHESIZER_PARAM_AUDIO_ENCODING</w:t>
      </w:r>
      <w:proofErr w:type="spellEnd"/>
    </w:p>
    <w:p w14:paraId="1A8B2C80" w14:textId="02795D63" w:rsidR="0009529B" w:rsidRPr="00CD4C43" w:rsidRDefault="0009529B" w:rsidP="00095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420"/>
        <w:jc w:val="left"/>
        <w:rPr>
          <w:rFonts w:cs="Menlo Regular"/>
          <w:kern w:val="0"/>
          <w:sz w:val="16"/>
          <w:szCs w:val="16"/>
        </w:rPr>
      </w:pPr>
      <w:r w:rsidRPr="00CD4C43">
        <w:rPr>
          <w:rFonts w:cs="Menlo Regular"/>
          <w:kern w:val="0"/>
          <w:sz w:val="16"/>
          <w:szCs w:val="16"/>
        </w:rPr>
        <w:t>];</w:t>
      </w:r>
    </w:p>
    <w:p w14:paraId="2C564DD6" w14:textId="77777777" w:rsidR="0009529B" w:rsidRPr="007B2543" w:rsidRDefault="0009529B" w:rsidP="000773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200" w:firstLine="420"/>
        <w:rPr>
          <w:kern w:val="0"/>
        </w:rPr>
      </w:pPr>
    </w:p>
    <w:p w14:paraId="22192624" w14:textId="77777777" w:rsidR="00077323" w:rsidRDefault="00077323" w:rsidP="00077323">
      <w:pPr>
        <w:ind w:firstLine="420"/>
      </w:pPr>
      <w:r>
        <w:rPr>
          <w:rFonts w:hint="eastAsia"/>
        </w:rPr>
        <w:t>注：目前暂不支持</w:t>
      </w:r>
      <w:r>
        <w:rPr>
          <w:rFonts w:hint="eastAsia"/>
        </w:rPr>
        <w:t>BDS_SYNTHESIZER_PARAM_LANGUAGE</w:t>
      </w:r>
      <w:r>
        <w:rPr>
          <w:rFonts w:hint="eastAsia"/>
        </w:rPr>
        <w:t>。</w:t>
      </w:r>
    </w:p>
    <w:p w14:paraId="55308445" w14:textId="77777777" w:rsidR="00D722BD" w:rsidRDefault="00D722BD" w:rsidP="00D722BD">
      <w:pPr>
        <w:ind w:firstLine="420"/>
      </w:pPr>
      <w:r>
        <w:rPr>
          <w:rFonts w:hint="eastAsia"/>
        </w:rPr>
        <w:t>参数默认值列表如下：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49"/>
        <w:gridCol w:w="2835"/>
        <w:gridCol w:w="1452"/>
      </w:tblGrid>
      <w:tr w:rsidR="00D722BD" w:rsidRPr="00B311F7" w14:paraId="362D93BA" w14:textId="77777777" w:rsidTr="00A7754A">
        <w:trPr>
          <w:jc w:val="center"/>
        </w:trPr>
        <w:tc>
          <w:tcPr>
            <w:tcW w:w="4149" w:type="dxa"/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14F24C1" w14:textId="77777777" w:rsidR="00D722BD" w:rsidRPr="00B311F7" w:rsidRDefault="00D722BD" w:rsidP="00DE74DE">
            <w:r w:rsidRPr="00B311F7">
              <w:t>参数名</w:t>
            </w:r>
          </w:p>
        </w:tc>
        <w:tc>
          <w:tcPr>
            <w:tcW w:w="2835" w:type="dxa"/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441EA37" w14:textId="77777777" w:rsidR="00D722BD" w:rsidRPr="00B311F7" w:rsidRDefault="00D722BD" w:rsidP="00DE74DE">
            <w:r w:rsidRPr="00B311F7">
              <w:t>默认值</w:t>
            </w:r>
          </w:p>
        </w:tc>
        <w:tc>
          <w:tcPr>
            <w:tcW w:w="1452" w:type="dxa"/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FC2FB40" w14:textId="77777777" w:rsidR="00D722BD" w:rsidRPr="00B311F7" w:rsidRDefault="00D722BD" w:rsidP="00DE74DE">
            <w:r w:rsidRPr="00B311F7">
              <w:t>备注</w:t>
            </w:r>
          </w:p>
        </w:tc>
      </w:tr>
      <w:tr w:rsidR="00D722BD" w:rsidRPr="00B311F7" w14:paraId="27B27298" w14:textId="77777777" w:rsidTr="00A7754A">
        <w:trPr>
          <w:jc w:val="center"/>
        </w:trPr>
        <w:tc>
          <w:tcPr>
            <w:tcW w:w="4149" w:type="dxa"/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D89195F" w14:textId="1B831E61" w:rsidR="00D722BD" w:rsidRPr="0071272F" w:rsidRDefault="00A7754A" w:rsidP="00DE74DE">
            <w:r w:rsidRPr="002A09B3">
              <w:rPr>
                <w:rFonts w:cs="Menlo Regular"/>
                <w:kern w:val="0"/>
                <w:sz w:val="20"/>
                <w:szCs w:val="20"/>
              </w:rPr>
              <w:t>BDS_SYNTHESIZER_PARAM_SPEAKER</w:t>
            </w:r>
          </w:p>
        </w:tc>
        <w:tc>
          <w:tcPr>
            <w:tcW w:w="2835" w:type="dxa"/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F9EF9F9" w14:textId="78552C8B" w:rsidR="00D722BD" w:rsidRPr="0071272F" w:rsidRDefault="00A7754A" w:rsidP="00DE74DE">
            <w:r w:rsidRPr="002A09B3">
              <w:rPr>
                <w:rFonts w:cs="Menlo Regular"/>
                <w:kern w:val="0"/>
                <w:sz w:val="20"/>
                <w:szCs w:val="20"/>
              </w:rPr>
              <w:t>BDS_SYNTHESIZER_SPEAKER_FEMALE</w:t>
            </w:r>
          </w:p>
        </w:tc>
        <w:tc>
          <w:tcPr>
            <w:tcW w:w="1452" w:type="dxa"/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0E8A297" w14:textId="77777777" w:rsidR="00D722BD" w:rsidRPr="0071272F" w:rsidRDefault="00D722BD" w:rsidP="00DE74DE">
            <w:r w:rsidRPr="0071272F">
              <w:t>女声</w:t>
            </w:r>
          </w:p>
        </w:tc>
      </w:tr>
      <w:tr w:rsidR="00D722BD" w:rsidRPr="00B311F7" w14:paraId="43875EA7" w14:textId="77777777" w:rsidTr="00A7754A">
        <w:trPr>
          <w:jc w:val="center"/>
        </w:trPr>
        <w:tc>
          <w:tcPr>
            <w:tcW w:w="4149" w:type="dxa"/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3E2EEE4" w14:textId="24784E17" w:rsidR="00D722BD" w:rsidRPr="0071272F" w:rsidRDefault="00A7754A" w:rsidP="00DE74DE">
            <w:r>
              <w:rPr>
                <w:rFonts w:hint="eastAsia"/>
                <w:kern w:val="0"/>
              </w:rPr>
              <w:t>BDS_SYNTHESIZER</w:t>
            </w:r>
            <w:r w:rsidRPr="007E36FF">
              <w:t xml:space="preserve"> </w:t>
            </w:r>
            <w:r w:rsidR="007E36FF" w:rsidRPr="007E36FF">
              <w:t>_PARAM_VOLUME</w:t>
            </w:r>
          </w:p>
        </w:tc>
        <w:tc>
          <w:tcPr>
            <w:tcW w:w="2835" w:type="dxa"/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3F340C0" w14:textId="39DA4FFF" w:rsidR="00D722BD" w:rsidRPr="0071272F" w:rsidRDefault="00D722BD" w:rsidP="00DE74DE">
            <w:r w:rsidRPr="0071272F">
              <w:t>5</w:t>
            </w:r>
          </w:p>
        </w:tc>
        <w:tc>
          <w:tcPr>
            <w:tcW w:w="1452" w:type="dxa"/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607C7C4" w14:textId="77777777" w:rsidR="00D722BD" w:rsidRPr="0071272F" w:rsidRDefault="00D722BD" w:rsidP="00DE74DE">
            <w:r w:rsidRPr="0071272F">
              <w:rPr>
                <w:rFonts w:hint="eastAsia"/>
              </w:rPr>
              <w:t>中级音量</w:t>
            </w:r>
          </w:p>
        </w:tc>
      </w:tr>
      <w:tr w:rsidR="00D722BD" w:rsidRPr="00B311F7" w14:paraId="6B73BB8C" w14:textId="77777777" w:rsidTr="00A7754A">
        <w:trPr>
          <w:jc w:val="center"/>
        </w:trPr>
        <w:tc>
          <w:tcPr>
            <w:tcW w:w="4149" w:type="dxa"/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B470C34" w14:textId="60C7185E" w:rsidR="00D722BD" w:rsidRPr="0071272F" w:rsidRDefault="00A7754A" w:rsidP="00DE74DE">
            <w:r>
              <w:rPr>
                <w:rFonts w:hint="eastAsia"/>
                <w:kern w:val="0"/>
              </w:rPr>
              <w:t>BDS_SYNTHESIZER</w:t>
            </w:r>
            <w:r w:rsidRPr="007370C9">
              <w:t xml:space="preserve"> </w:t>
            </w:r>
            <w:r w:rsidR="007370C9" w:rsidRPr="007370C9">
              <w:t>_PARAM_SPEED</w:t>
            </w:r>
          </w:p>
        </w:tc>
        <w:tc>
          <w:tcPr>
            <w:tcW w:w="2835" w:type="dxa"/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FABF112" w14:textId="1737B9FE" w:rsidR="00D722BD" w:rsidRPr="0071272F" w:rsidRDefault="00D722BD" w:rsidP="00DE74DE">
            <w:r w:rsidRPr="0071272F">
              <w:t>5</w:t>
            </w:r>
          </w:p>
        </w:tc>
        <w:tc>
          <w:tcPr>
            <w:tcW w:w="1452" w:type="dxa"/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24C12A2" w14:textId="77777777" w:rsidR="00D722BD" w:rsidRPr="0071272F" w:rsidRDefault="00D722BD" w:rsidP="00DE74DE">
            <w:r w:rsidRPr="0071272F">
              <w:rPr>
                <w:rFonts w:hint="eastAsia"/>
              </w:rPr>
              <w:t>中速</w:t>
            </w:r>
          </w:p>
        </w:tc>
      </w:tr>
      <w:tr w:rsidR="00D722BD" w:rsidRPr="00B311F7" w14:paraId="6BB3941D" w14:textId="77777777" w:rsidTr="00A7754A">
        <w:trPr>
          <w:jc w:val="center"/>
        </w:trPr>
        <w:tc>
          <w:tcPr>
            <w:tcW w:w="4149" w:type="dxa"/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1EEDCE0" w14:textId="53300228" w:rsidR="00D722BD" w:rsidRPr="0071272F" w:rsidRDefault="00A7754A" w:rsidP="00DE74DE">
            <w:r>
              <w:rPr>
                <w:rFonts w:hint="eastAsia"/>
                <w:kern w:val="0"/>
              </w:rPr>
              <w:t>BDS_SYNTHESIZER</w:t>
            </w:r>
            <w:r w:rsidRPr="00990AFD">
              <w:t xml:space="preserve"> </w:t>
            </w:r>
            <w:r w:rsidR="00990AFD" w:rsidRPr="00990AFD">
              <w:t>_PARAM_PITCH</w:t>
            </w:r>
          </w:p>
        </w:tc>
        <w:tc>
          <w:tcPr>
            <w:tcW w:w="2835" w:type="dxa"/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39C5052" w14:textId="6B1E0CB4" w:rsidR="00D722BD" w:rsidRPr="0071272F" w:rsidRDefault="00D722BD" w:rsidP="00DE74DE">
            <w:r w:rsidRPr="0071272F">
              <w:t>5</w:t>
            </w:r>
          </w:p>
        </w:tc>
        <w:tc>
          <w:tcPr>
            <w:tcW w:w="1452" w:type="dxa"/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EC2368D" w14:textId="77777777" w:rsidR="00D722BD" w:rsidRPr="0071272F" w:rsidRDefault="00D722BD" w:rsidP="00DE74DE">
            <w:r w:rsidRPr="0071272F">
              <w:rPr>
                <w:rFonts w:hint="eastAsia"/>
              </w:rPr>
              <w:t>中调</w:t>
            </w:r>
          </w:p>
        </w:tc>
      </w:tr>
      <w:tr w:rsidR="00D722BD" w:rsidRPr="00B311F7" w14:paraId="45122E68" w14:textId="77777777" w:rsidTr="00A7754A">
        <w:trPr>
          <w:jc w:val="center"/>
        </w:trPr>
        <w:tc>
          <w:tcPr>
            <w:tcW w:w="4149" w:type="dxa"/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3461505" w14:textId="6EC8BBB1" w:rsidR="00D722BD" w:rsidRPr="0071272F" w:rsidRDefault="0009529B" w:rsidP="00DE74DE">
            <w:r w:rsidRPr="002A09B3">
              <w:rPr>
                <w:rFonts w:cs="Menlo Regular"/>
                <w:kern w:val="0"/>
                <w:sz w:val="20"/>
                <w:szCs w:val="20"/>
              </w:rPr>
              <w:t>BDS_SYNTHESIZER_PARAM_AUDIO_ENCODING</w:t>
            </w:r>
          </w:p>
        </w:tc>
        <w:tc>
          <w:tcPr>
            <w:tcW w:w="2835" w:type="dxa"/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2A13DA8" w14:textId="6EAD4E72" w:rsidR="00D722BD" w:rsidRPr="0071272F" w:rsidRDefault="0009529B" w:rsidP="00DE74DE">
            <w:r w:rsidRPr="0009529B">
              <w:rPr>
                <w:rFonts w:cs="Menlo Regular"/>
                <w:kern w:val="0"/>
                <w:sz w:val="20"/>
                <w:szCs w:val="20"/>
              </w:rPr>
              <w:t>BDS_SYNTHESIZER_AUDIO_ENCODE_MP3_16K</w:t>
            </w:r>
          </w:p>
        </w:tc>
        <w:tc>
          <w:tcPr>
            <w:tcW w:w="1452" w:type="dxa"/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EC70B88" w14:textId="664C000B" w:rsidR="00D722BD" w:rsidRPr="0071272F" w:rsidRDefault="0009529B" w:rsidP="00DE74DE">
            <w:r>
              <w:rPr>
                <w:rFonts w:hint="eastAsia"/>
              </w:rPr>
              <w:t>mp3</w:t>
            </w:r>
            <w:r w:rsidRPr="0071272F">
              <w:t>压缩的</w:t>
            </w:r>
            <w:r>
              <w:t>1</w:t>
            </w:r>
            <w:r>
              <w:rPr>
                <w:rFonts w:hint="eastAsia"/>
              </w:rPr>
              <w:t>6</w:t>
            </w:r>
            <w:r w:rsidRPr="0071272F">
              <w:t>k</w:t>
            </w:r>
          </w:p>
        </w:tc>
      </w:tr>
    </w:tbl>
    <w:p w14:paraId="26A4499D" w14:textId="77777777" w:rsidR="00DE74DE" w:rsidRPr="00B36C19" w:rsidRDefault="00DE74DE" w:rsidP="00B36C19"/>
    <w:p w14:paraId="74D52DC2" w14:textId="0F24B9EB" w:rsidR="00E90312" w:rsidRDefault="007E0E31" w:rsidP="00476036">
      <w:pPr>
        <w:pStyle w:val="2"/>
      </w:pPr>
      <w:bookmarkStart w:id="38" w:name="_Toc328833683"/>
      <w:r w:rsidRPr="007E0E31">
        <w:rPr>
          <w:rFonts w:hint="eastAsia"/>
        </w:rPr>
        <w:t>合成同时播放</w:t>
      </w:r>
      <w:bookmarkEnd w:id="38"/>
    </w:p>
    <w:p w14:paraId="2876267A" w14:textId="43DED615" w:rsidR="00AC23A1" w:rsidRPr="00CD4C43" w:rsidRDefault="00AC23A1" w:rsidP="00CD4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200" w:firstLine="320"/>
        <w:rPr>
          <w:kern w:val="0"/>
          <w:sz w:val="16"/>
          <w:szCs w:val="16"/>
        </w:rPr>
      </w:pPr>
      <w:proofErr w:type="spellStart"/>
      <w:r w:rsidRPr="00CD4C43">
        <w:rPr>
          <w:rFonts w:hint="eastAsia"/>
          <w:kern w:val="0"/>
          <w:sz w:val="16"/>
          <w:szCs w:val="16"/>
        </w:rPr>
        <w:t>NSError</w:t>
      </w:r>
      <w:proofErr w:type="spellEnd"/>
      <w:r w:rsidRPr="00CD4C43">
        <w:rPr>
          <w:rFonts w:hint="eastAsia"/>
          <w:kern w:val="0"/>
          <w:sz w:val="16"/>
          <w:szCs w:val="16"/>
        </w:rPr>
        <w:t xml:space="preserve">* </w:t>
      </w:r>
      <w:proofErr w:type="spellStart"/>
      <w:r w:rsidRPr="00CD4C43">
        <w:rPr>
          <w:kern w:val="0"/>
          <w:sz w:val="16"/>
          <w:szCs w:val="16"/>
        </w:rPr>
        <w:t>speaker</w:t>
      </w:r>
      <w:r w:rsidRPr="00CD4C43">
        <w:rPr>
          <w:rFonts w:hint="eastAsia"/>
          <w:kern w:val="0"/>
          <w:sz w:val="16"/>
          <w:szCs w:val="16"/>
        </w:rPr>
        <w:t>r</w:t>
      </w:r>
      <w:proofErr w:type="spellEnd"/>
      <w:r w:rsidRPr="00CD4C43">
        <w:rPr>
          <w:rFonts w:hint="eastAsia"/>
          <w:kern w:val="0"/>
          <w:sz w:val="16"/>
          <w:szCs w:val="16"/>
        </w:rPr>
        <w:t>;</w:t>
      </w:r>
    </w:p>
    <w:p w14:paraId="22058C2B" w14:textId="3045B2B7" w:rsidR="000F03BA" w:rsidRPr="00CD4C43" w:rsidRDefault="00AC23A1" w:rsidP="00CD4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200" w:firstLine="320"/>
        <w:rPr>
          <w:kern w:val="0"/>
          <w:sz w:val="16"/>
          <w:szCs w:val="16"/>
        </w:rPr>
      </w:pPr>
      <w:proofErr w:type="spellStart"/>
      <w:r w:rsidRPr="00CD4C43">
        <w:rPr>
          <w:rFonts w:hint="eastAsia"/>
          <w:kern w:val="0"/>
          <w:sz w:val="16"/>
          <w:szCs w:val="16"/>
        </w:rPr>
        <w:t>NSInteger</w:t>
      </w:r>
      <w:proofErr w:type="spellEnd"/>
      <w:r w:rsidR="002D64B9" w:rsidRPr="00CD4C43">
        <w:rPr>
          <w:rFonts w:hint="eastAsia"/>
          <w:kern w:val="0"/>
          <w:sz w:val="16"/>
          <w:szCs w:val="16"/>
        </w:rPr>
        <w:t xml:space="preserve"> </w:t>
      </w:r>
      <w:proofErr w:type="spellStart"/>
      <w:r w:rsidRPr="00CD4C43">
        <w:rPr>
          <w:rFonts w:hint="eastAsia"/>
          <w:kern w:val="0"/>
          <w:sz w:val="16"/>
          <w:szCs w:val="16"/>
        </w:rPr>
        <w:t>sentenceID</w:t>
      </w:r>
      <w:proofErr w:type="spellEnd"/>
      <w:r w:rsidR="002D64B9" w:rsidRPr="00CD4C43">
        <w:rPr>
          <w:kern w:val="0"/>
          <w:sz w:val="16"/>
          <w:szCs w:val="16"/>
        </w:rPr>
        <w:t xml:space="preserve"> = </w:t>
      </w:r>
      <w:r w:rsidR="000F03BA" w:rsidRPr="00CD4C43">
        <w:rPr>
          <w:kern w:val="0"/>
          <w:sz w:val="16"/>
          <w:szCs w:val="16"/>
        </w:rPr>
        <w:t>[</w:t>
      </w:r>
      <w:r w:rsidR="00DF00FC" w:rsidRPr="00CD4C43">
        <w:rPr>
          <w:kern w:val="0"/>
          <w:sz w:val="16"/>
          <w:szCs w:val="16"/>
        </w:rPr>
        <w:t>[</w:t>
      </w:r>
      <w:proofErr w:type="spellStart"/>
      <w:r w:rsidR="00DF00FC" w:rsidRPr="00CD4C43">
        <w:rPr>
          <w:kern w:val="0"/>
          <w:sz w:val="16"/>
          <w:szCs w:val="16"/>
        </w:rPr>
        <w:t>BD</w:t>
      </w:r>
      <w:r w:rsidR="00DF00FC" w:rsidRPr="00CD4C43">
        <w:rPr>
          <w:rFonts w:hint="eastAsia"/>
          <w:kern w:val="0"/>
          <w:sz w:val="16"/>
          <w:szCs w:val="16"/>
        </w:rPr>
        <w:t>Speech</w:t>
      </w:r>
      <w:r w:rsidR="0079345E" w:rsidRPr="00CD4C43">
        <w:rPr>
          <w:kern w:val="0"/>
          <w:sz w:val="16"/>
          <w:szCs w:val="16"/>
        </w:rPr>
        <w:t>Synthesizer</w:t>
      </w:r>
      <w:proofErr w:type="spellEnd"/>
      <w:r w:rsidR="0079345E" w:rsidRPr="00CD4C43">
        <w:rPr>
          <w:kern w:val="0"/>
          <w:sz w:val="16"/>
          <w:szCs w:val="16"/>
        </w:rPr>
        <w:t xml:space="preserve"> </w:t>
      </w:r>
      <w:proofErr w:type="spellStart"/>
      <w:r w:rsidR="0079345E" w:rsidRPr="00CD4C43">
        <w:rPr>
          <w:kern w:val="0"/>
          <w:sz w:val="16"/>
          <w:szCs w:val="16"/>
        </w:rPr>
        <w:t>sharedInstance</w:t>
      </w:r>
      <w:proofErr w:type="spellEnd"/>
      <w:r w:rsidR="0079345E" w:rsidRPr="00CD4C43">
        <w:rPr>
          <w:kern w:val="0"/>
          <w:sz w:val="16"/>
          <w:szCs w:val="16"/>
        </w:rPr>
        <w:t xml:space="preserve">] </w:t>
      </w:r>
      <w:proofErr w:type="spellStart"/>
      <w:r w:rsidR="000F03BA" w:rsidRPr="00CD4C43">
        <w:rPr>
          <w:kern w:val="0"/>
          <w:sz w:val="16"/>
          <w:szCs w:val="16"/>
        </w:rPr>
        <w:t>speak</w:t>
      </w:r>
      <w:r w:rsidRPr="00CD4C43">
        <w:rPr>
          <w:rFonts w:hint="eastAsia"/>
          <w:kern w:val="0"/>
          <w:sz w:val="16"/>
          <w:szCs w:val="16"/>
        </w:rPr>
        <w:t>Sentence</w:t>
      </w:r>
      <w:proofErr w:type="spellEnd"/>
      <w:r w:rsidR="000F03BA" w:rsidRPr="00CD4C43">
        <w:rPr>
          <w:kern w:val="0"/>
          <w:sz w:val="16"/>
          <w:szCs w:val="16"/>
        </w:rPr>
        <w:t>: @"</w:t>
      </w:r>
      <w:r w:rsidR="000F03BA" w:rsidRPr="00CD4C43">
        <w:rPr>
          <w:rFonts w:hint="eastAsia"/>
          <w:kern w:val="0"/>
          <w:sz w:val="16"/>
          <w:szCs w:val="16"/>
        </w:rPr>
        <w:t>百度一下</w:t>
      </w:r>
      <w:r w:rsidR="000F03BA" w:rsidRPr="00CD4C43">
        <w:rPr>
          <w:kern w:val="0"/>
          <w:sz w:val="16"/>
          <w:szCs w:val="16"/>
        </w:rPr>
        <w:t>"</w:t>
      </w:r>
      <w:r w:rsidRPr="00CD4C43">
        <w:rPr>
          <w:rFonts w:hint="eastAsia"/>
          <w:kern w:val="0"/>
          <w:sz w:val="16"/>
          <w:szCs w:val="16"/>
        </w:rPr>
        <w:t xml:space="preserve"> </w:t>
      </w:r>
      <w:proofErr w:type="spellStart"/>
      <w:r w:rsidRPr="00CD4C43">
        <w:rPr>
          <w:rFonts w:hint="eastAsia"/>
          <w:kern w:val="0"/>
          <w:sz w:val="16"/>
          <w:szCs w:val="16"/>
        </w:rPr>
        <w:t>withError</w:t>
      </w:r>
      <w:proofErr w:type="spellEnd"/>
      <w:r w:rsidRPr="00CD4C43">
        <w:rPr>
          <w:rFonts w:hint="eastAsia"/>
          <w:kern w:val="0"/>
          <w:sz w:val="16"/>
          <w:szCs w:val="16"/>
        </w:rPr>
        <w:t>:&amp;</w:t>
      </w:r>
      <w:proofErr w:type="spellStart"/>
      <w:r w:rsidRPr="00CD4C43">
        <w:rPr>
          <w:rFonts w:hint="eastAsia"/>
          <w:kern w:val="0"/>
          <w:sz w:val="16"/>
          <w:szCs w:val="16"/>
        </w:rPr>
        <w:t>speakerr</w:t>
      </w:r>
      <w:proofErr w:type="spellEnd"/>
      <w:r w:rsidR="000F03BA" w:rsidRPr="00CD4C43">
        <w:rPr>
          <w:kern w:val="0"/>
          <w:sz w:val="16"/>
          <w:szCs w:val="16"/>
        </w:rPr>
        <w:t>];</w:t>
      </w:r>
    </w:p>
    <w:p w14:paraId="61A3A271" w14:textId="19129D70" w:rsidR="00A30F44" w:rsidRPr="00CD4C43" w:rsidRDefault="002D64B9" w:rsidP="00CD4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200" w:firstLine="320"/>
        <w:rPr>
          <w:kern w:val="0"/>
          <w:sz w:val="16"/>
          <w:szCs w:val="16"/>
        </w:rPr>
      </w:pPr>
      <w:r w:rsidRPr="00CD4C43">
        <w:rPr>
          <w:kern w:val="0"/>
          <w:sz w:val="16"/>
          <w:szCs w:val="16"/>
        </w:rPr>
        <w:t>if (</w:t>
      </w:r>
      <w:proofErr w:type="spellStart"/>
      <w:r w:rsidR="00AC23A1" w:rsidRPr="00CD4C43">
        <w:rPr>
          <w:rFonts w:hint="eastAsia"/>
          <w:kern w:val="0"/>
          <w:sz w:val="16"/>
          <w:szCs w:val="16"/>
        </w:rPr>
        <w:t>sentenceID</w:t>
      </w:r>
      <w:proofErr w:type="spellEnd"/>
      <w:r w:rsidR="00AC23A1" w:rsidRPr="00CD4C43">
        <w:rPr>
          <w:rFonts w:hint="eastAsia"/>
          <w:kern w:val="0"/>
          <w:sz w:val="16"/>
          <w:szCs w:val="16"/>
        </w:rPr>
        <w:t xml:space="preserve"> == -1</w:t>
      </w:r>
      <w:r w:rsidR="00AC23A1" w:rsidRPr="00CD4C43">
        <w:rPr>
          <w:kern w:val="0"/>
          <w:sz w:val="16"/>
          <w:szCs w:val="16"/>
        </w:rPr>
        <w:t>) {</w:t>
      </w:r>
      <w:r w:rsidR="00AC23A1" w:rsidRPr="00CD4C43">
        <w:rPr>
          <w:rFonts w:hint="eastAsia"/>
          <w:kern w:val="0"/>
          <w:sz w:val="16"/>
          <w:szCs w:val="16"/>
        </w:rPr>
        <w:t>/*</w:t>
      </w:r>
      <w:r w:rsidR="00AC23A1" w:rsidRPr="00CD4C43">
        <w:rPr>
          <w:rFonts w:hint="eastAsia"/>
          <w:kern w:val="0"/>
          <w:sz w:val="16"/>
          <w:szCs w:val="16"/>
        </w:rPr>
        <w:t>错误</w:t>
      </w:r>
      <w:r w:rsidR="00AC23A1" w:rsidRPr="00CD4C43">
        <w:rPr>
          <w:rFonts w:hint="eastAsia"/>
          <w:kern w:val="0"/>
          <w:sz w:val="16"/>
          <w:szCs w:val="16"/>
        </w:rPr>
        <w:t>*/</w:t>
      </w:r>
      <w:r w:rsidR="00A30F44" w:rsidRPr="00CD4C43">
        <w:rPr>
          <w:kern w:val="0"/>
          <w:sz w:val="16"/>
          <w:szCs w:val="16"/>
        </w:rPr>
        <w:t>}</w:t>
      </w:r>
    </w:p>
    <w:p w14:paraId="77F8F626" w14:textId="439F170F" w:rsidR="002D64B9" w:rsidRPr="004E79AA" w:rsidRDefault="00D73E24" w:rsidP="002D64B9">
      <w:pPr>
        <w:ind w:firstLineChars="202" w:firstLine="424"/>
      </w:pPr>
      <w:r w:rsidRPr="004E79AA">
        <w:t>也可以</w:t>
      </w:r>
      <w:r w:rsidRPr="004E79AA">
        <w:rPr>
          <w:rFonts w:hint="eastAsia"/>
        </w:rPr>
        <w:t>同时</w:t>
      </w:r>
      <w:r w:rsidRPr="004E79AA">
        <w:t>合成多句：</w:t>
      </w:r>
    </w:p>
    <w:p w14:paraId="370A2D3F" w14:textId="4F7CFC36" w:rsidR="00AC23A1" w:rsidRPr="00CD4C43" w:rsidRDefault="00AC23A1" w:rsidP="00CD4C43">
      <w:pPr>
        <w:pStyle w:val="afd"/>
        <w:ind w:firstLine="320"/>
        <w:rPr>
          <w:kern w:val="0"/>
          <w:sz w:val="16"/>
          <w:szCs w:val="16"/>
        </w:rPr>
      </w:pPr>
      <w:proofErr w:type="spellStart"/>
      <w:r w:rsidRPr="00CD4C43">
        <w:rPr>
          <w:rFonts w:hint="eastAsia"/>
          <w:kern w:val="0"/>
          <w:sz w:val="16"/>
          <w:szCs w:val="16"/>
        </w:rPr>
        <w:t>NSMutableArray</w:t>
      </w:r>
      <w:proofErr w:type="spellEnd"/>
      <w:r w:rsidRPr="00CD4C43">
        <w:rPr>
          <w:rFonts w:hint="eastAsia"/>
          <w:kern w:val="0"/>
          <w:sz w:val="16"/>
          <w:szCs w:val="16"/>
        </w:rPr>
        <w:t xml:space="preserve">* </w:t>
      </w:r>
      <w:proofErr w:type="spellStart"/>
      <w:r w:rsidRPr="00CD4C43">
        <w:rPr>
          <w:kern w:val="0"/>
          <w:sz w:val="16"/>
          <w:szCs w:val="16"/>
        </w:rPr>
        <w:t>sentence</w:t>
      </w:r>
      <w:r w:rsidRPr="00CD4C43">
        <w:rPr>
          <w:rFonts w:hint="eastAsia"/>
          <w:kern w:val="0"/>
          <w:sz w:val="16"/>
          <w:szCs w:val="16"/>
        </w:rPr>
        <w:t>IDs</w:t>
      </w:r>
      <w:proofErr w:type="spellEnd"/>
      <w:r w:rsidRPr="00CD4C43">
        <w:rPr>
          <w:rFonts w:hint="eastAsia"/>
          <w:kern w:val="0"/>
          <w:sz w:val="16"/>
          <w:szCs w:val="16"/>
        </w:rPr>
        <w:t xml:space="preserve"> = [[</w:t>
      </w:r>
      <w:proofErr w:type="spellStart"/>
      <w:r w:rsidRPr="00CD4C43">
        <w:rPr>
          <w:rFonts w:hint="eastAsia"/>
          <w:kern w:val="0"/>
          <w:sz w:val="16"/>
          <w:szCs w:val="16"/>
        </w:rPr>
        <w:t>NSMutableArray</w:t>
      </w:r>
      <w:proofErr w:type="spellEnd"/>
      <w:r w:rsidRPr="00CD4C43">
        <w:rPr>
          <w:rFonts w:hint="eastAsia"/>
          <w:kern w:val="0"/>
          <w:sz w:val="16"/>
          <w:szCs w:val="16"/>
        </w:rPr>
        <w:t xml:space="preserve"> </w:t>
      </w:r>
      <w:proofErr w:type="spellStart"/>
      <w:r w:rsidRPr="00CD4C43">
        <w:rPr>
          <w:rFonts w:hint="eastAsia"/>
          <w:kern w:val="0"/>
          <w:sz w:val="16"/>
          <w:szCs w:val="16"/>
        </w:rPr>
        <w:t>alloc</w:t>
      </w:r>
      <w:proofErr w:type="spellEnd"/>
      <w:r w:rsidRPr="00CD4C43">
        <w:rPr>
          <w:rFonts w:hint="eastAsia"/>
          <w:kern w:val="0"/>
          <w:sz w:val="16"/>
          <w:szCs w:val="16"/>
        </w:rPr>
        <w:t xml:space="preserve">] </w:t>
      </w:r>
      <w:proofErr w:type="spellStart"/>
      <w:r w:rsidRPr="00CD4C43">
        <w:rPr>
          <w:rFonts w:hint="eastAsia"/>
          <w:kern w:val="0"/>
          <w:sz w:val="16"/>
          <w:szCs w:val="16"/>
        </w:rPr>
        <w:t>init</w:t>
      </w:r>
      <w:proofErr w:type="spellEnd"/>
      <w:r w:rsidRPr="00CD4C43">
        <w:rPr>
          <w:rFonts w:hint="eastAsia"/>
          <w:kern w:val="0"/>
          <w:sz w:val="16"/>
          <w:szCs w:val="16"/>
        </w:rPr>
        <w:t>];</w:t>
      </w:r>
    </w:p>
    <w:p w14:paraId="31ACE601" w14:textId="30D5C30D" w:rsidR="00CD4C43" w:rsidRPr="00CD4C43" w:rsidRDefault="00AC23A1" w:rsidP="00CD4C43">
      <w:pPr>
        <w:pStyle w:val="afd"/>
        <w:ind w:firstLine="320"/>
        <w:rPr>
          <w:sz w:val="16"/>
          <w:szCs w:val="16"/>
        </w:rPr>
      </w:pPr>
      <w:proofErr w:type="spellStart"/>
      <w:r w:rsidRPr="00CD4C43">
        <w:rPr>
          <w:rFonts w:hint="eastAsia"/>
          <w:kern w:val="0"/>
          <w:sz w:val="16"/>
          <w:szCs w:val="16"/>
        </w:rPr>
        <w:t>NSArray</w:t>
      </w:r>
      <w:proofErr w:type="spellEnd"/>
      <w:r w:rsidRPr="00CD4C43">
        <w:rPr>
          <w:rFonts w:hint="eastAsia"/>
          <w:kern w:val="0"/>
          <w:sz w:val="16"/>
          <w:szCs w:val="16"/>
        </w:rPr>
        <w:t xml:space="preserve">* </w:t>
      </w:r>
      <w:r w:rsidRPr="00CD4C43">
        <w:rPr>
          <w:kern w:val="0"/>
          <w:sz w:val="16"/>
          <w:szCs w:val="16"/>
        </w:rPr>
        <w:t>sentence</w:t>
      </w:r>
      <w:r w:rsidRPr="00CD4C43">
        <w:rPr>
          <w:rFonts w:hint="eastAsia"/>
          <w:kern w:val="0"/>
          <w:sz w:val="16"/>
          <w:szCs w:val="16"/>
        </w:rPr>
        <w:t xml:space="preserve">s = </w:t>
      </w:r>
      <w:r w:rsidRPr="00CD4C43">
        <w:rPr>
          <w:sz w:val="16"/>
          <w:szCs w:val="16"/>
        </w:rPr>
        <w:t>@[@"</w:t>
      </w:r>
      <w:r w:rsidRPr="00CD4C43">
        <w:rPr>
          <w:rFonts w:hint="eastAsia"/>
          <w:sz w:val="16"/>
          <w:szCs w:val="16"/>
        </w:rPr>
        <w:t>百度</w:t>
      </w:r>
      <w:r w:rsidRPr="00CD4C43">
        <w:rPr>
          <w:sz w:val="16"/>
          <w:szCs w:val="16"/>
        </w:rPr>
        <w:t>一下</w:t>
      </w:r>
      <w:r w:rsidRPr="00CD4C43">
        <w:rPr>
          <w:sz w:val="16"/>
          <w:szCs w:val="16"/>
        </w:rPr>
        <w:t>", @"</w:t>
      </w:r>
      <w:r w:rsidRPr="00CD4C43">
        <w:rPr>
          <w:rFonts w:hint="eastAsia"/>
          <w:sz w:val="16"/>
          <w:szCs w:val="16"/>
        </w:rPr>
        <w:t>今天天气怎么样</w:t>
      </w:r>
      <w:r w:rsidR="00CD4C43" w:rsidRPr="00CD4C43">
        <w:rPr>
          <w:sz w:val="16"/>
          <w:szCs w:val="16"/>
        </w:rPr>
        <w:t>", @"</w:t>
      </w:r>
      <w:r w:rsidR="00CD4C43" w:rsidRPr="00CD4C43">
        <w:rPr>
          <w:rFonts w:hint="eastAsia"/>
          <w:sz w:val="16"/>
          <w:szCs w:val="16"/>
        </w:rPr>
        <w:t>我想出去</w:t>
      </w:r>
      <w:r w:rsidR="00CD4C43" w:rsidRPr="00CD4C43">
        <w:rPr>
          <w:sz w:val="16"/>
          <w:szCs w:val="16"/>
        </w:rPr>
        <w:t>"]</w:t>
      </w:r>
      <w:r w:rsidR="00CD4C43" w:rsidRPr="00CD4C43">
        <w:rPr>
          <w:rFonts w:hint="eastAsia"/>
          <w:sz w:val="16"/>
          <w:szCs w:val="16"/>
        </w:rPr>
        <w:t>；</w:t>
      </w:r>
    </w:p>
    <w:p w14:paraId="26055713" w14:textId="51007B18" w:rsidR="00AC23A1" w:rsidRPr="00CD4C43" w:rsidRDefault="00AC23A1" w:rsidP="00CD4C43">
      <w:pPr>
        <w:pStyle w:val="afd"/>
        <w:ind w:firstLine="320"/>
        <w:rPr>
          <w:kern w:val="0"/>
          <w:sz w:val="16"/>
          <w:szCs w:val="16"/>
        </w:rPr>
      </w:pPr>
      <w:proofErr w:type="spellStart"/>
      <w:r w:rsidRPr="00CD4C43">
        <w:rPr>
          <w:rFonts w:hint="eastAsia"/>
          <w:kern w:val="0"/>
          <w:sz w:val="16"/>
          <w:szCs w:val="16"/>
        </w:rPr>
        <w:t>NSError</w:t>
      </w:r>
      <w:proofErr w:type="spellEnd"/>
      <w:r w:rsidRPr="00CD4C43">
        <w:rPr>
          <w:rFonts w:hint="eastAsia"/>
          <w:kern w:val="0"/>
          <w:sz w:val="16"/>
          <w:szCs w:val="16"/>
        </w:rPr>
        <w:t xml:space="preserve">* </w:t>
      </w:r>
      <w:proofErr w:type="spellStart"/>
      <w:r w:rsidRPr="00CD4C43">
        <w:rPr>
          <w:kern w:val="0"/>
          <w:sz w:val="16"/>
          <w:szCs w:val="16"/>
        </w:rPr>
        <w:t>speaker</w:t>
      </w:r>
      <w:r w:rsidRPr="00CD4C43">
        <w:rPr>
          <w:rFonts w:hint="eastAsia"/>
          <w:kern w:val="0"/>
          <w:sz w:val="16"/>
          <w:szCs w:val="16"/>
        </w:rPr>
        <w:t>r</w:t>
      </w:r>
      <w:proofErr w:type="spellEnd"/>
      <w:r w:rsidRPr="00CD4C43">
        <w:rPr>
          <w:rFonts w:hint="eastAsia"/>
          <w:kern w:val="0"/>
          <w:sz w:val="16"/>
          <w:szCs w:val="16"/>
        </w:rPr>
        <w:t>;</w:t>
      </w:r>
    </w:p>
    <w:p w14:paraId="13A89ADF" w14:textId="6BF4898B" w:rsidR="00CD4C43" w:rsidRPr="00CD4C43" w:rsidRDefault="00CD4C43" w:rsidP="00CD4C43">
      <w:pPr>
        <w:pStyle w:val="afd"/>
        <w:ind w:firstLine="320"/>
        <w:rPr>
          <w:kern w:val="0"/>
          <w:sz w:val="16"/>
          <w:szCs w:val="16"/>
        </w:rPr>
      </w:pPr>
      <w:proofErr w:type="gramStart"/>
      <w:r w:rsidRPr="00CD4C43">
        <w:rPr>
          <w:rFonts w:hint="eastAsia"/>
          <w:kern w:val="0"/>
          <w:sz w:val="16"/>
          <w:szCs w:val="16"/>
        </w:rPr>
        <w:t>for</w:t>
      </w:r>
      <w:proofErr w:type="gramEnd"/>
      <w:r w:rsidRPr="00CD4C43">
        <w:rPr>
          <w:rFonts w:hint="eastAsia"/>
          <w:kern w:val="0"/>
          <w:sz w:val="16"/>
          <w:szCs w:val="16"/>
        </w:rPr>
        <w:t>(</w:t>
      </w:r>
      <w:proofErr w:type="spellStart"/>
      <w:r w:rsidRPr="00CD4C43">
        <w:rPr>
          <w:rFonts w:hint="eastAsia"/>
          <w:kern w:val="0"/>
          <w:sz w:val="16"/>
          <w:szCs w:val="16"/>
        </w:rPr>
        <w:t>NSString</w:t>
      </w:r>
      <w:proofErr w:type="spellEnd"/>
      <w:r w:rsidRPr="00CD4C43">
        <w:rPr>
          <w:rFonts w:hint="eastAsia"/>
          <w:kern w:val="0"/>
          <w:sz w:val="16"/>
          <w:szCs w:val="16"/>
        </w:rPr>
        <w:t xml:space="preserve">* </w:t>
      </w:r>
      <w:proofErr w:type="spellStart"/>
      <w:r w:rsidRPr="00CD4C43">
        <w:rPr>
          <w:rFonts w:hint="eastAsia"/>
          <w:kern w:val="0"/>
          <w:sz w:val="16"/>
          <w:szCs w:val="16"/>
        </w:rPr>
        <w:t>str</w:t>
      </w:r>
      <w:proofErr w:type="spellEnd"/>
      <w:r w:rsidRPr="00CD4C43">
        <w:rPr>
          <w:rFonts w:hint="eastAsia"/>
          <w:kern w:val="0"/>
          <w:sz w:val="16"/>
          <w:szCs w:val="16"/>
        </w:rPr>
        <w:t xml:space="preserve"> in sentences){</w:t>
      </w:r>
    </w:p>
    <w:p w14:paraId="4A6493C4" w14:textId="5D508B80" w:rsidR="00CD4C43" w:rsidRPr="00CD4C43" w:rsidRDefault="00CD4C43" w:rsidP="00CD4C43">
      <w:pPr>
        <w:pStyle w:val="afd"/>
        <w:ind w:firstLine="320"/>
        <w:rPr>
          <w:kern w:val="0"/>
          <w:sz w:val="16"/>
          <w:szCs w:val="16"/>
        </w:rPr>
      </w:pPr>
      <w:r w:rsidRPr="00CD4C43">
        <w:rPr>
          <w:rFonts w:hint="eastAsia"/>
          <w:kern w:val="0"/>
          <w:sz w:val="16"/>
          <w:szCs w:val="16"/>
        </w:rPr>
        <w:t xml:space="preserve">    </w:t>
      </w:r>
      <w:proofErr w:type="spellStart"/>
      <w:r w:rsidRPr="00CD4C43">
        <w:rPr>
          <w:rFonts w:hint="eastAsia"/>
          <w:kern w:val="0"/>
          <w:sz w:val="16"/>
          <w:szCs w:val="16"/>
        </w:rPr>
        <w:t>NSInteger</w:t>
      </w:r>
      <w:proofErr w:type="spellEnd"/>
      <w:r w:rsidRPr="00CD4C43">
        <w:rPr>
          <w:rFonts w:hint="eastAsia"/>
          <w:kern w:val="0"/>
          <w:sz w:val="16"/>
          <w:szCs w:val="16"/>
        </w:rPr>
        <w:t xml:space="preserve"> </w:t>
      </w:r>
      <w:proofErr w:type="spellStart"/>
      <w:r w:rsidRPr="00CD4C43">
        <w:rPr>
          <w:rFonts w:hint="eastAsia"/>
          <w:kern w:val="0"/>
          <w:sz w:val="16"/>
          <w:szCs w:val="16"/>
        </w:rPr>
        <w:t>sentenceID</w:t>
      </w:r>
      <w:proofErr w:type="spellEnd"/>
      <w:r w:rsidRPr="00CD4C43">
        <w:rPr>
          <w:kern w:val="0"/>
          <w:sz w:val="16"/>
          <w:szCs w:val="16"/>
        </w:rPr>
        <w:t xml:space="preserve"> = [[</w:t>
      </w:r>
      <w:proofErr w:type="spellStart"/>
      <w:r w:rsidRPr="00CD4C43">
        <w:rPr>
          <w:kern w:val="0"/>
          <w:sz w:val="16"/>
          <w:szCs w:val="16"/>
        </w:rPr>
        <w:t>BD</w:t>
      </w:r>
      <w:r w:rsidRPr="00CD4C43">
        <w:rPr>
          <w:rFonts w:hint="eastAsia"/>
          <w:kern w:val="0"/>
          <w:sz w:val="16"/>
          <w:szCs w:val="16"/>
        </w:rPr>
        <w:t>Speech</w:t>
      </w:r>
      <w:r w:rsidRPr="00CD4C43">
        <w:rPr>
          <w:kern w:val="0"/>
          <w:sz w:val="16"/>
          <w:szCs w:val="16"/>
        </w:rPr>
        <w:t>Synthesizer</w:t>
      </w:r>
      <w:proofErr w:type="spellEnd"/>
      <w:r w:rsidRPr="00CD4C43">
        <w:rPr>
          <w:kern w:val="0"/>
          <w:sz w:val="16"/>
          <w:szCs w:val="16"/>
        </w:rPr>
        <w:t xml:space="preserve"> </w:t>
      </w:r>
      <w:proofErr w:type="spellStart"/>
      <w:r w:rsidRPr="00CD4C43">
        <w:rPr>
          <w:kern w:val="0"/>
          <w:sz w:val="16"/>
          <w:szCs w:val="16"/>
        </w:rPr>
        <w:t>sharedInstance</w:t>
      </w:r>
      <w:proofErr w:type="spellEnd"/>
      <w:r w:rsidRPr="00CD4C43">
        <w:rPr>
          <w:kern w:val="0"/>
          <w:sz w:val="16"/>
          <w:szCs w:val="16"/>
        </w:rPr>
        <w:t xml:space="preserve">] </w:t>
      </w:r>
      <w:proofErr w:type="spellStart"/>
      <w:r w:rsidRPr="00CD4C43">
        <w:rPr>
          <w:kern w:val="0"/>
          <w:sz w:val="16"/>
          <w:szCs w:val="16"/>
        </w:rPr>
        <w:t>speak</w:t>
      </w:r>
      <w:r w:rsidRPr="00CD4C43">
        <w:rPr>
          <w:rFonts w:hint="eastAsia"/>
          <w:kern w:val="0"/>
          <w:sz w:val="16"/>
          <w:szCs w:val="16"/>
        </w:rPr>
        <w:t>Sentence</w:t>
      </w:r>
      <w:proofErr w:type="spellEnd"/>
      <w:r w:rsidRPr="00CD4C43">
        <w:rPr>
          <w:kern w:val="0"/>
          <w:sz w:val="16"/>
          <w:szCs w:val="16"/>
        </w:rPr>
        <w:t xml:space="preserve">: </w:t>
      </w:r>
      <w:proofErr w:type="spellStart"/>
      <w:r w:rsidRPr="00CD4C43">
        <w:rPr>
          <w:rFonts w:hint="eastAsia"/>
          <w:kern w:val="0"/>
          <w:sz w:val="16"/>
          <w:szCs w:val="16"/>
        </w:rPr>
        <w:t>str</w:t>
      </w:r>
      <w:proofErr w:type="spellEnd"/>
      <w:r w:rsidRPr="00CD4C43">
        <w:rPr>
          <w:rFonts w:hint="eastAsia"/>
          <w:kern w:val="0"/>
          <w:sz w:val="16"/>
          <w:szCs w:val="16"/>
        </w:rPr>
        <w:t xml:space="preserve"> </w:t>
      </w:r>
      <w:proofErr w:type="spellStart"/>
      <w:r w:rsidRPr="00CD4C43">
        <w:rPr>
          <w:rFonts w:hint="eastAsia"/>
          <w:kern w:val="0"/>
          <w:sz w:val="16"/>
          <w:szCs w:val="16"/>
        </w:rPr>
        <w:t>withError</w:t>
      </w:r>
      <w:proofErr w:type="spellEnd"/>
      <w:proofErr w:type="gramStart"/>
      <w:r w:rsidRPr="00CD4C43">
        <w:rPr>
          <w:rFonts w:hint="eastAsia"/>
          <w:kern w:val="0"/>
          <w:sz w:val="16"/>
          <w:szCs w:val="16"/>
        </w:rPr>
        <w:t>:&amp;</w:t>
      </w:r>
      <w:proofErr w:type="spellStart"/>
      <w:proofErr w:type="gramEnd"/>
      <w:r w:rsidRPr="00CD4C43">
        <w:rPr>
          <w:rFonts w:hint="eastAsia"/>
          <w:kern w:val="0"/>
          <w:sz w:val="16"/>
          <w:szCs w:val="16"/>
        </w:rPr>
        <w:t>speakerr</w:t>
      </w:r>
      <w:proofErr w:type="spellEnd"/>
      <w:r w:rsidRPr="00CD4C43">
        <w:rPr>
          <w:kern w:val="0"/>
          <w:sz w:val="16"/>
          <w:szCs w:val="16"/>
        </w:rPr>
        <w:t>];</w:t>
      </w:r>
    </w:p>
    <w:p w14:paraId="687FFBEE" w14:textId="77777777" w:rsidR="00CD4C43" w:rsidRPr="00CD4C43" w:rsidRDefault="00CD4C43" w:rsidP="00CD4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200" w:firstLine="320"/>
        <w:rPr>
          <w:kern w:val="0"/>
          <w:sz w:val="16"/>
          <w:szCs w:val="16"/>
        </w:rPr>
      </w:pPr>
      <w:r w:rsidRPr="00CD4C43">
        <w:rPr>
          <w:rFonts w:hint="eastAsia"/>
          <w:kern w:val="0"/>
          <w:sz w:val="16"/>
          <w:szCs w:val="16"/>
        </w:rPr>
        <w:tab/>
      </w:r>
      <w:proofErr w:type="gramStart"/>
      <w:r w:rsidRPr="00CD4C43">
        <w:rPr>
          <w:kern w:val="0"/>
          <w:sz w:val="16"/>
          <w:szCs w:val="16"/>
        </w:rPr>
        <w:t>if</w:t>
      </w:r>
      <w:proofErr w:type="gramEnd"/>
      <w:r w:rsidRPr="00CD4C43">
        <w:rPr>
          <w:kern w:val="0"/>
          <w:sz w:val="16"/>
          <w:szCs w:val="16"/>
        </w:rPr>
        <w:t xml:space="preserve"> (</w:t>
      </w:r>
      <w:proofErr w:type="spellStart"/>
      <w:r w:rsidRPr="00CD4C43">
        <w:rPr>
          <w:rFonts w:hint="eastAsia"/>
          <w:kern w:val="0"/>
          <w:sz w:val="16"/>
          <w:szCs w:val="16"/>
        </w:rPr>
        <w:t>sentenceID</w:t>
      </w:r>
      <w:proofErr w:type="spellEnd"/>
      <w:r w:rsidRPr="00CD4C43">
        <w:rPr>
          <w:rFonts w:hint="eastAsia"/>
          <w:kern w:val="0"/>
          <w:sz w:val="16"/>
          <w:szCs w:val="16"/>
        </w:rPr>
        <w:t xml:space="preserve"> == -1</w:t>
      </w:r>
      <w:r w:rsidRPr="00CD4C43">
        <w:rPr>
          <w:kern w:val="0"/>
          <w:sz w:val="16"/>
          <w:szCs w:val="16"/>
        </w:rPr>
        <w:t>) {</w:t>
      </w:r>
    </w:p>
    <w:p w14:paraId="04F1AFA6" w14:textId="77777777" w:rsidR="00CD4C43" w:rsidRPr="00CD4C43" w:rsidRDefault="00CD4C43" w:rsidP="00CD4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200" w:firstLine="320"/>
        <w:rPr>
          <w:kern w:val="0"/>
          <w:sz w:val="16"/>
          <w:szCs w:val="16"/>
        </w:rPr>
      </w:pPr>
      <w:r w:rsidRPr="00CD4C43">
        <w:rPr>
          <w:kern w:val="0"/>
          <w:sz w:val="16"/>
          <w:szCs w:val="16"/>
        </w:rPr>
        <w:t xml:space="preserve">    </w:t>
      </w:r>
      <w:r w:rsidRPr="00CD4C43">
        <w:rPr>
          <w:rFonts w:hint="eastAsia"/>
          <w:kern w:val="0"/>
          <w:sz w:val="16"/>
          <w:szCs w:val="16"/>
        </w:rPr>
        <w:t>/*</w:t>
      </w:r>
      <w:r w:rsidRPr="00CD4C43">
        <w:rPr>
          <w:rFonts w:hint="eastAsia"/>
          <w:kern w:val="0"/>
          <w:sz w:val="16"/>
          <w:szCs w:val="16"/>
        </w:rPr>
        <w:t>错误</w:t>
      </w:r>
      <w:r w:rsidRPr="00CD4C43">
        <w:rPr>
          <w:rFonts w:hint="eastAsia"/>
          <w:kern w:val="0"/>
          <w:sz w:val="16"/>
          <w:szCs w:val="16"/>
        </w:rPr>
        <w:t>*/</w:t>
      </w:r>
    </w:p>
    <w:p w14:paraId="54DE1227" w14:textId="6DC94A9E" w:rsidR="00CD4C43" w:rsidRPr="00CD4C43" w:rsidRDefault="00CD4C43" w:rsidP="00CD4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200" w:firstLine="320"/>
        <w:rPr>
          <w:kern w:val="0"/>
          <w:sz w:val="16"/>
          <w:szCs w:val="16"/>
        </w:rPr>
      </w:pPr>
      <w:r w:rsidRPr="00CD4C43">
        <w:rPr>
          <w:kern w:val="0"/>
          <w:sz w:val="16"/>
          <w:szCs w:val="16"/>
        </w:rPr>
        <w:lastRenderedPageBreak/>
        <w:t xml:space="preserve">    }</w:t>
      </w:r>
    </w:p>
    <w:p w14:paraId="5E408050" w14:textId="77777777" w:rsidR="00CD4C43" w:rsidRPr="00CD4C43" w:rsidRDefault="00CD4C43" w:rsidP="00CD4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200" w:firstLine="320"/>
        <w:rPr>
          <w:kern w:val="0"/>
          <w:sz w:val="16"/>
          <w:szCs w:val="16"/>
        </w:rPr>
      </w:pPr>
      <w:r w:rsidRPr="00CD4C43">
        <w:rPr>
          <w:rFonts w:hint="eastAsia"/>
          <w:kern w:val="0"/>
          <w:sz w:val="16"/>
          <w:szCs w:val="16"/>
        </w:rPr>
        <w:t xml:space="preserve">    </w:t>
      </w:r>
      <w:proofErr w:type="gramStart"/>
      <w:r w:rsidRPr="00CD4C43">
        <w:rPr>
          <w:rFonts w:hint="eastAsia"/>
          <w:kern w:val="0"/>
          <w:sz w:val="16"/>
          <w:szCs w:val="16"/>
        </w:rPr>
        <w:t>else</w:t>
      </w:r>
      <w:proofErr w:type="gramEnd"/>
      <w:r w:rsidRPr="00CD4C43">
        <w:rPr>
          <w:rFonts w:hint="eastAsia"/>
          <w:kern w:val="0"/>
          <w:sz w:val="16"/>
          <w:szCs w:val="16"/>
        </w:rPr>
        <w:t>{</w:t>
      </w:r>
    </w:p>
    <w:p w14:paraId="7836F217" w14:textId="77777777" w:rsidR="00CD4C43" w:rsidRPr="00CD4C43" w:rsidRDefault="00CD4C43" w:rsidP="00CD4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200" w:firstLine="320"/>
        <w:rPr>
          <w:kern w:val="0"/>
          <w:sz w:val="16"/>
          <w:szCs w:val="16"/>
        </w:rPr>
      </w:pPr>
      <w:r w:rsidRPr="00CD4C43">
        <w:rPr>
          <w:kern w:val="0"/>
          <w:sz w:val="16"/>
          <w:szCs w:val="16"/>
        </w:rPr>
        <w:t xml:space="preserve">        [</w:t>
      </w:r>
      <w:proofErr w:type="spellStart"/>
      <w:proofErr w:type="gramStart"/>
      <w:r w:rsidRPr="00CD4C43">
        <w:rPr>
          <w:kern w:val="0"/>
          <w:sz w:val="16"/>
          <w:szCs w:val="16"/>
        </w:rPr>
        <w:t>sentence</w:t>
      </w:r>
      <w:r w:rsidRPr="00CD4C43">
        <w:rPr>
          <w:rFonts w:hint="eastAsia"/>
          <w:kern w:val="0"/>
          <w:sz w:val="16"/>
          <w:szCs w:val="16"/>
        </w:rPr>
        <w:t>IDs</w:t>
      </w:r>
      <w:proofErr w:type="spellEnd"/>
      <w:proofErr w:type="gramEnd"/>
      <w:r w:rsidRPr="00CD4C43">
        <w:rPr>
          <w:kern w:val="0"/>
          <w:sz w:val="16"/>
          <w:szCs w:val="16"/>
        </w:rPr>
        <w:t xml:space="preserve"> </w:t>
      </w:r>
      <w:proofErr w:type="spellStart"/>
      <w:r w:rsidRPr="00CD4C43">
        <w:rPr>
          <w:kern w:val="0"/>
          <w:sz w:val="16"/>
          <w:szCs w:val="16"/>
        </w:rPr>
        <w:t>addObject</w:t>
      </w:r>
      <w:proofErr w:type="spellEnd"/>
      <w:r w:rsidRPr="00CD4C43">
        <w:rPr>
          <w:kern w:val="0"/>
          <w:sz w:val="16"/>
          <w:szCs w:val="16"/>
        </w:rPr>
        <w:t>:[</w:t>
      </w:r>
      <w:proofErr w:type="spellStart"/>
      <w:r w:rsidRPr="00CD4C43">
        <w:rPr>
          <w:kern w:val="0"/>
          <w:sz w:val="16"/>
          <w:szCs w:val="16"/>
        </w:rPr>
        <w:t>NSNumber</w:t>
      </w:r>
      <w:proofErr w:type="spellEnd"/>
      <w:r w:rsidRPr="00CD4C43">
        <w:rPr>
          <w:kern w:val="0"/>
          <w:sz w:val="16"/>
          <w:szCs w:val="16"/>
        </w:rPr>
        <w:t xml:space="preserve"> </w:t>
      </w:r>
      <w:proofErr w:type="spellStart"/>
      <w:r w:rsidRPr="00CD4C43">
        <w:rPr>
          <w:kern w:val="0"/>
          <w:sz w:val="16"/>
          <w:szCs w:val="16"/>
        </w:rPr>
        <w:t>numberWithInteger:sentenceID</w:t>
      </w:r>
      <w:proofErr w:type="spellEnd"/>
      <w:r w:rsidRPr="00CD4C43">
        <w:rPr>
          <w:kern w:val="0"/>
          <w:sz w:val="16"/>
          <w:szCs w:val="16"/>
        </w:rPr>
        <w:t>]];</w:t>
      </w:r>
      <w:r w:rsidRPr="00CD4C43">
        <w:rPr>
          <w:rFonts w:hint="eastAsia"/>
          <w:kern w:val="0"/>
          <w:sz w:val="16"/>
          <w:szCs w:val="16"/>
        </w:rPr>
        <w:t xml:space="preserve"> </w:t>
      </w:r>
    </w:p>
    <w:p w14:paraId="7BD8E20A" w14:textId="624BB1E7" w:rsidR="00CD4C43" w:rsidRPr="00CD4C43" w:rsidRDefault="00CD4C43" w:rsidP="00CD4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200" w:firstLine="320"/>
        <w:rPr>
          <w:kern w:val="0"/>
          <w:sz w:val="16"/>
          <w:szCs w:val="16"/>
        </w:rPr>
      </w:pPr>
      <w:r w:rsidRPr="00CD4C43">
        <w:rPr>
          <w:kern w:val="0"/>
          <w:sz w:val="16"/>
          <w:szCs w:val="16"/>
        </w:rPr>
        <w:t xml:space="preserve">    </w:t>
      </w:r>
      <w:r w:rsidRPr="00CD4C43">
        <w:rPr>
          <w:rFonts w:hint="eastAsia"/>
          <w:kern w:val="0"/>
          <w:sz w:val="16"/>
          <w:szCs w:val="16"/>
        </w:rPr>
        <w:t>}</w:t>
      </w:r>
    </w:p>
    <w:p w14:paraId="1F4D9774" w14:textId="7EB7FDA6" w:rsidR="00CD4C43" w:rsidRPr="00CD4C43" w:rsidRDefault="00CD4C43" w:rsidP="00CD4C43">
      <w:pPr>
        <w:pStyle w:val="afd"/>
        <w:ind w:firstLine="320"/>
        <w:rPr>
          <w:kern w:val="0"/>
          <w:sz w:val="16"/>
          <w:szCs w:val="16"/>
        </w:rPr>
      </w:pPr>
      <w:r w:rsidRPr="00CD4C43">
        <w:rPr>
          <w:rFonts w:hint="eastAsia"/>
          <w:kern w:val="0"/>
          <w:sz w:val="16"/>
          <w:szCs w:val="16"/>
        </w:rPr>
        <w:t>}</w:t>
      </w:r>
    </w:p>
    <w:p w14:paraId="2E32A653" w14:textId="2A15D7C3" w:rsidR="002D64B9" w:rsidRPr="004E79AA" w:rsidRDefault="00D73E24" w:rsidP="002D64B9">
      <w:pPr>
        <w:ind w:firstLineChars="202" w:firstLine="424"/>
      </w:pPr>
      <w:r w:rsidRPr="004E79AA">
        <w:t>使用多句合成播放时，</w:t>
      </w:r>
      <w:r w:rsidRPr="004E79AA">
        <w:rPr>
          <w:rFonts w:hint="eastAsia"/>
        </w:rPr>
        <w:t>句子</w:t>
      </w:r>
      <w:r w:rsidRPr="004E79AA">
        <w:t>的数量不受限，</w:t>
      </w:r>
      <w:r w:rsidRPr="004E79AA">
        <w:rPr>
          <w:rFonts w:hint="eastAsia"/>
        </w:rPr>
        <w:t>但</w:t>
      </w:r>
      <w:r w:rsidRPr="004E79AA">
        <w:t>每个句子的长度是受限的。</w:t>
      </w:r>
      <w:r w:rsidRPr="004E79AA">
        <w:t>SDK</w:t>
      </w:r>
      <w:r w:rsidRPr="004E79AA">
        <w:t>通过</w:t>
      </w:r>
      <w:proofErr w:type="spellStart"/>
      <w:r w:rsidRPr="004E79AA">
        <w:t>B</w:t>
      </w:r>
      <w:r w:rsidR="002D64B9" w:rsidRPr="004E79AA">
        <w:t>DSSpeechSynthesizerDelegate</w:t>
      </w:r>
      <w:proofErr w:type="spellEnd"/>
      <w:r w:rsidRPr="004E79AA">
        <w:t>中的</w:t>
      </w:r>
      <w:r w:rsidRPr="004E79AA">
        <w:rPr>
          <w:rFonts w:hint="eastAsia"/>
        </w:rPr>
        <w:t xml:space="preserve"> </w:t>
      </w:r>
      <w:proofErr w:type="spellStart"/>
      <w:r w:rsidRPr="004E79AA">
        <w:rPr>
          <w:rFonts w:hint="eastAsia"/>
        </w:rPr>
        <w:t>SynthesizeSentence</w:t>
      </w:r>
      <w:proofErr w:type="spellEnd"/>
      <w:r w:rsidRPr="004E79AA">
        <w:rPr>
          <w:rFonts w:hint="eastAsia"/>
        </w:rPr>
        <w:t>-</w:t>
      </w:r>
      <w:r w:rsidRPr="004E79AA">
        <w:rPr>
          <w:rFonts w:hint="eastAsia"/>
        </w:rPr>
        <w:t>和</w:t>
      </w:r>
      <w:proofErr w:type="spellStart"/>
      <w:r w:rsidRPr="004E79AA">
        <w:rPr>
          <w:rFonts w:hint="eastAsia"/>
        </w:rPr>
        <w:t>SpeakSentence</w:t>
      </w:r>
      <w:proofErr w:type="spellEnd"/>
      <w:r w:rsidRPr="004E79AA">
        <w:rPr>
          <w:rFonts w:hint="eastAsia"/>
        </w:rPr>
        <w:t>-parameters</w:t>
      </w:r>
      <w:r w:rsidRPr="004E79AA">
        <w:rPr>
          <w:rFonts w:hint="eastAsia"/>
        </w:rPr>
        <w:t>通知</w:t>
      </w:r>
      <w:r w:rsidR="00C85ACB" w:rsidRPr="004E79AA">
        <w:t>哪</w:t>
      </w:r>
      <w:r w:rsidRPr="004E79AA">
        <w:t>一句正在合成</w:t>
      </w:r>
      <w:r w:rsidRPr="004E79AA">
        <w:t>/</w:t>
      </w:r>
      <w:r w:rsidRPr="004E79AA">
        <w:rPr>
          <w:rFonts w:hint="eastAsia"/>
        </w:rPr>
        <w:t>播放</w:t>
      </w:r>
      <w:r w:rsidRPr="004E79AA">
        <w:t>。</w:t>
      </w:r>
    </w:p>
    <w:p w14:paraId="090FF5A3" w14:textId="7842A27B" w:rsidR="00E90312" w:rsidRDefault="00E90312" w:rsidP="007E0E31">
      <w:pPr>
        <w:pStyle w:val="3"/>
      </w:pPr>
      <w:bookmarkStart w:id="39" w:name="_Toc328833684"/>
      <w:r>
        <w:rPr>
          <w:rFonts w:hint="eastAsia"/>
        </w:rPr>
        <w:t>状态监听</w:t>
      </w:r>
      <w:bookmarkEnd w:id="39"/>
    </w:p>
    <w:p w14:paraId="5247BBF6" w14:textId="087F3C30" w:rsidR="00263E60" w:rsidRDefault="00263E60" w:rsidP="00263E60">
      <w:pPr>
        <w:widowControl/>
        <w:autoSpaceDE w:val="0"/>
        <w:autoSpaceDN w:val="0"/>
        <w:adjustRightInd w:val="0"/>
        <w:spacing w:before="0" w:after="240"/>
        <w:ind w:firstLine="420"/>
        <w:jc w:val="left"/>
      </w:pPr>
      <w:r w:rsidRPr="00263E60">
        <w:rPr>
          <w:rFonts w:hint="eastAsia"/>
        </w:rPr>
        <w:t>为了更好地实现用于界面</w:t>
      </w:r>
      <w:r w:rsidRPr="00263E60">
        <w:t>,</w:t>
      </w:r>
      <w:proofErr w:type="spellStart"/>
      <w:r w:rsidR="00916F8D">
        <w:rPr>
          <w:rFonts w:hint="eastAsia"/>
        </w:rPr>
        <w:t>BDSSpeechSynthesizer</w:t>
      </w:r>
      <w:proofErr w:type="spellEnd"/>
      <w:r w:rsidRPr="00263E60">
        <w:t xml:space="preserve"> </w:t>
      </w:r>
      <w:r w:rsidRPr="00263E60">
        <w:rPr>
          <w:rFonts w:hint="eastAsia"/>
        </w:rPr>
        <w:t>提供了</w:t>
      </w:r>
      <w:proofErr w:type="spellStart"/>
      <w:r w:rsidR="00447BE7" w:rsidRPr="00447BE7">
        <w:t>BD</w:t>
      </w:r>
      <w:r w:rsidR="00916F8D">
        <w:rPr>
          <w:rFonts w:hint="eastAsia"/>
        </w:rPr>
        <w:t>SSpeech</w:t>
      </w:r>
      <w:r w:rsidR="00447BE7" w:rsidRPr="00447BE7">
        <w:t>SynthesizerDelegate</w:t>
      </w:r>
      <w:proofErr w:type="spellEnd"/>
      <w:r w:rsidRPr="00263E60">
        <w:rPr>
          <w:rFonts w:hint="eastAsia"/>
        </w:rPr>
        <w:t>代理对象用于对合成器的状态进行通知</w:t>
      </w:r>
      <w:r w:rsidR="00E90312">
        <w:rPr>
          <w:rFonts w:hint="eastAsia"/>
        </w:rPr>
        <w:t>。</w:t>
      </w:r>
    </w:p>
    <w:p w14:paraId="0CE24BAC" w14:textId="02C4C4CB" w:rsidR="00E90312" w:rsidRDefault="00E90312" w:rsidP="00263E60">
      <w:pPr>
        <w:widowControl/>
        <w:autoSpaceDE w:val="0"/>
        <w:autoSpaceDN w:val="0"/>
        <w:adjustRightInd w:val="0"/>
        <w:spacing w:before="0" w:after="240"/>
        <w:ind w:firstLine="420"/>
        <w:jc w:val="left"/>
      </w:pPr>
      <w:r>
        <w:rPr>
          <w:rFonts w:hint="eastAsia"/>
        </w:rPr>
        <w:t>完整的开发示例请参见开发包所附示例</w:t>
      </w:r>
      <w:proofErr w:type="spellStart"/>
      <w:r w:rsidR="005A6A19">
        <w:rPr>
          <w:rFonts w:hint="eastAsia"/>
        </w:rPr>
        <w:t>xcode</w:t>
      </w:r>
      <w:proofErr w:type="spellEnd"/>
      <w:r>
        <w:rPr>
          <w:rFonts w:hint="eastAsia"/>
        </w:rPr>
        <w:t xml:space="preserve"> project</w:t>
      </w:r>
      <w:r>
        <w:rPr>
          <w:rFonts w:hint="eastAsia"/>
        </w:rPr>
        <w:t>——</w:t>
      </w:r>
      <w:proofErr w:type="spellStart"/>
      <w:r w:rsidR="001D1BA4">
        <w:rPr>
          <w:rFonts w:hint="eastAsia"/>
        </w:rPr>
        <w:t>TTSDemo</w:t>
      </w:r>
      <w:proofErr w:type="spellEnd"/>
      <w:r>
        <w:rPr>
          <w:rFonts w:hint="eastAsia"/>
        </w:rPr>
        <w:t>。</w:t>
      </w:r>
    </w:p>
    <w:p w14:paraId="48D3D4E7" w14:textId="46CCD6F1" w:rsidR="007E0E31" w:rsidRDefault="007E0E31" w:rsidP="007E0E31">
      <w:pPr>
        <w:pStyle w:val="2"/>
      </w:pPr>
      <w:bookmarkStart w:id="40" w:name="_Toc328833685"/>
      <w:r w:rsidRPr="007E0E31">
        <w:rPr>
          <w:rFonts w:hint="eastAsia"/>
        </w:rPr>
        <w:t>获取合成数据自行播放</w:t>
      </w:r>
      <w:bookmarkEnd w:id="40"/>
    </w:p>
    <w:p w14:paraId="4D4C73D1" w14:textId="1F9E6BD9" w:rsidR="007E0E31" w:rsidRDefault="007C274B" w:rsidP="007E0E31">
      <w:pPr>
        <w:ind w:firstLine="420"/>
      </w:pPr>
      <w:proofErr w:type="spellStart"/>
      <w:r>
        <w:rPr>
          <w:rFonts w:hint="eastAsia"/>
        </w:rPr>
        <w:t>BDSSpeechSynthesizer</w:t>
      </w:r>
      <w:proofErr w:type="spellEnd"/>
      <w:r w:rsidR="007E0E31">
        <w:rPr>
          <w:rFonts w:hint="eastAsia"/>
        </w:rPr>
        <w:t>还支持仅获取合成</w:t>
      </w:r>
      <w:r w:rsidR="000C361E">
        <w:rPr>
          <w:rFonts w:hint="eastAsia"/>
        </w:rPr>
        <w:t>数据，开发者可以在获取数据后先本地缓存，在合适的时候再进行播放</w:t>
      </w:r>
      <w:r w:rsidR="007E0E31">
        <w:rPr>
          <w:rFonts w:hint="eastAsia"/>
        </w:rPr>
        <w:t>。参数设置同</w:t>
      </w:r>
      <w:r w:rsidR="001D4B4C">
        <w:rPr>
          <w:rFonts w:hint="eastAsia"/>
        </w:rPr>
        <w:t>4.1.1</w:t>
      </w:r>
      <w:r w:rsidR="007E0E31">
        <w:rPr>
          <w:rFonts w:hint="eastAsia"/>
        </w:rPr>
        <w:t>。</w:t>
      </w:r>
    </w:p>
    <w:p w14:paraId="65D8C451" w14:textId="5348C2B3" w:rsidR="00661689" w:rsidRPr="00CD4C43" w:rsidRDefault="00661689" w:rsidP="00661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200" w:firstLine="320"/>
        <w:rPr>
          <w:kern w:val="0"/>
          <w:sz w:val="16"/>
          <w:szCs w:val="16"/>
        </w:rPr>
      </w:pPr>
      <w:proofErr w:type="spellStart"/>
      <w:r w:rsidRPr="00CD4C43">
        <w:rPr>
          <w:rFonts w:hint="eastAsia"/>
          <w:kern w:val="0"/>
          <w:sz w:val="16"/>
          <w:szCs w:val="16"/>
        </w:rPr>
        <w:t>NSError</w:t>
      </w:r>
      <w:proofErr w:type="spellEnd"/>
      <w:r w:rsidRPr="00CD4C43">
        <w:rPr>
          <w:rFonts w:hint="eastAsia"/>
          <w:kern w:val="0"/>
          <w:sz w:val="16"/>
          <w:szCs w:val="16"/>
        </w:rPr>
        <w:t xml:space="preserve">* </w:t>
      </w:r>
      <w:proofErr w:type="spellStart"/>
      <w:r w:rsidRPr="00CD4C43">
        <w:rPr>
          <w:kern w:val="0"/>
          <w:sz w:val="16"/>
          <w:szCs w:val="16"/>
        </w:rPr>
        <w:t>s</w:t>
      </w:r>
      <w:r>
        <w:rPr>
          <w:kern w:val="0"/>
          <w:sz w:val="16"/>
          <w:szCs w:val="16"/>
        </w:rPr>
        <w:t>ynth</w:t>
      </w:r>
      <w:r w:rsidRPr="00CD4C43">
        <w:rPr>
          <w:kern w:val="0"/>
          <w:sz w:val="16"/>
          <w:szCs w:val="16"/>
        </w:rPr>
        <w:t>er</w:t>
      </w:r>
      <w:r w:rsidRPr="00CD4C43">
        <w:rPr>
          <w:rFonts w:hint="eastAsia"/>
          <w:kern w:val="0"/>
          <w:sz w:val="16"/>
          <w:szCs w:val="16"/>
        </w:rPr>
        <w:t>r</w:t>
      </w:r>
      <w:proofErr w:type="spellEnd"/>
      <w:r w:rsidRPr="00CD4C43">
        <w:rPr>
          <w:rFonts w:hint="eastAsia"/>
          <w:kern w:val="0"/>
          <w:sz w:val="16"/>
          <w:szCs w:val="16"/>
        </w:rPr>
        <w:t>;</w:t>
      </w:r>
    </w:p>
    <w:p w14:paraId="47F0524F" w14:textId="08BD1319" w:rsidR="00661689" w:rsidRPr="00CD4C43" w:rsidRDefault="00661689" w:rsidP="00661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200" w:firstLine="320"/>
        <w:rPr>
          <w:kern w:val="0"/>
          <w:sz w:val="16"/>
          <w:szCs w:val="16"/>
        </w:rPr>
      </w:pPr>
      <w:proofErr w:type="spellStart"/>
      <w:r w:rsidRPr="00CD4C43">
        <w:rPr>
          <w:rFonts w:hint="eastAsia"/>
          <w:kern w:val="0"/>
          <w:sz w:val="16"/>
          <w:szCs w:val="16"/>
        </w:rPr>
        <w:t>NSInteger</w:t>
      </w:r>
      <w:proofErr w:type="spellEnd"/>
      <w:r w:rsidRPr="00CD4C43">
        <w:rPr>
          <w:rFonts w:hint="eastAsia"/>
          <w:kern w:val="0"/>
          <w:sz w:val="16"/>
          <w:szCs w:val="16"/>
        </w:rPr>
        <w:t xml:space="preserve"> </w:t>
      </w:r>
      <w:proofErr w:type="spellStart"/>
      <w:r w:rsidRPr="00CD4C43">
        <w:rPr>
          <w:rFonts w:hint="eastAsia"/>
          <w:kern w:val="0"/>
          <w:sz w:val="16"/>
          <w:szCs w:val="16"/>
        </w:rPr>
        <w:t>sentenceID</w:t>
      </w:r>
      <w:proofErr w:type="spellEnd"/>
      <w:r w:rsidRPr="00CD4C43">
        <w:rPr>
          <w:kern w:val="0"/>
          <w:sz w:val="16"/>
          <w:szCs w:val="16"/>
        </w:rPr>
        <w:t xml:space="preserve"> = [[</w:t>
      </w:r>
      <w:proofErr w:type="spellStart"/>
      <w:r w:rsidRPr="00CD4C43">
        <w:rPr>
          <w:kern w:val="0"/>
          <w:sz w:val="16"/>
          <w:szCs w:val="16"/>
        </w:rPr>
        <w:t>BD</w:t>
      </w:r>
      <w:r w:rsidRPr="00CD4C43">
        <w:rPr>
          <w:rFonts w:hint="eastAsia"/>
          <w:kern w:val="0"/>
          <w:sz w:val="16"/>
          <w:szCs w:val="16"/>
        </w:rPr>
        <w:t>Speech</w:t>
      </w:r>
      <w:r w:rsidRPr="00CD4C43">
        <w:rPr>
          <w:kern w:val="0"/>
          <w:sz w:val="16"/>
          <w:szCs w:val="16"/>
        </w:rPr>
        <w:t>Synthesizer</w:t>
      </w:r>
      <w:proofErr w:type="spellEnd"/>
      <w:r w:rsidRPr="00CD4C43">
        <w:rPr>
          <w:kern w:val="0"/>
          <w:sz w:val="16"/>
          <w:szCs w:val="16"/>
        </w:rPr>
        <w:t xml:space="preserve"> </w:t>
      </w:r>
      <w:proofErr w:type="spellStart"/>
      <w:r w:rsidRPr="00CD4C43">
        <w:rPr>
          <w:kern w:val="0"/>
          <w:sz w:val="16"/>
          <w:szCs w:val="16"/>
        </w:rPr>
        <w:t>sharedInstance</w:t>
      </w:r>
      <w:proofErr w:type="spellEnd"/>
      <w:r w:rsidRPr="00CD4C43">
        <w:rPr>
          <w:kern w:val="0"/>
          <w:sz w:val="16"/>
          <w:szCs w:val="16"/>
        </w:rPr>
        <w:t xml:space="preserve">] </w:t>
      </w:r>
      <w:proofErr w:type="spellStart"/>
      <w:r>
        <w:rPr>
          <w:kern w:val="0"/>
          <w:sz w:val="16"/>
          <w:szCs w:val="16"/>
        </w:rPr>
        <w:t>synthesize</w:t>
      </w:r>
      <w:r w:rsidRPr="00CD4C43">
        <w:rPr>
          <w:rFonts w:hint="eastAsia"/>
          <w:kern w:val="0"/>
          <w:sz w:val="16"/>
          <w:szCs w:val="16"/>
        </w:rPr>
        <w:t>Sentence</w:t>
      </w:r>
      <w:proofErr w:type="spellEnd"/>
      <w:r w:rsidRPr="00CD4C43">
        <w:rPr>
          <w:kern w:val="0"/>
          <w:sz w:val="16"/>
          <w:szCs w:val="16"/>
        </w:rPr>
        <w:t>: @"</w:t>
      </w:r>
      <w:r w:rsidRPr="00CD4C43">
        <w:rPr>
          <w:rFonts w:hint="eastAsia"/>
          <w:kern w:val="0"/>
          <w:sz w:val="16"/>
          <w:szCs w:val="16"/>
        </w:rPr>
        <w:t>百度一下</w:t>
      </w:r>
      <w:r w:rsidRPr="00CD4C43">
        <w:rPr>
          <w:kern w:val="0"/>
          <w:sz w:val="16"/>
          <w:szCs w:val="16"/>
        </w:rPr>
        <w:t>"</w:t>
      </w:r>
      <w:r w:rsidRPr="00CD4C43">
        <w:rPr>
          <w:rFonts w:hint="eastAsia"/>
          <w:kern w:val="0"/>
          <w:sz w:val="16"/>
          <w:szCs w:val="16"/>
        </w:rPr>
        <w:t xml:space="preserve"> </w:t>
      </w:r>
      <w:proofErr w:type="spellStart"/>
      <w:r w:rsidRPr="00CD4C43">
        <w:rPr>
          <w:rFonts w:hint="eastAsia"/>
          <w:kern w:val="0"/>
          <w:sz w:val="16"/>
          <w:szCs w:val="16"/>
        </w:rPr>
        <w:t>withError</w:t>
      </w:r>
      <w:proofErr w:type="spellEnd"/>
      <w:r w:rsidRPr="00CD4C43">
        <w:rPr>
          <w:rFonts w:hint="eastAsia"/>
          <w:kern w:val="0"/>
          <w:sz w:val="16"/>
          <w:szCs w:val="16"/>
        </w:rPr>
        <w:t>:&amp;</w:t>
      </w:r>
      <w:proofErr w:type="spellStart"/>
      <w:r w:rsidRPr="00CD4C43">
        <w:rPr>
          <w:kern w:val="0"/>
          <w:sz w:val="16"/>
          <w:szCs w:val="16"/>
        </w:rPr>
        <w:t>s</w:t>
      </w:r>
      <w:r>
        <w:rPr>
          <w:kern w:val="0"/>
          <w:sz w:val="16"/>
          <w:szCs w:val="16"/>
        </w:rPr>
        <w:t>ynth</w:t>
      </w:r>
      <w:r w:rsidRPr="00CD4C43">
        <w:rPr>
          <w:kern w:val="0"/>
          <w:sz w:val="16"/>
          <w:szCs w:val="16"/>
        </w:rPr>
        <w:t>er</w:t>
      </w:r>
      <w:r w:rsidRPr="00CD4C43">
        <w:rPr>
          <w:rFonts w:hint="eastAsia"/>
          <w:kern w:val="0"/>
          <w:sz w:val="16"/>
          <w:szCs w:val="16"/>
        </w:rPr>
        <w:t>r</w:t>
      </w:r>
      <w:proofErr w:type="spellEnd"/>
      <w:r w:rsidRPr="00CD4C43">
        <w:rPr>
          <w:kern w:val="0"/>
          <w:sz w:val="16"/>
          <w:szCs w:val="16"/>
        </w:rPr>
        <w:t>];</w:t>
      </w:r>
    </w:p>
    <w:p w14:paraId="4DE85A30" w14:textId="69927657" w:rsidR="00661689" w:rsidRDefault="00661689" w:rsidP="00661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200" w:firstLine="320"/>
        <w:rPr>
          <w:kern w:val="0"/>
        </w:rPr>
      </w:pPr>
      <w:r w:rsidRPr="00CD4C43">
        <w:rPr>
          <w:kern w:val="0"/>
          <w:sz w:val="16"/>
          <w:szCs w:val="16"/>
        </w:rPr>
        <w:t>if (</w:t>
      </w:r>
      <w:proofErr w:type="spellStart"/>
      <w:r w:rsidRPr="00CD4C43">
        <w:rPr>
          <w:rFonts w:hint="eastAsia"/>
          <w:kern w:val="0"/>
          <w:sz w:val="16"/>
          <w:szCs w:val="16"/>
        </w:rPr>
        <w:t>sentenceID</w:t>
      </w:r>
      <w:proofErr w:type="spellEnd"/>
      <w:r w:rsidRPr="00CD4C43">
        <w:rPr>
          <w:rFonts w:hint="eastAsia"/>
          <w:kern w:val="0"/>
          <w:sz w:val="16"/>
          <w:szCs w:val="16"/>
        </w:rPr>
        <w:t xml:space="preserve"> == -1</w:t>
      </w:r>
      <w:r w:rsidRPr="00CD4C43">
        <w:rPr>
          <w:kern w:val="0"/>
          <w:sz w:val="16"/>
          <w:szCs w:val="16"/>
        </w:rPr>
        <w:t>) {</w:t>
      </w:r>
      <w:r w:rsidRPr="00CD4C43">
        <w:rPr>
          <w:rFonts w:hint="eastAsia"/>
          <w:kern w:val="0"/>
          <w:sz w:val="16"/>
          <w:szCs w:val="16"/>
        </w:rPr>
        <w:t>/*</w:t>
      </w:r>
      <w:r w:rsidRPr="00CD4C43">
        <w:rPr>
          <w:rFonts w:hint="eastAsia"/>
          <w:kern w:val="0"/>
          <w:sz w:val="16"/>
          <w:szCs w:val="16"/>
        </w:rPr>
        <w:t>错误</w:t>
      </w:r>
      <w:r w:rsidRPr="00CD4C43">
        <w:rPr>
          <w:rFonts w:hint="eastAsia"/>
          <w:kern w:val="0"/>
          <w:sz w:val="16"/>
          <w:szCs w:val="16"/>
        </w:rPr>
        <w:t>*/</w:t>
      </w:r>
      <w:r w:rsidRPr="00CD4C43">
        <w:rPr>
          <w:kern w:val="0"/>
          <w:sz w:val="16"/>
          <w:szCs w:val="16"/>
        </w:rPr>
        <w:t>}</w:t>
      </w:r>
    </w:p>
    <w:p w14:paraId="672A7DE9" w14:textId="592211CB" w:rsidR="00C4748B" w:rsidRPr="004E79AA" w:rsidRDefault="001A360D" w:rsidP="00C4748B">
      <w:r w:rsidRPr="004E79AA">
        <w:rPr>
          <w:rFonts w:hint="eastAsia"/>
        </w:rPr>
        <w:t>也可以同时</w:t>
      </w:r>
      <w:r w:rsidRPr="004E79AA">
        <w:t>合成多句：</w:t>
      </w:r>
    </w:p>
    <w:p w14:paraId="4FA1706E" w14:textId="77777777" w:rsidR="00661689" w:rsidRPr="00CD4C43" w:rsidRDefault="00661689" w:rsidP="00661689">
      <w:pPr>
        <w:pStyle w:val="afd"/>
        <w:ind w:firstLine="320"/>
        <w:rPr>
          <w:kern w:val="0"/>
          <w:sz w:val="16"/>
          <w:szCs w:val="16"/>
        </w:rPr>
      </w:pPr>
      <w:proofErr w:type="spellStart"/>
      <w:r w:rsidRPr="00CD4C43">
        <w:rPr>
          <w:rFonts w:hint="eastAsia"/>
          <w:kern w:val="0"/>
          <w:sz w:val="16"/>
          <w:szCs w:val="16"/>
        </w:rPr>
        <w:t>NSMutableArray</w:t>
      </w:r>
      <w:proofErr w:type="spellEnd"/>
      <w:r w:rsidRPr="00CD4C43">
        <w:rPr>
          <w:rFonts w:hint="eastAsia"/>
          <w:kern w:val="0"/>
          <w:sz w:val="16"/>
          <w:szCs w:val="16"/>
        </w:rPr>
        <w:t xml:space="preserve">* </w:t>
      </w:r>
      <w:proofErr w:type="spellStart"/>
      <w:r w:rsidRPr="00CD4C43">
        <w:rPr>
          <w:kern w:val="0"/>
          <w:sz w:val="16"/>
          <w:szCs w:val="16"/>
        </w:rPr>
        <w:t>sentence</w:t>
      </w:r>
      <w:r w:rsidRPr="00CD4C43">
        <w:rPr>
          <w:rFonts w:hint="eastAsia"/>
          <w:kern w:val="0"/>
          <w:sz w:val="16"/>
          <w:szCs w:val="16"/>
        </w:rPr>
        <w:t>IDs</w:t>
      </w:r>
      <w:proofErr w:type="spellEnd"/>
      <w:r w:rsidRPr="00CD4C43">
        <w:rPr>
          <w:rFonts w:hint="eastAsia"/>
          <w:kern w:val="0"/>
          <w:sz w:val="16"/>
          <w:szCs w:val="16"/>
        </w:rPr>
        <w:t xml:space="preserve"> = [[</w:t>
      </w:r>
      <w:proofErr w:type="spellStart"/>
      <w:r w:rsidRPr="00CD4C43">
        <w:rPr>
          <w:rFonts w:hint="eastAsia"/>
          <w:kern w:val="0"/>
          <w:sz w:val="16"/>
          <w:szCs w:val="16"/>
        </w:rPr>
        <w:t>NSMutableArray</w:t>
      </w:r>
      <w:proofErr w:type="spellEnd"/>
      <w:r w:rsidRPr="00CD4C43">
        <w:rPr>
          <w:rFonts w:hint="eastAsia"/>
          <w:kern w:val="0"/>
          <w:sz w:val="16"/>
          <w:szCs w:val="16"/>
        </w:rPr>
        <w:t xml:space="preserve"> </w:t>
      </w:r>
      <w:proofErr w:type="spellStart"/>
      <w:r w:rsidRPr="00CD4C43">
        <w:rPr>
          <w:rFonts w:hint="eastAsia"/>
          <w:kern w:val="0"/>
          <w:sz w:val="16"/>
          <w:szCs w:val="16"/>
        </w:rPr>
        <w:t>alloc</w:t>
      </w:r>
      <w:proofErr w:type="spellEnd"/>
      <w:r w:rsidRPr="00CD4C43">
        <w:rPr>
          <w:rFonts w:hint="eastAsia"/>
          <w:kern w:val="0"/>
          <w:sz w:val="16"/>
          <w:szCs w:val="16"/>
        </w:rPr>
        <w:t xml:space="preserve">] </w:t>
      </w:r>
      <w:proofErr w:type="spellStart"/>
      <w:r w:rsidRPr="00CD4C43">
        <w:rPr>
          <w:rFonts w:hint="eastAsia"/>
          <w:kern w:val="0"/>
          <w:sz w:val="16"/>
          <w:szCs w:val="16"/>
        </w:rPr>
        <w:t>init</w:t>
      </w:r>
      <w:proofErr w:type="spellEnd"/>
      <w:r w:rsidRPr="00CD4C43">
        <w:rPr>
          <w:rFonts w:hint="eastAsia"/>
          <w:kern w:val="0"/>
          <w:sz w:val="16"/>
          <w:szCs w:val="16"/>
        </w:rPr>
        <w:t>];</w:t>
      </w:r>
    </w:p>
    <w:p w14:paraId="7F6314A2" w14:textId="77777777" w:rsidR="00661689" w:rsidRPr="00CD4C43" w:rsidRDefault="00661689" w:rsidP="00661689">
      <w:pPr>
        <w:pStyle w:val="afd"/>
        <w:ind w:firstLine="320"/>
        <w:rPr>
          <w:sz w:val="16"/>
          <w:szCs w:val="16"/>
        </w:rPr>
      </w:pPr>
      <w:proofErr w:type="spellStart"/>
      <w:r w:rsidRPr="00CD4C43">
        <w:rPr>
          <w:rFonts w:hint="eastAsia"/>
          <w:kern w:val="0"/>
          <w:sz w:val="16"/>
          <w:szCs w:val="16"/>
        </w:rPr>
        <w:t>NSArray</w:t>
      </w:r>
      <w:proofErr w:type="spellEnd"/>
      <w:r w:rsidRPr="00CD4C43">
        <w:rPr>
          <w:rFonts w:hint="eastAsia"/>
          <w:kern w:val="0"/>
          <w:sz w:val="16"/>
          <w:szCs w:val="16"/>
        </w:rPr>
        <w:t xml:space="preserve">* </w:t>
      </w:r>
      <w:r w:rsidRPr="00CD4C43">
        <w:rPr>
          <w:kern w:val="0"/>
          <w:sz w:val="16"/>
          <w:szCs w:val="16"/>
        </w:rPr>
        <w:t>sentence</w:t>
      </w:r>
      <w:r w:rsidRPr="00CD4C43">
        <w:rPr>
          <w:rFonts w:hint="eastAsia"/>
          <w:kern w:val="0"/>
          <w:sz w:val="16"/>
          <w:szCs w:val="16"/>
        </w:rPr>
        <w:t xml:space="preserve">s = </w:t>
      </w:r>
      <w:r w:rsidRPr="00CD4C43">
        <w:rPr>
          <w:sz w:val="16"/>
          <w:szCs w:val="16"/>
        </w:rPr>
        <w:t>@[@"</w:t>
      </w:r>
      <w:r w:rsidRPr="00CD4C43">
        <w:rPr>
          <w:rFonts w:hint="eastAsia"/>
          <w:sz w:val="16"/>
          <w:szCs w:val="16"/>
        </w:rPr>
        <w:t>百度</w:t>
      </w:r>
      <w:r w:rsidRPr="00CD4C43">
        <w:rPr>
          <w:sz w:val="16"/>
          <w:szCs w:val="16"/>
        </w:rPr>
        <w:t>一下</w:t>
      </w:r>
      <w:r w:rsidRPr="00CD4C43">
        <w:rPr>
          <w:sz w:val="16"/>
          <w:szCs w:val="16"/>
        </w:rPr>
        <w:t>", @"</w:t>
      </w:r>
      <w:r w:rsidRPr="00CD4C43">
        <w:rPr>
          <w:rFonts w:hint="eastAsia"/>
          <w:sz w:val="16"/>
          <w:szCs w:val="16"/>
        </w:rPr>
        <w:t>今天天气怎么样</w:t>
      </w:r>
      <w:r w:rsidRPr="00CD4C43">
        <w:rPr>
          <w:sz w:val="16"/>
          <w:szCs w:val="16"/>
        </w:rPr>
        <w:t>", @"</w:t>
      </w:r>
      <w:r w:rsidRPr="00CD4C43">
        <w:rPr>
          <w:rFonts w:hint="eastAsia"/>
          <w:sz w:val="16"/>
          <w:szCs w:val="16"/>
        </w:rPr>
        <w:t>我想出去</w:t>
      </w:r>
      <w:r w:rsidRPr="00CD4C43">
        <w:rPr>
          <w:sz w:val="16"/>
          <w:szCs w:val="16"/>
        </w:rPr>
        <w:t>"]</w:t>
      </w:r>
      <w:r w:rsidRPr="00CD4C43">
        <w:rPr>
          <w:rFonts w:hint="eastAsia"/>
          <w:sz w:val="16"/>
          <w:szCs w:val="16"/>
        </w:rPr>
        <w:t>；</w:t>
      </w:r>
    </w:p>
    <w:p w14:paraId="171B818A" w14:textId="176EFE3E" w:rsidR="00661689" w:rsidRPr="00CD4C43" w:rsidRDefault="00661689" w:rsidP="00661689">
      <w:pPr>
        <w:pStyle w:val="afd"/>
        <w:ind w:firstLine="320"/>
        <w:rPr>
          <w:kern w:val="0"/>
          <w:sz w:val="16"/>
          <w:szCs w:val="16"/>
        </w:rPr>
      </w:pPr>
      <w:proofErr w:type="spellStart"/>
      <w:r w:rsidRPr="00CD4C43">
        <w:rPr>
          <w:rFonts w:hint="eastAsia"/>
          <w:kern w:val="0"/>
          <w:sz w:val="16"/>
          <w:szCs w:val="16"/>
        </w:rPr>
        <w:t>NSError</w:t>
      </w:r>
      <w:proofErr w:type="spellEnd"/>
      <w:r w:rsidRPr="00CD4C43">
        <w:rPr>
          <w:rFonts w:hint="eastAsia"/>
          <w:kern w:val="0"/>
          <w:sz w:val="16"/>
          <w:szCs w:val="16"/>
        </w:rPr>
        <w:t xml:space="preserve">* </w:t>
      </w:r>
      <w:proofErr w:type="spellStart"/>
      <w:r w:rsidRPr="00CD4C43">
        <w:rPr>
          <w:kern w:val="0"/>
          <w:sz w:val="16"/>
          <w:szCs w:val="16"/>
        </w:rPr>
        <w:t>s</w:t>
      </w:r>
      <w:r>
        <w:rPr>
          <w:kern w:val="0"/>
          <w:sz w:val="16"/>
          <w:szCs w:val="16"/>
        </w:rPr>
        <w:t>ynth</w:t>
      </w:r>
      <w:r w:rsidRPr="00CD4C43">
        <w:rPr>
          <w:kern w:val="0"/>
          <w:sz w:val="16"/>
          <w:szCs w:val="16"/>
        </w:rPr>
        <w:t>er</w:t>
      </w:r>
      <w:r w:rsidRPr="00CD4C43">
        <w:rPr>
          <w:rFonts w:hint="eastAsia"/>
          <w:kern w:val="0"/>
          <w:sz w:val="16"/>
          <w:szCs w:val="16"/>
        </w:rPr>
        <w:t>r</w:t>
      </w:r>
      <w:proofErr w:type="spellEnd"/>
      <w:r w:rsidRPr="00CD4C43">
        <w:rPr>
          <w:rFonts w:hint="eastAsia"/>
          <w:kern w:val="0"/>
          <w:sz w:val="16"/>
          <w:szCs w:val="16"/>
        </w:rPr>
        <w:t>;</w:t>
      </w:r>
    </w:p>
    <w:p w14:paraId="15455A2F" w14:textId="77777777" w:rsidR="00661689" w:rsidRPr="00CD4C43" w:rsidRDefault="00661689" w:rsidP="00661689">
      <w:pPr>
        <w:pStyle w:val="afd"/>
        <w:ind w:firstLine="320"/>
        <w:rPr>
          <w:kern w:val="0"/>
          <w:sz w:val="16"/>
          <w:szCs w:val="16"/>
        </w:rPr>
      </w:pPr>
      <w:proofErr w:type="gramStart"/>
      <w:r w:rsidRPr="00CD4C43">
        <w:rPr>
          <w:rFonts w:hint="eastAsia"/>
          <w:kern w:val="0"/>
          <w:sz w:val="16"/>
          <w:szCs w:val="16"/>
        </w:rPr>
        <w:t>for</w:t>
      </w:r>
      <w:proofErr w:type="gramEnd"/>
      <w:r w:rsidRPr="00CD4C43">
        <w:rPr>
          <w:rFonts w:hint="eastAsia"/>
          <w:kern w:val="0"/>
          <w:sz w:val="16"/>
          <w:szCs w:val="16"/>
        </w:rPr>
        <w:t>(</w:t>
      </w:r>
      <w:proofErr w:type="spellStart"/>
      <w:r w:rsidRPr="00CD4C43">
        <w:rPr>
          <w:rFonts w:hint="eastAsia"/>
          <w:kern w:val="0"/>
          <w:sz w:val="16"/>
          <w:szCs w:val="16"/>
        </w:rPr>
        <w:t>NSString</w:t>
      </w:r>
      <w:proofErr w:type="spellEnd"/>
      <w:r w:rsidRPr="00CD4C43">
        <w:rPr>
          <w:rFonts w:hint="eastAsia"/>
          <w:kern w:val="0"/>
          <w:sz w:val="16"/>
          <w:szCs w:val="16"/>
        </w:rPr>
        <w:t xml:space="preserve">* </w:t>
      </w:r>
      <w:proofErr w:type="spellStart"/>
      <w:r w:rsidRPr="00CD4C43">
        <w:rPr>
          <w:rFonts w:hint="eastAsia"/>
          <w:kern w:val="0"/>
          <w:sz w:val="16"/>
          <w:szCs w:val="16"/>
        </w:rPr>
        <w:t>str</w:t>
      </w:r>
      <w:proofErr w:type="spellEnd"/>
      <w:r w:rsidRPr="00CD4C43">
        <w:rPr>
          <w:rFonts w:hint="eastAsia"/>
          <w:kern w:val="0"/>
          <w:sz w:val="16"/>
          <w:szCs w:val="16"/>
        </w:rPr>
        <w:t xml:space="preserve"> in sentences){</w:t>
      </w:r>
    </w:p>
    <w:p w14:paraId="20A188C1" w14:textId="3D5179A8" w:rsidR="00661689" w:rsidRPr="00CD4C43" w:rsidRDefault="00661689" w:rsidP="00661689">
      <w:pPr>
        <w:pStyle w:val="afd"/>
        <w:ind w:firstLine="320"/>
        <w:rPr>
          <w:kern w:val="0"/>
          <w:sz w:val="16"/>
          <w:szCs w:val="16"/>
        </w:rPr>
      </w:pPr>
      <w:r w:rsidRPr="00CD4C43">
        <w:rPr>
          <w:rFonts w:hint="eastAsia"/>
          <w:kern w:val="0"/>
          <w:sz w:val="16"/>
          <w:szCs w:val="16"/>
        </w:rPr>
        <w:t xml:space="preserve">    </w:t>
      </w:r>
      <w:proofErr w:type="spellStart"/>
      <w:r w:rsidRPr="00CD4C43">
        <w:rPr>
          <w:rFonts w:hint="eastAsia"/>
          <w:kern w:val="0"/>
          <w:sz w:val="16"/>
          <w:szCs w:val="16"/>
        </w:rPr>
        <w:t>NSInteger</w:t>
      </w:r>
      <w:proofErr w:type="spellEnd"/>
      <w:r w:rsidRPr="00CD4C43">
        <w:rPr>
          <w:rFonts w:hint="eastAsia"/>
          <w:kern w:val="0"/>
          <w:sz w:val="16"/>
          <w:szCs w:val="16"/>
        </w:rPr>
        <w:t xml:space="preserve"> </w:t>
      </w:r>
      <w:proofErr w:type="spellStart"/>
      <w:r w:rsidRPr="00CD4C43">
        <w:rPr>
          <w:rFonts w:hint="eastAsia"/>
          <w:kern w:val="0"/>
          <w:sz w:val="16"/>
          <w:szCs w:val="16"/>
        </w:rPr>
        <w:t>sentenceID</w:t>
      </w:r>
      <w:proofErr w:type="spellEnd"/>
      <w:r w:rsidRPr="00CD4C43">
        <w:rPr>
          <w:kern w:val="0"/>
          <w:sz w:val="16"/>
          <w:szCs w:val="16"/>
        </w:rPr>
        <w:t xml:space="preserve"> = [[</w:t>
      </w:r>
      <w:proofErr w:type="spellStart"/>
      <w:r w:rsidRPr="00CD4C43">
        <w:rPr>
          <w:kern w:val="0"/>
          <w:sz w:val="16"/>
          <w:szCs w:val="16"/>
        </w:rPr>
        <w:t>BD</w:t>
      </w:r>
      <w:r w:rsidRPr="00CD4C43">
        <w:rPr>
          <w:rFonts w:hint="eastAsia"/>
          <w:kern w:val="0"/>
          <w:sz w:val="16"/>
          <w:szCs w:val="16"/>
        </w:rPr>
        <w:t>Speech</w:t>
      </w:r>
      <w:r w:rsidRPr="00CD4C43">
        <w:rPr>
          <w:kern w:val="0"/>
          <w:sz w:val="16"/>
          <w:szCs w:val="16"/>
        </w:rPr>
        <w:t>Synthesizer</w:t>
      </w:r>
      <w:proofErr w:type="spellEnd"/>
      <w:r w:rsidRPr="00CD4C43">
        <w:rPr>
          <w:kern w:val="0"/>
          <w:sz w:val="16"/>
          <w:szCs w:val="16"/>
        </w:rPr>
        <w:t xml:space="preserve"> </w:t>
      </w:r>
      <w:proofErr w:type="spellStart"/>
      <w:r w:rsidRPr="00CD4C43">
        <w:rPr>
          <w:kern w:val="0"/>
          <w:sz w:val="16"/>
          <w:szCs w:val="16"/>
        </w:rPr>
        <w:t>sharedInstance</w:t>
      </w:r>
      <w:proofErr w:type="spellEnd"/>
      <w:r w:rsidRPr="00CD4C43">
        <w:rPr>
          <w:kern w:val="0"/>
          <w:sz w:val="16"/>
          <w:szCs w:val="16"/>
        </w:rPr>
        <w:t xml:space="preserve">] </w:t>
      </w:r>
      <w:proofErr w:type="spellStart"/>
      <w:r>
        <w:rPr>
          <w:kern w:val="0"/>
          <w:sz w:val="16"/>
          <w:szCs w:val="16"/>
        </w:rPr>
        <w:t>synthesize</w:t>
      </w:r>
      <w:r w:rsidRPr="00CD4C43">
        <w:rPr>
          <w:rFonts w:hint="eastAsia"/>
          <w:kern w:val="0"/>
          <w:sz w:val="16"/>
          <w:szCs w:val="16"/>
        </w:rPr>
        <w:t>Sentence</w:t>
      </w:r>
      <w:proofErr w:type="gramStart"/>
      <w:r w:rsidR="00EA3296">
        <w:rPr>
          <w:kern w:val="0"/>
          <w:sz w:val="16"/>
          <w:szCs w:val="16"/>
        </w:rPr>
        <w:t>:</w:t>
      </w:r>
      <w:r w:rsidRPr="00CD4C43">
        <w:rPr>
          <w:rFonts w:hint="eastAsia"/>
          <w:kern w:val="0"/>
          <w:sz w:val="16"/>
          <w:szCs w:val="16"/>
        </w:rPr>
        <w:t>str</w:t>
      </w:r>
      <w:proofErr w:type="spellEnd"/>
      <w:proofErr w:type="gramEnd"/>
      <w:r w:rsidRPr="00CD4C43">
        <w:rPr>
          <w:rFonts w:hint="eastAsia"/>
          <w:kern w:val="0"/>
          <w:sz w:val="16"/>
          <w:szCs w:val="16"/>
        </w:rPr>
        <w:t xml:space="preserve"> </w:t>
      </w:r>
      <w:proofErr w:type="spellStart"/>
      <w:r w:rsidRPr="00CD4C43">
        <w:rPr>
          <w:rFonts w:hint="eastAsia"/>
          <w:kern w:val="0"/>
          <w:sz w:val="16"/>
          <w:szCs w:val="16"/>
        </w:rPr>
        <w:t>withError</w:t>
      </w:r>
      <w:proofErr w:type="spellEnd"/>
      <w:r w:rsidRPr="00CD4C43">
        <w:rPr>
          <w:rFonts w:hint="eastAsia"/>
          <w:kern w:val="0"/>
          <w:sz w:val="16"/>
          <w:szCs w:val="16"/>
        </w:rPr>
        <w:t>:&amp;</w:t>
      </w:r>
      <w:proofErr w:type="spellStart"/>
      <w:r w:rsidRPr="00CD4C43">
        <w:rPr>
          <w:kern w:val="0"/>
          <w:sz w:val="16"/>
          <w:szCs w:val="16"/>
        </w:rPr>
        <w:t>s</w:t>
      </w:r>
      <w:r>
        <w:rPr>
          <w:kern w:val="0"/>
          <w:sz w:val="16"/>
          <w:szCs w:val="16"/>
        </w:rPr>
        <w:t>ynth</w:t>
      </w:r>
      <w:r w:rsidRPr="00CD4C43">
        <w:rPr>
          <w:kern w:val="0"/>
          <w:sz w:val="16"/>
          <w:szCs w:val="16"/>
        </w:rPr>
        <w:t>er</w:t>
      </w:r>
      <w:r w:rsidRPr="00CD4C43">
        <w:rPr>
          <w:rFonts w:hint="eastAsia"/>
          <w:kern w:val="0"/>
          <w:sz w:val="16"/>
          <w:szCs w:val="16"/>
        </w:rPr>
        <w:t>r</w:t>
      </w:r>
      <w:proofErr w:type="spellEnd"/>
      <w:r w:rsidRPr="00CD4C43">
        <w:rPr>
          <w:kern w:val="0"/>
          <w:sz w:val="16"/>
          <w:szCs w:val="16"/>
        </w:rPr>
        <w:t>];</w:t>
      </w:r>
    </w:p>
    <w:p w14:paraId="7008191F" w14:textId="79B4F69F" w:rsidR="00661689" w:rsidRPr="00CD4C43" w:rsidRDefault="00661689" w:rsidP="00661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200" w:firstLine="320"/>
        <w:rPr>
          <w:kern w:val="0"/>
          <w:sz w:val="16"/>
          <w:szCs w:val="16"/>
        </w:rPr>
      </w:pPr>
      <w:r w:rsidRPr="00CD4C43">
        <w:rPr>
          <w:rFonts w:hint="eastAsia"/>
          <w:kern w:val="0"/>
          <w:sz w:val="16"/>
          <w:szCs w:val="16"/>
        </w:rPr>
        <w:tab/>
      </w:r>
      <w:r w:rsidR="00EA3296">
        <w:rPr>
          <w:kern w:val="0"/>
          <w:sz w:val="16"/>
          <w:szCs w:val="16"/>
        </w:rPr>
        <w:t xml:space="preserve">   </w:t>
      </w:r>
      <w:proofErr w:type="gramStart"/>
      <w:r w:rsidRPr="00CD4C43">
        <w:rPr>
          <w:kern w:val="0"/>
          <w:sz w:val="16"/>
          <w:szCs w:val="16"/>
        </w:rPr>
        <w:t>if</w:t>
      </w:r>
      <w:proofErr w:type="gramEnd"/>
      <w:r w:rsidRPr="00CD4C43">
        <w:rPr>
          <w:kern w:val="0"/>
          <w:sz w:val="16"/>
          <w:szCs w:val="16"/>
        </w:rPr>
        <w:t xml:space="preserve"> (</w:t>
      </w:r>
      <w:proofErr w:type="spellStart"/>
      <w:r w:rsidRPr="00CD4C43">
        <w:rPr>
          <w:rFonts w:hint="eastAsia"/>
          <w:kern w:val="0"/>
          <w:sz w:val="16"/>
          <w:szCs w:val="16"/>
        </w:rPr>
        <w:t>sentenceID</w:t>
      </w:r>
      <w:proofErr w:type="spellEnd"/>
      <w:r w:rsidRPr="00CD4C43">
        <w:rPr>
          <w:rFonts w:hint="eastAsia"/>
          <w:kern w:val="0"/>
          <w:sz w:val="16"/>
          <w:szCs w:val="16"/>
        </w:rPr>
        <w:t xml:space="preserve"> == -1</w:t>
      </w:r>
      <w:r w:rsidRPr="00CD4C43">
        <w:rPr>
          <w:kern w:val="0"/>
          <w:sz w:val="16"/>
          <w:szCs w:val="16"/>
        </w:rPr>
        <w:t>) {</w:t>
      </w:r>
    </w:p>
    <w:p w14:paraId="01B89F45" w14:textId="77777777" w:rsidR="00661689" w:rsidRPr="00CD4C43" w:rsidRDefault="00661689" w:rsidP="00661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200" w:firstLine="320"/>
        <w:rPr>
          <w:kern w:val="0"/>
          <w:sz w:val="16"/>
          <w:szCs w:val="16"/>
        </w:rPr>
      </w:pPr>
      <w:r w:rsidRPr="00CD4C43">
        <w:rPr>
          <w:kern w:val="0"/>
          <w:sz w:val="16"/>
          <w:szCs w:val="16"/>
        </w:rPr>
        <w:t xml:space="preserve">    </w:t>
      </w:r>
      <w:r w:rsidRPr="00CD4C43">
        <w:rPr>
          <w:rFonts w:hint="eastAsia"/>
          <w:kern w:val="0"/>
          <w:sz w:val="16"/>
          <w:szCs w:val="16"/>
        </w:rPr>
        <w:t>/*</w:t>
      </w:r>
      <w:r w:rsidRPr="00CD4C43">
        <w:rPr>
          <w:rFonts w:hint="eastAsia"/>
          <w:kern w:val="0"/>
          <w:sz w:val="16"/>
          <w:szCs w:val="16"/>
        </w:rPr>
        <w:t>错误</w:t>
      </w:r>
      <w:r w:rsidRPr="00CD4C43">
        <w:rPr>
          <w:rFonts w:hint="eastAsia"/>
          <w:kern w:val="0"/>
          <w:sz w:val="16"/>
          <w:szCs w:val="16"/>
        </w:rPr>
        <w:t>*/</w:t>
      </w:r>
    </w:p>
    <w:p w14:paraId="22C2C7DA" w14:textId="77777777" w:rsidR="00661689" w:rsidRPr="00CD4C43" w:rsidRDefault="00661689" w:rsidP="00661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200" w:firstLine="320"/>
        <w:rPr>
          <w:kern w:val="0"/>
          <w:sz w:val="16"/>
          <w:szCs w:val="16"/>
        </w:rPr>
      </w:pPr>
      <w:r w:rsidRPr="00CD4C43">
        <w:rPr>
          <w:kern w:val="0"/>
          <w:sz w:val="16"/>
          <w:szCs w:val="16"/>
        </w:rPr>
        <w:t xml:space="preserve">    }</w:t>
      </w:r>
    </w:p>
    <w:p w14:paraId="2579A900" w14:textId="77777777" w:rsidR="00661689" w:rsidRPr="00CD4C43" w:rsidRDefault="00661689" w:rsidP="00661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200" w:firstLine="320"/>
        <w:rPr>
          <w:kern w:val="0"/>
          <w:sz w:val="16"/>
          <w:szCs w:val="16"/>
        </w:rPr>
      </w:pPr>
      <w:r w:rsidRPr="00CD4C43">
        <w:rPr>
          <w:rFonts w:hint="eastAsia"/>
          <w:kern w:val="0"/>
          <w:sz w:val="16"/>
          <w:szCs w:val="16"/>
        </w:rPr>
        <w:t xml:space="preserve">    </w:t>
      </w:r>
      <w:proofErr w:type="gramStart"/>
      <w:r w:rsidRPr="00CD4C43">
        <w:rPr>
          <w:rFonts w:hint="eastAsia"/>
          <w:kern w:val="0"/>
          <w:sz w:val="16"/>
          <w:szCs w:val="16"/>
        </w:rPr>
        <w:t>else</w:t>
      </w:r>
      <w:proofErr w:type="gramEnd"/>
      <w:r w:rsidRPr="00CD4C43">
        <w:rPr>
          <w:rFonts w:hint="eastAsia"/>
          <w:kern w:val="0"/>
          <w:sz w:val="16"/>
          <w:szCs w:val="16"/>
        </w:rPr>
        <w:t>{</w:t>
      </w:r>
    </w:p>
    <w:p w14:paraId="47553553" w14:textId="77777777" w:rsidR="00661689" w:rsidRPr="00CD4C43" w:rsidRDefault="00661689" w:rsidP="00661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200" w:firstLine="320"/>
        <w:rPr>
          <w:kern w:val="0"/>
          <w:sz w:val="16"/>
          <w:szCs w:val="16"/>
        </w:rPr>
      </w:pPr>
      <w:r w:rsidRPr="00CD4C43">
        <w:rPr>
          <w:kern w:val="0"/>
          <w:sz w:val="16"/>
          <w:szCs w:val="16"/>
        </w:rPr>
        <w:t xml:space="preserve">        [</w:t>
      </w:r>
      <w:proofErr w:type="spellStart"/>
      <w:proofErr w:type="gramStart"/>
      <w:r w:rsidRPr="00CD4C43">
        <w:rPr>
          <w:kern w:val="0"/>
          <w:sz w:val="16"/>
          <w:szCs w:val="16"/>
        </w:rPr>
        <w:t>sentence</w:t>
      </w:r>
      <w:r w:rsidRPr="00CD4C43">
        <w:rPr>
          <w:rFonts w:hint="eastAsia"/>
          <w:kern w:val="0"/>
          <w:sz w:val="16"/>
          <w:szCs w:val="16"/>
        </w:rPr>
        <w:t>IDs</w:t>
      </w:r>
      <w:proofErr w:type="spellEnd"/>
      <w:proofErr w:type="gramEnd"/>
      <w:r w:rsidRPr="00CD4C43">
        <w:rPr>
          <w:kern w:val="0"/>
          <w:sz w:val="16"/>
          <w:szCs w:val="16"/>
        </w:rPr>
        <w:t xml:space="preserve"> </w:t>
      </w:r>
      <w:proofErr w:type="spellStart"/>
      <w:r w:rsidRPr="00CD4C43">
        <w:rPr>
          <w:kern w:val="0"/>
          <w:sz w:val="16"/>
          <w:szCs w:val="16"/>
        </w:rPr>
        <w:t>addObject</w:t>
      </w:r>
      <w:proofErr w:type="spellEnd"/>
      <w:r w:rsidRPr="00CD4C43">
        <w:rPr>
          <w:kern w:val="0"/>
          <w:sz w:val="16"/>
          <w:szCs w:val="16"/>
        </w:rPr>
        <w:t>:[</w:t>
      </w:r>
      <w:proofErr w:type="spellStart"/>
      <w:r w:rsidRPr="00CD4C43">
        <w:rPr>
          <w:kern w:val="0"/>
          <w:sz w:val="16"/>
          <w:szCs w:val="16"/>
        </w:rPr>
        <w:t>NSNumber</w:t>
      </w:r>
      <w:proofErr w:type="spellEnd"/>
      <w:r w:rsidRPr="00CD4C43">
        <w:rPr>
          <w:kern w:val="0"/>
          <w:sz w:val="16"/>
          <w:szCs w:val="16"/>
        </w:rPr>
        <w:t xml:space="preserve"> </w:t>
      </w:r>
      <w:proofErr w:type="spellStart"/>
      <w:r w:rsidRPr="00CD4C43">
        <w:rPr>
          <w:kern w:val="0"/>
          <w:sz w:val="16"/>
          <w:szCs w:val="16"/>
        </w:rPr>
        <w:t>numberWithInteger:sentenceID</w:t>
      </w:r>
      <w:proofErr w:type="spellEnd"/>
      <w:r w:rsidRPr="00CD4C43">
        <w:rPr>
          <w:kern w:val="0"/>
          <w:sz w:val="16"/>
          <w:szCs w:val="16"/>
        </w:rPr>
        <w:t>]];</w:t>
      </w:r>
      <w:r w:rsidRPr="00CD4C43">
        <w:rPr>
          <w:rFonts w:hint="eastAsia"/>
          <w:kern w:val="0"/>
          <w:sz w:val="16"/>
          <w:szCs w:val="16"/>
        </w:rPr>
        <w:t xml:space="preserve"> </w:t>
      </w:r>
    </w:p>
    <w:p w14:paraId="2AEB8034" w14:textId="77777777" w:rsidR="00661689" w:rsidRPr="00CD4C43" w:rsidRDefault="00661689" w:rsidP="00661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200" w:firstLine="320"/>
        <w:rPr>
          <w:kern w:val="0"/>
          <w:sz w:val="16"/>
          <w:szCs w:val="16"/>
        </w:rPr>
      </w:pPr>
      <w:r w:rsidRPr="00CD4C43">
        <w:rPr>
          <w:kern w:val="0"/>
          <w:sz w:val="16"/>
          <w:szCs w:val="16"/>
        </w:rPr>
        <w:t xml:space="preserve">    </w:t>
      </w:r>
      <w:r w:rsidRPr="00CD4C43">
        <w:rPr>
          <w:rFonts w:hint="eastAsia"/>
          <w:kern w:val="0"/>
          <w:sz w:val="16"/>
          <w:szCs w:val="16"/>
        </w:rPr>
        <w:t>}</w:t>
      </w:r>
    </w:p>
    <w:p w14:paraId="1337681A" w14:textId="27A21692" w:rsidR="00661689" w:rsidRDefault="00661689" w:rsidP="00661689">
      <w:pPr>
        <w:pStyle w:val="afd"/>
        <w:ind w:firstLine="320"/>
        <w:rPr>
          <w:highlight w:val="yellow"/>
        </w:rPr>
      </w:pPr>
      <w:r w:rsidRPr="00CD4C43">
        <w:rPr>
          <w:rFonts w:hint="eastAsia"/>
          <w:kern w:val="0"/>
          <w:sz w:val="16"/>
          <w:szCs w:val="16"/>
        </w:rPr>
        <w:t>}</w:t>
      </w:r>
    </w:p>
    <w:p w14:paraId="5711C7C5" w14:textId="4D92C594" w:rsidR="00DB2ED1" w:rsidRPr="004E79AA" w:rsidRDefault="00304ECE" w:rsidP="00DB2ED1">
      <w:pPr>
        <w:ind w:firstLineChars="202" w:firstLine="424"/>
      </w:pPr>
      <w:r>
        <w:t>使用多句合</w:t>
      </w:r>
      <w:r w:rsidR="00DB2ED1" w:rsidRPr="004E79AA">
        <w:t>放时，</w:t>
      </w:r>
      <w:r w:rsidR="00DB2ED1" w:rsidRPr="004E79AA">
        <w:rPr>
          <w:rFonts w:hint="eastAsia"/>
        </w:rPr>
        <w:t>句子</w:t>
      </w:r>
      <w:r w:rsidR="00DB2ED1" w:rsidRPr="004E79AA">
        <w:t>的数量不受限，</w:t>
      </w:r>
      <w:r w:rsidR="00DB2ED1" w:rsidRPr="004E79AA">
        <w:rPr>
          <w:rFonts w:hint="eastAsia"/>
        </w:rPr>
        <w:t>但</w:t>
      </w:r>
      <w:r w:rsidR="00DB2ED1" w:rsidRPr="004E79AA">
        <w:t>每个句子的长度是受限的。</w:t>
      </w:r>
      <w:r w:rsidR="00DB2ED1" w:rsidRPr="004E79AA">
        <w:t>SDK</w:t>
      </w:r>
      <w:r w:rsidR="00DB2ED1" w:rsidRPr="004E79AA">
        <w:t>通过</w:t>
      </w:r>
      <w:proofErr w:type="spellStart"/>
      <w:r w:rsidR="00DB2ED1" w:rsidRPr="004E79AA">
        <w:t>BDSSpeechSynthesizerDelegate</w:t>
      </w:r>
      <w:proofErr w:type="spellEnd"/>
      <w:r w:rsidR="00DB2ED1" w:rsidRPr="004E79AA">
        <w:t>中的</w:t>
      </w:r>
      <w:r w:rsidR="007115CE">
        <w:rPr>
          <w:rFonts w:hint="eastAsia"/>
        </w:rPr>
        <w:t xml:space="preserve"> </w:t>
      </w:r>
      <w:proofErr w:type="spellStart"/>
      <w:r w:rsidR="007115CE">
        <w:rPr>
          <w:rFonts w:hint="eastAsia"/>
        </w:rPr>
        <w:t>SynthesizeSentence</w:t>
      </w:r>
      <w:proofErr w:type="spellEnd"/>
      <w:r w:rsidR="00DB2ED1" w:rsidRPr="004E79AA">
        <w:rPr>
          <w:rFonts w:hint="eastAsia"/>
        </w:rPr>
        <w:t>通知</w:t>
      </w:r>
      <w:r w:rsidR="00DB2ED1" w:rsidRPr="004E79AA">
        <w:t>哪一句正在合成。</w:t>
      </w:r>
    </w:p>
    <w:p w14:paraId="019B838E" w14:textId="6A1F4EA9" w:rsidR="007E0E31" w:rsidRDefault="006317E3" w:rsidP="007E0E31">
      <w:pPr>
        <w:pStyle w:val="3"/>
      </w:pPr>
      <w:bookmarkStart w:id="41" w:name="_Toc328833686"/>
      <w:r>
        <w:rPr>
          <w:rFonts w:hint="eastAsia"/>
        </w:rPr>
        <w:t>获取合成数据</w:t>
      </w:r>
      <w:bookmarkEnd w:id="41"/>
    </w:p>
    <w:p w14:paraId="6D7568B6" w14:textId="13E72AA6" w:rsidR="006317E3" w:rsidRDefault="006317E3" w:rsidP="006317E3">
      <w:pPr>
        <w:ind w:firstLine="420"/>
      </w:pPr>
      <w:r>
        <w:rPr>
          <w:rFonts w:hint="eastAsia"/>
        </w:rPr>
        <w:lastRenderedPageBreak/>
        <w:t>通过</w:t>
      </w:r>
      <w:r w:rsidR="001D4B4C">
        <w:rPr>
          <w:rFonts w:hint="eastAsia"/>
        </w:rPr>
        <w:t>实现</w:t>
      </w:r>
      <w:proofErr w:type="spellStart"/>
      <w:r w:rsidR="00922372">
        <w:t>BDS</w:t>
      </w:r>
      <w:r w:rsidR="00922372">
        <w:rPr>
          <w:rFonts w:hint="eastAsia"/>
        </w:rPr>
        <w:t>Speech</w:t>
      </w:r>
      <w:r w:rsidR="001D4B4C" w:rsidRPr="0089177A">
        <w:t>SynthesizerDelegate</w:t>
      </w:r>
      <w:proofErr w:type="spellEnd"/>
      <w:r>
        <w:rPr>
          <w:rFonts w:hint="eastAsia"/>
        </w:rPr>
        <w:t>的</w:t>
      </w:r>
      <w:proofErr w:type="spellStart"/>
      <w:r w:rsidR="00ED1516" w:rsidRPr="00ED1516">
        <w:t>synthesizerNewDataArrived</w:t>
      </w:r>
      <w:proofErr w:type="spellEnd"/>
      <w:r>
        <w:rPr>
          <w:rFonts w:hint="eastAsia"/>
        </w:rPr>
        <w:t>方法获取数据，代码如下：</w:t>
      </w:r>
    </w:p>
    <w:p w14:paraId="1C179152" w14:textId="77777777" w:rsidR="004822BC" w:rsidRDefault="004822BC" w:rsidP="00644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200" w:firstLine="320"/>
        <w:rPr>
          <w:kern w:val="0"/>
          <w:sz w:val="16"/>
          <w:szCs w:val="16"/>
        </w:rPr>
      </w:pPr>
      <w:r w:rsidRPr="006448D6">
        <w:rPr>
          <w:kern w:val="0"/>
          <w:sz w:val="16"/>
          <w:szCs w:val="16"/>
        </w:rPr>
        <w:t>- (</w:t>
      </w:r>
      <w:proofErr w:type="gramStart"/>
      <w:r w:rsidRPr="006448D6">
        <w:rPr>
          <w:kern w:val="0"/>
          <w:sz w:val="16"/>
          <w:szCs w:val="16"/>
        </w:rPr>
        <w:t>void</w:t>
      </w:r>
      <w:proofErr w:type="gramEnd"/>
      <w:r w:rsidRPr="006448D6">
        <w:rPr>
          <w:kern w:val="0"/>
          <w:sz w:val="16"/>
          <w:szCs w:val="16"/>
        </w:rPr>
        <w:t>)</w:t>
      </w:r>
      <w:proofErr w:type="spellStart"/>
      <w:r w:rsidRPr="006448D6">
        <w:rPr>
          <w:kern w:val="0"/>
          <w:sz w:val="16"/>
          <w:szCs w:val="16"/>
        </w:rPr>
        <w:t>synthesizerNewDataArrived</w:t>
      </w:r>
      <w:proofErr w:type="spellEnd"/>
      <w:r w:rsidRPr="006448D6">
        <w:rPr>
          <w:kern w:val="0"/>
          <w:sz w:val="16"/>
          <w:szCs w:val="16"/>
        </w:rPr>
        <w:t>:(</w:t>
      </w:r>
      <w:proofErr w:type="spellStart"/>
      <w:r w:rsidRPr="006448D6">
        <w:rPr>
          <w:kern w:val="0"/>
          <w:sz w:val="16"/>
          <w:szCs w:val="16"/>
        </w:rPr>
        <w:t>NSData</w:t>
      </w:r>
      <w:proofErr w:type="spellEnd"/>
      <w:r w:rsidRPr="006448D6">
        <w:rPr>
          <w:kern w:val="0"/>
          <w:sz w:val="16"/>
          <w:szCs w:val="16"/>
        </w:rPr>
        <w:t xml:space="preserve"> *)</w:t>
      </w:r>
      <w:proofErr w:type="spellStart"/>
      <w:r w:rsidRPr="006448D6">
        <w:rPr>
          <w:kern w:val="0"/>
          <w:sz w:val="16"/>
          <w:szCs w:val="16"/>
        </w:rPr>
        <w:t>newData</w:t>
      </w:r>
      <w:proofErr w:type="spellEnd"/>
    </w:p>
    <w:p w14:paraId="792E8956" w14:textId="24328056" w:rsidR="00D21322" w:rsidRPr="006448D6" w:rsidRDefault="00D21322" w:rsidP="00D21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262" w:firstLine="419"/>
        <w:rPr>
          <w:kern w:val="0"/>
          <w:sz w:val="16"/>
          <w:szCs w:val="16"/>
        </w:rPr>
      </w:pPr>
      <w:r>
        <w:rPr>
          <w:rFonts w:hint="eastAsia"/>
          <w:kern w:val="0"/>
          <w:sz w:val="16"/>
          <w:szCs w:val="16"/>
        </w:rPr>
        <w:t xml:space="preserve">                  </w:t>
      </w:r>
      <w:proofErr w:type="spellStart"/>
      <w:r w:rsidRPr="00D21322">
        <w:rPr>
          <w:kern w:val="0"/>
          <w:sz w:val="16"/>
          <w:szCs w:val="16"/>
        </w:rPr>
        <w:t>DataFormat</w:t>
      </w:r>
      <w:proofErr w:type="spellEnd"/>
      <w:r w:rsidRPr="00D21322">
        <w:rPr>
          <w:kern w:val="0"/>
          <w:sz w:val="16"/>
          <w:szCs w:val="16"/>
        </w:rPr>
        <w:t>:(</w:t>
      </w:r>
      <w:proofErr w:type="spellStart"/>
      <w:proofErr w:type="gramStart"/>
      <w:r w:rsidRPr="00D21322">
        <w:rPr>
          <w:kern w:val="0"/>
          <w:sz w:val="16"/>
          <w:szCs w:val="16"/>
        </w:rPr>
        <w:t>BDSAudioFormat</w:t>
      </w:r>
      <w:proofErr w:type="spellEnd"/>
      <w:r w:rsidRPr="00D21322">
        <w:rPr>
          <w:kern w:val="0"/>
          <w:sz w:val="16"/>
          <w:szCs w:val="16"/>
        </w:rPr>
        <w:t>)</w:t>
      </w:r>
      <w:proofErr w:type="spellStart"/>
      <w:r w:rsidRPr="00D21322">
        <w:rPr>
          <w:kern w:val="0"/>
          <w:sz w:val="16"/>
          <w:szCs w:val="16"/>
        </w:rPr>
        <w:t>fmt</w:t>
      </w:r>
      <w:proofErr w:type="spellEnd"/>
      <w:proofErr w:type="gramEnd"/>
    </w:p>
    <w:p w14:paraId="4F2EA791" w14:textId="77777777" w:rsidR="004822BC" w:rsidRPr="006448D6" w:rsidRDefault="004822BC" w:rsidP="00644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1000" w:firstLine="1600"/>
        <w:rPr>
          <w:kern w:val="0"/>
          <w:sz w:val="16"/>
          <w:szCs w:val="16"/>
        </w:rPr>
      </w:pPr>
      <w:proofErr w:type="spellStart"/>
      <w:proofErr w:type="gramStart"/>
      <w:r w:rsidRPr="006448D6">
        <w:rPr>
          <w:kern w:val="0"/>
          <w:sz w:val="16"/>
          <w:szCs w:val="16"/>
        </w:rPr>
        <w:t>characterCount</w:t>
      </w:r>
      <w:proofErr w:type="spellEnd"/>
      <w:proofErr w:type="gramEnd"/>
      <w:r w:rsidRPr="006448D6">
        <w:rPr>
          <w:kern w:val="0"/>
          <w:sz w:val="16"/>
          <w:szCs w:val="16"/>
        </w:rPr>
        <w:t>:(</w:t>
      </w:r>
      <w:proofErr w:type="spellStart"/>
      <w:r w:rsidRPr="006448D6">
        <w:rPr>
          <w:kern w:val="0"/>
          <w:sz w:val="16"/>
          <w:szCs w:val="16"/>
        </w:rPr>
        <w:t>int</w:t>
      </w:r>
      <w:proofErr w:type="spellEnd"/>
      <w:r w:rsidRPr="006448D6">
        <w:rPr>
          <w:kern w:val="0"/>
          <w:sz w:val="16"/>
          <w:szCs w:val="16"/>
        </w:rPr>
        <w:t>)</w:t>
      </w:r>
      <w:proofErr w:type="spellStart"/>
      <w:r w:rsidRPr="006448D6">
        <w:rPr>
          <w:kern w:val="0"/>
          <w:sz w:val="16"/>
          <w:szCs w:val="16"/>
        </w:rPr>
        <w:t>newLength</w:t>
      </w:r>
      <w:proofErr w:type="spellEnd"/>
      <w:r w:rsidRPr="006448D6">
        <w:rPr>
          <w:kern w:val="0"/>
          <w:sz w:val="16"/>
          <w:szCs w:val="16"/>
        </w:rPr>
        <w:t xml:space="preserve"> </w:t>
      </w:r>
    </w:p>
    <w:p w14:paraId="4BDF4908" w14:textId="77777777" w:rsidR="004822BC" w:rsidRPr="006448D6" w:rsidRDefault="004822BC" w:rsidP="00482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1680"/>
        <w:rPr>
          <w:kern w:val="0"/>
          <w:sz w:val="16"/>
          <w:szCs w:val="16"/>
        </w:rPr>
      </w:pPr>
      <w:r w:rsidRPr="006448D6">
        <w:rPr>
          <w:rFonts w:hint="eastAsia"/>
          <w:kern w:val="0"/>
          <w:sz w:val="16"/>
          <w:szCs w:val="16"/>
        </w:rPr>
        <w:t xml:space="preserve">   </w:t>
      </w:r>
      <w:proofErr w:type="spellStart"/>
      <w:proofErr w:type="gramStart"/>
      <w:r w:rsidRPr="006448D6">
        <w:rPr>
          <w:kern w:val="0"/>
          <w:sz w:val="16"/>
          <w:szCs w:val="16"/>
        </w:rPr>
        <w:t>sentenceNumber</w:t>
      </w:r>
      <w:proofErr w:type="spellEnd"/>
      <w:proofErr w:type="gramEnd"/>
      <w:r w:rsidRPr="006448D6">
        <w:rPr>
          <w:kern w:val="0"/>
          <w:sz w:val="16"/>
          <w:szCs w:val="16"/>
        </w:rPr>
        <w:t>:(</w:t>
      </w:r>
      <w:proofErr w:type="spellStart"/>
      <w:r w:rsidRPr="006448D6">
        <w:rPr>
          <w:kern w:val="0"/>
          <w:sz w:val="16"/>
          <w:szCs w:val="16"/>
        </w:rPr>
        <w:t>NSInteger</w:t>
      </w:r>
      <w:proofErr w:type="spellEnd"/>
      <w:r w:rsidRPr="006448D6">
        <w:rPr>
          <w:kern w:val="0"/>
          <w:sz w:val="16"/>
          <w:szCs w:val="16"/>
        </w:rPr>
        <w:t>)</w:t>
      </w:r>
      <w:proofErr w:type="spellStart"/>
      <w:r w:rsidRPr="006448D6">
        <w:rPr>
          <w:kern w:val="0"/>
          <w:sz w:val="16"/>
          <w:szCs w:val="16"/>
        </w:rPr>
        <w:t>SynthesizeSentence</w:t>
      </w:r>
      <w:proofErr w:type="spellEnd"/>
    </w:p>
    <w:p w14:paraId="2821E354" w14:textId="427F4A57" w:rsidR="00CF406F" w:rsidRPr="006448D6" w:rsidRDefault="004822BC" w:rsidP="00644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200" w:firstLine="320"/>
        <w:rPr>
          <w:kern w:val="0"/>
          <w:sz w:val="16"/>
          <w:szCs w:val="16"/>
        </w:rPr>
      </w:pPr>
      <w:r w:rsidRPr="006448D6">
        <w:rPr>
          <w:kern w:val="0"/>
          <w:sz w:val="16"/>
          <w:szCs w:val="16"/>
        </w:rPr>
        <w:t>{</w:t>
      </w:r>
    </w:p>
    <w:p w14:paraId="2853BA5B" w14:textId="4CD82A53" w:rsidR="00CF406F" w:rsidRPr="006448D6" w:rsidRDefault="00CF406F" w:rsidP="00644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200" w:firstLine="320"/>
        <w:rPr>
          <w:kern w:val="0"/>
          <w:sz w:val="16"/>
          <w:szCs w:val="16"/>
        </w:rPr>
      </w:pPr>
      <w:r w:rsidRPr="006448D6">
        <w:rPr>
          <w:kern w:val="0"/>
          <w:sz w:val="16"/>
          <w:szCs w:val="16"/>
        </w:rPr>
        <w:t xml:space="preserve">[self </w:t>
      </w:r>
      <w:proofErr w:type="spellStart"/>
      <w:r w:rsidRPr="006448D6">
        <w:rPr>
          <w:kern w:val="0"/>
          <w:sz w:val="16"/>
          <w:szCs w:val="16"/>
        </w:rPr>
        <w:t>logDebug</w:t>
      </w:r>
      <w:proofErr w:type="spellEnd"/>
      <w:r w:rsidRPr="006448D6">
        <w:rPr>
          <w:kern w:val="0"/>
          <w:sz w:val="16"/>
          <w:szCs w:val="16"/>
        </w:rPr>
        <w:t>:[</w:t>
      </w:r>
      <w:proofErr w:type="spellStart"/>
      <w:r w:rsidRPr="006448D6">
        <w:rPr>
          <w:kern w:val="0"/>
          <w:sz w:val="16"/>
          <w:szCs w:val="16"/>
        </w:rPr>
        <w:t>NSString</w:t>
      </w:r>
      <w:proofErr w:type="spellEnd"/>
      <w:r w:rsidRPr="006448D6">
        <w:rPr>
          <w:kern w:val="0"/>
          <w:sz w:val="16"/>
          <w:szCs w:val="16"/>
        </w:rPr>
        <w:t xml:space="preserve"> </w:t>
      </w:r>
      <w:proofErr w:type="spellStart"/>
      <w:r w:rsidRPr="006448D6">
        <w:rPr>
          <w:kern w:val="0"/>
          <w:sz w:val="16"/>
          <w:szCs w:val="16"/>
        </w:rPr>
        <w:t>stringWithFormat</w:t>
      </w:r>
      <w:proofErr w:type="spellEnd"/>
      <w:r w:rsidRPr="006448D6">
        <w:rPr>
          <w:kern w:val="0"/>
          <w:sz w:val="16"/>
          <w:szCs w:val="16"/>
        </w:rPr>
        <w:t>:@"</w:t>
      </w:r>
      <w:r w:rsidRPr="006448D6">
        <w:rPr>
          <w:rFonts w:hint="eastAsia"/>
          <w:kern w:val="0"/>
          <w:sz w:val="16"/>
          <w:szCs w:val="16"/>
        </w:rPr>
        <w:t>新的音频数据：</w:t>
      </w:r>
      <w:r w:rsidRPr="006448D6">
        <w:rPr>
          <w:kern w:val="0"/>
          <w:sz w:val="16"/>
          <w:szCs w:val="16"/>
        </w:rPr>
        <w:t>%</w:t>
      </w:r>
      <w:proofErr w:type="spellStart"/>
      <w:r w:rsidRPr="006448D6">
        <w:rPr>
          <w:kern w:val="0"/>
          <w:sz w:val="16"/>
          <w:szCs w:val="16"/>
        </w:rPr>
        <w:t>ld</w:t>
      </w:r>
      <w:proofErr w:type="spellEnd"/>
      <w:r w:rsidRPr="006448D6">
        <w:rPr>
          <w:kern w:val="0"/>
          <w:sz w:val="16"/>
          <w:szCs w:val="16"/>
        </w:rPr>
        <w:t>, (</w:t>
      </w:r>
      <w:r w:rsidR="00CE0071" w:rsidRPr="006448D6">
        <w:rPr>
          <w:kern w:val="0"/>
          <w:sz w:val="16"/>
          <w:szCs w:val="16"/>
        </w:rPr>
        <w:t>当前已经</w:t>
      </w:r>
      <w:r w:rsidR="00CE0071" w:rsidRPr="006448D6">
        <w:rPr>
          <w:rFonts w:hint="eastAsia"/>
          <w:kern w:val="0"/>
          <w:sz w:val="16"/>
          <w:szCs w:val="16"/>
        </w:rPr>
        <w:t>合成</w:t>
      </w:r>
      <w:r w:rsidR="00CE0071" w:rsidRPr="006448D6">
        <w:rPr>
          <w:kern w:val="0"/>
          <w:sz w:val="16"/>
          <w:szCs w:val="16"/>
        </w:rPr>
        <w:t>了句子</w:t>
      </w:r>
      <w:r w:rsidR="00CE0071" w:rsidRPr="006448D6">
        <w:rPr>
          <w:kern w:val="0"/>
          <w:sz w:val="16"/>
          <w:szCs w:val="16"/>
        </w:rPr>
        <w:t>%</w:t>
      </w:r>
      <w:proofErr w:type="spellStart"/>
      <w:r w:rsidR="00CE0071" w:rsidRPr="006448D6">
        <w:rPr>
          <w:kern w:val="0"/>
          <w:sz w:val="16"/>
          <w:szCs w:val="16"/>
        </w:rPr>
        <w:t>ld</w:t>
      </w:r>
      <w:proofErr w:type="spellEnd"/>
      <w:r w:rsidR="00CE0071" w:rsidRPr="006448D6">
        <w:rPr>
          <w:kern w:val="0"/>
          <w:sz w:val="16"/>
          <w:szCs w:val="16"/>
        </w:rPr>
        <w:t>的</w:t>
      </w:r>
      <w:r w:rsidR="00CE0071" w:rsidRPr="006448D6">
        <w:rPr>
          <w:kern w:val="0"/>
          <w:sz w:val="16"/>
          <w:szCs w:val="16"/>
        </w:rPr>
        <w:t xml:space="preserve"> </w:t>
      </w:r>
      <w:r w:rsidRPr="006448D6">
        <w:rPr>
          <w:kern w:val="0"/>
          <w:sz w:val="16"/>
          <w:szCs w:val="16"/>
        </w:rPr>
        <w:t>%d</w:t>
      </w:r>
      <w:r w:rsidR="00CE0071" w:rsidRPr="006448D6">
        <w:rPr>
          <w:kern w:val="0"/>
          <w:sz w:val="16"/>
          <w:szCs w:val="16"/>
        </w:rPr>
        <w:t>个字节</w:t>
      </w:r>
      <w:r w:rsidRPr="006448D6">
        <w:rPr>
          <w:kern w:val="0"/>
          <w:sz w:val="16"/>
          <w:szCs w:val="16"/>
        </w:rPr>
        <w:t>)", (long)[</w:t>
      </w:r>
      <w:proofErr w:type="spellStart"/>
      <w:r w:rsidRPr="006448D6">
        <w:rPr>
          <w:kern w:val="0"/>
          <w:sz w:val="16"/>
          <w:szCs w:val="16"/>
        </w:rPr>
        <w:t>newData</w:t>
      </w:r>
      <w:proofErr w:type="spellEnd"/>
      <w:r w:rsidRPr="006448D6">
        <w:rPr>
          <w:kern w:val="0"/>
          <w:sz w:val="16"/>
          <w:szCs w:val="16"/>
        </w:rPr>
        <w:t xml:space="preserve"> length], (long)</w:t>
      </w:r>
      <w:proofErr w:type="spellStart"/>
      <w:r w:rsidRPr="006448D6">
        <w:rPr>
          <w:kern w:val="0"/>
          <w:sz w:val="16"/>
          <w:szCs w:val="16"/>
        </w:rPr>
        <w:t>SynthesizeSentence</w:t>
      </w:r>
      <w:proofErr w:type="spellEnd"/>
      <w:r w:rsidR="00CE0071" w:rsidRPr="006448D6">
        <w:rPr>
          <w:kern w:val="0"/>
          <w:sz w:val="16"/>
          <w:szCs w:val="16"/>
        </w:rPr>
        <w:t xml:space="preserve">, </w:t>
      </w:r>
      <w:proofErr w:type="spellStart"/>
      <w:r w:rsidR="00CE0071" w:rsidRPr="006448D6">
        <w:rPr>
          <w:kern w:val="0"/>
          <w:sz w:val="16"/>
          <w:szCs w:val="16"/>
        </w:rPr>
        <w:t>newLength</w:t>
      </w:r>
      <w:proofErr w:type="spellEnd"/>
      <w:r w:rsidRPr="006448D6">
        <w:rPr>
          <w:kern w:val="0"/>
          <w:sz w:val="16"/>
          <w:szCs w:val="16"/>
        </w:rPr>
        <w:t>]];</w:t>
      </w:r>
    </w:p>
    <w:p w14:paraId="21B88591" w14:textId="3EE8C8D1" w:rsidR="00CF406F" w:rsidRDefault="00CF406F" w:rsidP="00644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200" w:firstLine="320"/>
        <w:rPr>
          <w:kern w:val="0"/>
        </w:rPr>
      </w:pPr>
      <w:r w:rsidRPr="006448D6">
        <w:rPr>
          <w:rFonts w:hint="eastAsia"/>
          <w:kern w:val="0"/>
          <w:sz w:val="16"/>
          <w:szCs w:val="16"/>
        </w:rPr>
        <w:t>}</w:t>
      </w:r>
    </w:p>
    <w:p w14:paraId="70A8D984" w14:textId="77777777" w:rsidR="00CF406F" w:rsidRDefault="00CF406F" w:rsidP="00CF406F">
      <w:pPr>
        <w:ind w:firstLine="420"/>
      </w:pPr>
      <w:r>
        <w:rPr>
          <w:rFonts w:hint="eastAsia"/>
        </w:rPr>
        <w:t>合成数据分多次返回，合成完成时向</w:t>
      </w:r>
      <w:proofErr w:type="spellStart"/>
      <w:r>
        <w:t>BD</w:t>
      </w:r>
      <w:r>
        <w:rPr>
          <w:rFonts w:hint="eastAsia"/>
        </w:rPr>
        <w:t>SSpeech</w:t>
      </w:r>
      <w:r w:rsidRPr="0089177A">
        <w:t>SynthesizerDelegate</w:t>
      </w:r>
      <w:proofErr w:type="spellEnd"/>
      <w:r>
        <w:rPr>
          <w:rFonts w:hint="eastAsia"/>
        </w:rPr>
        <w:t>发送</w:t>
      </w:r>
      <w:proofErr w:type="spellStart"/>
      <w:r w:rsidRPr="00213551">
        <w:t>synthesizerFinishWorking</w:t>
      </w:r>
      <w:r>
        <w:rPr>
          <w:rFonts w:hint="eastAsia"/>
        </w:rPr>
        <w:t>Sentence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消息</w:t>
      </w:r>
      <w:r>
        <w:rPr>
          <w:rFonts w:hint="eastAsia"/>
        </w:rPr>
        <w:t>。</w:t>
      </w:r>
    </w:p>
    <w:p w14:paraId="5376448C" w14:textId="77777777" w:rsidR="006317E3" w:rsidRDefault="006317E3" w:rsidP="006317E3"/>
    <w:p w14:paraId="08A7CCA3" w14:textId="35D43A7F" w:rsidR="00CF406F" w:rsidRPr="00AD6B06" w:rsidRDefault="00BE2BB3" w:rsidP="00CF406F">
      <w:pPr>
        <w:pStyle w:val="2"/>
        <w:ind w:left="284"/>
      </w:pPr>
      <w:bookmarkStart w:id="42" w:name="_Toc328833687"/>
      <w:r w:rsidRPr="00AD6B06">
        <w:t>线程安全相关</w:t>
      </w:r>
      <w:bookmarkEnd w:id="42"/>
    </w:p>
    <w:p w14:paraId="1728005B" w14:textId="77777777" w:rsidR="00AD6B06" w:rsidRPr="00F068DE" w:rsidRDefault="00AD6B06" w:rsidP="00AD6B06">
      <w:pPr>
        <w:ind w:firstLine="420"/>
      </w:pPr>
      <w:proofErr w:type="spellStart"/>
      <w:r w:rsidRPr="00F068DE">
        <w:rPr>
          <w:rFonts w:hint="eastAsia"/>
        </w:rPr>
        <w:t>BDSSpeechSynthesizer</w:t>
      </w:r>
      <w:proofErr w:type="spellEnd"/>
      <w:r w:rsidRPr="00F068DE">
        <w:rPr>
          <w:rFonts w:hint="eastAsia"/>
        </w:rPr>
        <w:t xml:space="preserve"> </w:t>
      </w:r>
      <w:r w:rsidRPr="00F068DE">
        <w:t>默认运行在</w:t>
      </w:r>
      <w:r w:rsidRPr="00F068DE">
        <w:t>UI</w:t>
      </w:r>
      <w:r w:rsidRPr="00F068DE">
        <w:t>线程，为保证线程安全，</w:t>
      </w:r>
      <w:r w:rsidRPr="00F068DE">
        <w:rPr>
          <w:rFonts w:hint="eastAsia"/>
        </w:rPr>
        <w:t>在其</w:t>
      </w:r>
      <w:r w:rsidRPr="00F068DE">
        <w:t>运行期间</w:t>
      </w:r>
      <w:r w:rsidRPr="00F068DE">
        <w:rPr>
          <w:rFonts w:hint="eastAsia"/>
        </w:rPr>
        <w:t>不应该</w:t>
      </w:r>
      <w:r w:rsidRPr="00F068DE">
        <w:t>有其他函数阻塞</w:t>
      </w:r>
      <w:r w:rsidRPr="00F068DE">
        <w:t>UI</w:t>
      </w:r>
      <w:r w:rsidRPr="00F068DE">
        <w:t>线程。对</w:t>
      </w:r>
      <w:proofErr w:type="spellStart"/>
      <w:r w:rsidRPr="00F068DE">
        <w:rPr>
          <w:rFonts w:hint="eastAsia"/>
        </w:rPr>
        <w:t>BDSSpeechSynthesizerDelegate</w:t>
      </w:r>
      <w:proofErr w:type="spellEnd"/>
      <w:r w:rsidRPr="00F068DE">
        <w:rPr>
          <w:rFonts w:hint="eastAsia"/>
        </w:rPr>
        <w:t xml:space="preserve"> </w:t>
      </w:r>
      <w:r w:rsidRPr="00F068DE">
        <w:t>中方法的回调也会在</w:t>
      </w:r>
      <w:r w:rsidRPr="00F068DE">
        <w:t>UI</w:t>
      </w:r>
      <w:r w:rsidRPr="00F068DE">
        <w:t>线程调用。</w:t>
      </w:r>
      <w:r w:rsidRPr="00F068DE">
        <w:rPr>
          <w:rFonts w:hint="eastAsia"/>
        </w:rPr>
        <w:t>.</w:t>
      </w:r>
    </w:p>
    <w:p w14:paraId="74A26CA3" w14:textId="3C8565F3" w:rsidR="00AD6B06" w:rsidRPr="00F068DE" w:rsidRDefault="00AD6B06" w:rsidP="00AD6B06">
      <w:pPr>
        <w:ind w:firstLine="420"/>
      </w:pPr>
      <w:r w:rsidRPr="00F068DE">
        <w:t>如果需要从非</w:t>
      </w:r>
      <w:r w:rsidRPr="00F068DE">
        <w:t>UI</w:t>
      </w:r>
      <w:r w:rsidRPr="00F068DE">
        <w:t>线程调用</w:t>
      </w:r>
      <w:proofErr w:type="spellStart"/>
      <w:r w:rsidRPr="00F068DE">
        <w:rPr>
          <w:rFonts w:hint="eastAsia"/>
        </w:rPr>
        <w:t>BDSSpeechSynthesizer</w:t>
      </w:r>
      <w:proofErr w:type="spellEnd"/>
      <w:r w:rsidRPr="00F068DE">
        <w:rPr>
          <w:rFonts w:hint="eastAsia"/>
        </w:rPr>
        <w:t xml:space="preserve"> </w:t>
      </w:r>
      <w:r w:rsidRPr="00F068DE">
        <w:t>，</w:t>
      </w:r>
      <w:r w:rsidRPr="00F068DE">
        <w:rPr>
          <w:rFonts w:hint="eastAsia"/>
        </w:rPr>
        <w:t>正确的</w:t>
      </w:r>
      <w:r w:rsidRPr="00F068DE">
        <w:t>做法是创建一个新的串行</w:t>
      </w:r>
      <w:r w:rsidRPr="00F068DE">
        <w:rPr>
          <w:rFonts w:hint="eastAsia"/>
        </w:rPr>
        <w:t>分发</w:t>
      </w:r>
      <w:r w:rsidRPr="00F068DE">
        <w:t>队列（</w:t>
      </w:r>
      <w:r w:rsidRPr="00F068DE">
        <w:rPr>
          <w:rFonts w:hint="eastAsia"/>
        </w:rPr>
        <w:t xml:space="preserve">serial </w:t>
      </w:r>
      <w:r w:rsidRPr="00F068DE">
        <w:t>dispatch</w:t>
      </w:r>
      <w:r w:rsidRPr="00F068DE">
        <w:rPr>
          <w:rFonts w:hint="eastAsia"/>
        </w:rPr>
        <w:t xml:space="preserve"> queue</w:t>
      </w:r>
      <w:r w:rsidRPr="00F068DE">
        <w:t>），</w:t>
      </w:r>
      <w:r w:rsidRPr="00F068DE">
        <w:rPr>
          <w:rFonts w:hint="eastAsia"/>
        </w:rPr>
        <w:t>使用</w:t>
      </w:r>
      <w:r w:rsidRPr="00F068DE">
        <w:t>接口</w:t>
      </w:r>
      <w:proofErr w:type="spellStart"/>
      <w:r w:rsidRPr="00F068DE">
        <w:rPr>
          <w:rFonts w:hint="eastAsia"/>
        </w:rPr>
        <w:t>set</w:t>
      </w:r>
      <w:r w:rsidR="002A2776">
        <w:rPr>
          <w:rFonts w:hint="eastAsia"/>
        </w:rPr>
        <w:t>SDK</w:t>
      </w:r>
      <w:r w:rsidRPr="00F068DE">
        <w:rPr>
          <w:rFonts w:hint="eastAsia"/>
        </w:rPr>
        <w:t>CallbackQueue</w:t>
      </w:r>
      <w:proofErr w:type="spellEnd"/>
      <w:r w:rsidRPr="00F068DE">
        <w:rPr>
          <w:rFonts w:hint="eastAsia"/>
        </w:rPr>
        <w:t xml:space="preserve"> </w:t>
      </w:r>
      <w:r w:rsidRPr="00F068DE">
        <w:t>将其注册给</w:t>
      </w:r>
      <w:proofErr w:type="spellStart"/>
      <w:r w:rsidRPr="00F068DE">
        <w:rPr>
          <w:rFonts w:hint="eastAsia"/>
        </w:rPr>
        <w:t>BDSSpeechSynthesizer</w:t>
      </w:r>
      <w:proofErr w:type="spellEnd"/>
      <w:r w:rsidRPr="00F068DE">
        <w:rPr>
          <w:rFonts w:hint="eastAsia"/>
        </w:rPr>
        <w:t xml:space="preserve"> </w:t>
      </w:r>
      <w:r w:rsidRPr="00F068DE">
        <w:t>。</w:t>
      </w:r>
    </w:p>
    <w:p w14:paraId="162E914B" w14:textId="77777777" w:rsidR="00AD6B06" w:rsidRPr="00E23769" w:rsidRDefault="00AD6B06" w:rsidP="00E23769">
      <w:pPr>
        <w:pStyle w:val="afd"/>
        <w:ind w:firstLine="320"/>
        <w:rPr>
          <w:sz w:val="16"/>
          <w:szCs w:val="16"/>
        </w:rPr>
      </w:pPr>
      <w:proofErr w:type="spellStart"/>
      <w:r w:rsidRPr="00E23769">
        <w:rPr>
          <w:sz w:val="16"/>
          <w:szCs w:val="16"/>
        </w:rPr>
        <w:t>BDSSpeechSynthesizer</w:t>
      </w:r>
      <w:proofErr w:type="spellEnd"/>
      <w:r w:rsidRPr="00E23769">
        <w:rPr>
          <w:sz w:val="16"/>
          <w:szCs w:val="16"/>
        </w:rPr>
        <w:t xml:space="preserve"> synthesizer</w:t>
      </w:r>
      <w:r w:rsidRPr="00E23769">
        <w:rPr>
          <w:rFonts w:hint="eastAsia"/>
          <w:sz w:val="16"/>
          <w:szCs w:val="16"/>
        </w:rPr>
        <w:t xml:space="preserve"> = </w:t>
      </w:r>
      <w:r w:rsidRPr="00E23769">
        <w:rPr>
          <w:sz w:val="16"/>
          <w:szCs w:val="16"/>
        </w:rPr>
        <w:t>[[</w:t>
      </w:r>
      <w:proofErr w:type="spellStart"/>
      <w:r w:rsidRPr="00E23769">
        <w:rPr>
          <w:sz w:val="16"/>
          <w:szCs w:val="16"/>
        </w:rPr>
        <w:t>BDSSpeechSynthesizer</w:t>
      </w:r>
      <w:proofErr w:type="spellEnd"/>
      <w:r w:rsidRPr="00E23769">
        <w:rPr>
          <w:sz w:val="16"/>
          <w:szCs w:val="16"/>
        </w:rPr>
        <w:t xml:space="preserve"> </w:t>
      </w:r>
      <w:proofErr w:type="spellStart"/>
      <w:r w:rsidRPr="00E23769">
        <w:rPr>
          <w:sz w:val="16"/>
          <w:szCs w:val="16"/>
        </w:rPr>
        <w:t>alloc</w:t>
      </w:r>
      <w:proofErr w:type="spellEnd"/>
      <w:r w:rsidRPr="00E23769">
        <w:rPr>
          <w:sz w:val="16"/>
          <w:szCs w:val="16"/>
        </w:rPr>
        <w:t xml:space="preserve">] </w:t>
      </w:r>
      <w:proofErr w:type="spellStart"/>
      <w:r w:rsidRPr="00E23769">
        <w:rPr>
          <w:sz w:val="16"/>
          <w:szCs w:val="16"/>
        </w:rPr>
        <w:t>initSynthesizer</w:t>
      </w:r>
      <w:r w:rsidRPr="00E23769">
        <w:rPr>
          <w:rFonts w:hint="eastAsia"/>
          <w:sz w:val="16"/>
          <w:szCs w:val="16"/>
        </w:rPr>
        <w:t>WithDelegate</w:t>
      </w:r>
      <w:proofErr w:type="spellEnd"/>
    </w:p>
    <w:p w14:paraId="1388A944" w14:textId="77777777" w:rsidR="00AD6B06" w:rsidRPr="00E23769" w:rsidRDefault="00AD6B06" w:rsidP="00E23769">
      <w:pPr>
        <w:pStyle w:val="afd"/>
        <w:ind w:firstLine="320"/>
        <w:rPr>
          <w:sz w:val="16"/>
          <w:szCs w:val="16"/>
        </w:rPr>
      </w:pPr>
      <w:proofErr w:type="gramStart"/>
      <w:r w:rsidRPr="00E23769">
        <w:rPr>
          <w:sz w:val="16"/>
          <w:szCs w:val="16"/>
        </w:rPr>
        <w:t>:nil</w:t>
      </w:r>
      <w:proofErr w:type="gramEnd"/>
      <w:r w:rsidRPr="00E23769">
        <w:rPr>
          <w:sz w:val="16"/>
          <w:szCs w:val="16"/>
        </w:rPr>
        <w:t>]</w:t>
      </w:r>
      <w:r w:rsidRPr="00E23769">
        <w:rPr>
          <w:rFonts w:hint="eastAsia"/>
          <w:sz w:val="16"/>
          <w:szCs w:val="16"/>
        </w:rPr>
        <w:t>;</w:t>
      </w:r>
    </w:p>
    <w:p w14:paraId="7CD23FF6" w14:textId="77777777" w:rsidR="00AD6B06" w:rsidRPr="00E23769" w:rsidRDefault="00AD6B06" w:rsidP="00E23769">
      <w:pPr>
        <w:pStyle w:val="afd"/>
        <w:ind w:firstLine="320"/>
        <w:rPr>
          <w:sz w:val="16"/>
          <w:szCs w:val="16"/>
        </w:rPr>
      </w:pPr>
      <w:r w:rsidRPr="00E23769">
        <w:rPr>
          <w:sz w:val="16"/>
          <w:szCs w:val="16"/>
        </w:rPr>
        <w:t xml:space="preserve">// </w:t>
      </w:r>
      <w:r w:rsidRPr="00E23769">
        <w:rPr>
          <w:sz w:val="16"/>
          <w:szCs w:val="16"/>
        </w:rPr>
        <w:t>注：</w:t>
      </w:r>
      <w:r w:rsidRPr="00E23769">
        <w:rPr>
          <w:rFonts w:hint="eastAsia"/>
          <w:sz w:val="16"/>
          <w:szCs w:val="16"/>
        </w:rPr>
        <w:t>your-</w:t>
      </w:r>
      <w:proofErr w:type="spellStart"/>
      <w:r w:rsidRPr="00E23769">
        <w:rPr>
          <w:rFonts w:hint="eastAsia"/>
          <w:sz w:val="16"/>
          <w:szCs w:val="16"/>
        </w:rPr>
        <w:t>apiKey</w:t>
      </w:r>
      <w:proofErr w:type="spellEnd"/>
      <w:r w:rsidRPr="00E23769">
        <w:rPr>
          <w:rFonts w:hint="eastAsia"/>
          <w:sz w:val="16"/>
          <w:szCs w:val="16"/>
        </w:rPr>
        <w:t>和</w:t>
      </w:r>
      <w:r w:rsidRPr="00E23769">
        <w:rPr>
          <w:rFonts w:hint="eastAsia"/>
          <w:sz w:val="16"/>
          <w:szCs w:val="16"/>
        </w:rPr>
        <w:t>your-</w:t>
      </w:r>
      <w:proofErr w:type="spellStart"/>
      <w:r w:rsidRPr="00E23769">
        <w:rPr>
          <w:rFonts w:hint="eastAsia"/>
          <w:sz w:val="16"/>
          <w:szCs w:val="16"/>
        </w:rPr>
        <w:t>secretKey</w:t>
      </w:r>
      <w:proofErr w:type="spellEnd"/>
      <w:r w:rsidRPr="00E23769">
        <w:rPr>
          <w:rFonts w:hint="eastAsia"/>
          <w:sz w:val="16"/>
          <w:szCs w:val="16"/>
        </w:rPr>
        <w:t>需要换成在百度开发者中心</w:t>
      </w:r>
      <w:r w:rsidRPr="00E23769">
        <w:rPr>
          <w:rFonts w:ascii="Damascus" w:hAnsi="Damascus" w:cs="Damascus" w:hint="eastAsia"/>
          <w:sz w:val="16"/>
          <w:szCs w:val="16"/>
        </w:rPr>
        <w:t>注册应用得到的对应值</w:t>
      </w:r>
    </w:p>
    <w:p w14:paraId="28ECAB4B" w14:textId="77777777" w:rsidR="00AD6B06" w:rsidRPr="00E23769" w:rsidRDefault="00AD6B06" w:rsidP="00E23769">
      <w:pPr>
        <w:pStyle w:val="afd"/>
        <w:ind w:firstLine="320"/>
        <w:rPr>
          <w:sz w:val="16"/>
          <w:szCs w:val="16"/>
        </w:rPr>
      </w:pPr>
      <w:r w:rsidRPr="00E23769">
        <w:rPr>
          <w:rFonts w:hint="eastAsia"/>
          <w:sz w:val="16"/>
          <w:szCs w:val="16"/>
        </w:rPr>
        <w:t>[</w:t>
      </w:r>
      <w:proofErr w:type="gramStart"/>
      <w:r w:rsidRPr="00E23769">
        <w:rPr>
          <w:rFonts w:hint="eastAsia"/>
          <w:sz w:val="16"/>
          <w:szCs w:val="16"/>
        </w:rPr>
        <w:t>synthesizer</w:t>
      </w:r>
      <w:proofErr w:type="gramEnd"/>
      <w:r w:rsidRPr="00E23769">
        <w:rPr>
          <w:rFonts w:hint="eastAsia"/>
          <w:sz w:val="16"/>
          <w:szCs w:val="16"/>
        </w:rPr>
        <w:t xml:space="preserve"> </w:t>
      </w:r>
      <w:proofErr w:type="spellStart"/>
      <w:r w:rsidRPr="00E23769">
        <w:rPr>
          <w:rFonts w:hint="eastAsia"/>
          <w:sz w:val="16"/>
          <w:szCs w:val="16"/>
        </w:rPr>
        <w:t>setApiKey</w:t>
      </w:r>
      <w:proofErr w:type="spellEnd"/>
      <w:r w:rsidRPr="00E23769">
        <w:rPr>
          <w:rFonts w:hint="eastAsia"/>
          <w:sz w:val="16"/>
          <w:szCs w:val="16"/>
        </w:rPr>
        <w:t>:</w:t>
      </w:r>
      <w:r w:rsidRPr="00E23769">
        <w:rPr>
          <w:sz w:val="16"/>
          <w:szCs w:val="16"/>
        </w:rPr>
        <w:t>@"your</w:t>
      </w:r>
      <w:r w:rsidRPr="00E23769">
        <w:rPr>
          <w:rFonts w:hint="eastAsia"/>
          <w:sz w:val="16"/>
          <w:szCs w:val="16"/>
        </w:rPr>
        <w:t>-</w:t>
      </w:r>
      <w:proofErr w:type="spellStart"/>
      <w:r w:rsidRPr="00E23769">
        <w:rPr>
          <w:rFonts w:hint="eastAsia"/>
          <w:sz w:val="16"/>
          <w:szCs w:val="16"/>
        </w:rPr>
        <w:t>apiKey</w:t>
      </w:r>
      <w:proofErr w:type="spellEnd"/>
      <w:r w:rsidRPr="00E23769">
        <w:rPr>
          <w:sz w:val="16"/>
          <w:szCs w:val="16"/>
        </w:rPr>
        <w:t>"</w:t>
      </w:r>
      <w:r w:rsidRPr="00E23769">
        <w:rPr>
          <w:rFonts w:hint="eastAsia"/>
          <w:sz w:val="16"/>
          <w:szCs w:val="16"/>
        </w:rPr>
        <w:t xml:space="preserve"> </w:t>
      </w:r>
      <w:proofErr w:type="spellStart"/>
      <w:r w:rsidRPr="00E23769">
        <w:rPr>
          <w:rFonts w:hint="eastAsia"/>
          <w:sz w:val="16"/>
          <w:szCs w:val="16"/>
        </w:rPr>
        <w:t>withSecretKey</w:t>
      </w:r>
      <w:proofErr w:type="spellEnd"/>
      <w:r w:rsidRPr="00E23769">
        <w:rPr>
          <w:rFonts w:hint="eastAsia"/>
          <w:sz w:val="16"/>
          <w:szCs w:val="16"/>
        </w:rPr>
        <w:t>:</w:t>
      </w:r>
      <w:r w:rsidRPr="00E23769">
        <w:rPr>
          <w:sz w:val="16"/>
          <w:szCs w:val="16"/>
        </w:rPr>
        <w:t>@"your</w:t>
      </w:r>
      <w:r w:rsidRPr="00E23769">
        <w:rPr>
          <w:rFonts w:hint="eastAsia"/>
          <w:sz w:val="16"/>
          <w:szCs w:val="16"/>
        </w:rPr>
        <w:t>-</w:t>
      </w:r>
      <w:proofErr w:type="spellStart"/>
      <w:r w:rsidRPr="00E23769">
        <w:rPr>
          <w:rFonts w:hint="eastAsia"/>
          <w:sz w:val="16"/>
          <w:szCs w:val="16"/>
        </w:rPr>
        <w:t>secretKey</w:t>
      </w:r>
      <w:proofErr w:type="spellEnd"/>
      <w:r w:rsidRPr="00E23769">
        <w:rPr>
          <w:sz w:val="16"/>
          <w:szCs w:val="16"/>
        </w:rPr>
        <w:t>"</w:t>
      </w:r>
      <w:r w:rsidRPr="00E23769">
        <w:rPr>
          <w:rFonts w:hint="eastAsia"/>
          <w:sz w:val="16"/>
          <w:szCs w:val="16"/>
        </w:rPr>
        <w:t>];</w:t>
      </w:r>
    </w:p>
    <w:p w14:paraId="1A741784" w14:textId="77777777" w:rsidR="00AD6B06" w:rsidRPr="00E23769" w:rsidRDefault="00AD6B06" w:rsidP="00E23769">
      <w:pPr>
        <w:pStyle w:val="afd"/>
        <w:ind w:firstLine="320"/>
        <w:rPr>
          <w:sz w:val="16"/>
          <w:szCs w:val="16"/>
        </w:rPr>
      </w:pPr>
      <w:r w:rsidRPr="00E23769">
        <w:rPr>
          <w:sz w:val="16"/>
          <w:szCs w:val="16"/>
        </w:rPr>
        <w:t xml:space="preserve">// </w:t>
      </w:r>
      <w:r w:rsidRPr="00E23769">
        <w:rPr>
          <w:sz w:val="16"/>
          <w:szCs w:val="16"/>
        </w:rPr>
        <w:t>注：第</w:t>
      </w:r>
      <w:r w:rsidRPr="00E23769">
        <w:rPr>
          <w:sz w:val="16"/>
          <w:szCs w:val="16"/>
        </w:rPr>
        <w:t>1</w:t>
      </w:r>
      <w:r w:rsidRPr="00E23769">
        <w:rPr>
          <w:sz w:val="16"/>
          <w:szCs w:val="16"/>
        </w:rPr>
        <w:t>个参数传入任意非空字符串即可</w:t>
      </w:r>
    </w:p>
    <w:p w14:paraId="72B6F06D" w14:textId="4E7D8121" w:rsidR="00AD6B06" w:rsidRPr="00F068DE" w:rsidRDefault="00AD6B06" w:rsidP="00E23769">
      <w:pPr>
        <w:pStyle w:val="afd"/>
        <w:ind w:firstLine="320"/>
      </w:pPr>
      <w:r w:rsidRPr="00E23769">
        <w:rPr>
          <w:sz w:val="16"/>
          <w:szCs w:val="16"/>
        </w:rPr>
        <w:t>[</w:t>
      </w:r>
      <w:proofErr w:type="gramStart"/>
      <w:r w:rsidRPr="00E23769">
        <w:rPr>
          <w:sz w:val="16"/>
          <w:szCs w:val="16"/>
        </w:rPr>
        <w:t>synthesizer</w:t>
      </w:r>
      <w:proofErr w:type="gramEnd"/>
      <w:r w:rsidRPr="00E23769">
        <w:rPr>
          <w:sz w:val="16"/>
          <w:szCs w:val="16"/>
        </w:rPr>
        <w:t xml:space="preserve"> </w:t>
      </w:r>
      <w:proofErr w:type="spellStart"/>
      <w:r w:rsidR="00B96557" w:rsidRPr="00B96557">
        <w:rPr>
          <w:sz w:val="16"/>
          <w:szCs w:val="16"/>
        </w:rPr>
        <w:t>setSDKCallbackQueue</w:t>
      </w:r>
      <w:r w:rsidRPr="00E23769">
        <w:rPr>
          <w:sz w:val="16"/>
          <w:szCs w:val="16"/>
        </w:rPr>
        <w:t>:dispatch_queue_create</w:t>
      </w:r>
      <w:proofErr w:type="spellEnd"/>
      <w:r w:rsidRPr="00E23769">
        <w:rPr>
          <w:sz w:val="16"/>
          <w:szCs w:val="16"/>
        </w:rPr>
        <w:t>("</w:t>
      </w:r>
      <w:proofErr w:type="spellStart"/>
      <w:r w:rsidRPr="00E23769">
        <w:rPr>
          <w:rFonts w:hint="eastAsia"/>
          <w:sz w:val="16"/>
          <w:szCs w:val="16"/>
        </w:rPr>
        <w:t>Q_name</w:t>
      </w:r>
      <w:proofErr w:type="spellEnd"/>
      <w:r w:rsidRPr="00E23769">
        <w:rPr>
          <w:sz w:val="16"/>
          <w:szCs w:val="16"/>
        </w:rPr>
        <w:t>", DISPATCH_QUEUE_SERIAL)];</w:t>
      </w:r>
    </w:p>
    <w:p w14:paraId="6F327EC1" w14:textId="77777777" w:rsidR="00AD6B06" w:rsidRPr="00F068DE" w:rsidRDefault="00AD6B06" w:rsidP="00AD6B06">
      <w:pPr>
        <w:ind w:firstLine="420"/>
      </w:pPr>
      <w:r w:rsidRPr="00F068DE">
        <w:t>至此，对</w:t>
      </w:r>
      <w:proofErr w:type="spellStart"/>
      <w:r w:rsidRPr="00F068DE">
        <w:rPr>
          <w:rFonts w:hint="eastAsia"/>
        </w:rPr>
        <w:t>BDSSpeechSynthesizerDelegate</w:t>
      </w:r>
      <w:proofErr w:type="spellEnd"/>
      <w:r w:rsidRPr="00F068DE">
        <w:rPr>
          <w:rFonts w:hint="eastAsia"/>
        </w:rPr>
        <w:t xml:space="preserve"> </w:t>
      </w:r>
      <w:r w:rsidRPr="00F068DE">
        <w:t>中方法的回调都</w:t>
      </w:r>
      <w:r w:rsidRPr="00F068DE">
        <w:rPr>
          <w:rFonts w:hint="eastAsia"/>
        </w:rPr>
        <w:t>将</w:t>
      </w:r>
      <w:r w:rsidRPr="00F068DE">
        <w:t>移动到传入的分发队列中，</w:t>
      </w:r>
      <w:r w:rsidRPr="00F068DE">
        <w:rPr>
          <w:rFonts w:hint="eastAsia"/>
        </w:rPr>
        <w:t>更</w:t>
      </w:r>
      <w:r w:rsidRPr="00F068DE">
        <w:t>推荐的做法是所有对</w:t>
      </w:r>
      <w:proofErr w:type="spellStart"/>
      <w:r w:rsidRPr="00F068DE">
        <w:rPr>
          <w:rFonts w:hint="eastAsia"/>
        </w:rPr>
        <w:t>BDSSpeechSynthesizer</w:t>
      </w:r>
      <w:proofErr w:type="spellEnd"/>
      <w:r w:rsidRPr="00F068DE">
        <w:rPr>
          <w:rFonts w:hint="eastAsia"/>
        </w:rPr>
        <w:t xml:space="preserve"> </w:t>
      </w:r>
      <w:r w:rsidRPr="00F068DE">
        <w:t>的接口的调用都移动到该分发队列中。</w:t>
      </w:r>
      <w:r w:rsidRPr="00F068DE">
        <w:rPr>
          <w:rFonts w:hint="eastAsia"/>
        </w:rPr>
        <w:t>可以</w:t>
      </w:r>
      <w:r w:rsidRPr="00F068DE">
        <w:t>通过接口</w:t>
      </w:r>
      <w:proofErr w:type="spellStart"/>
      <w:r w:rsidRPr="00F068DE">
        <w:rPr>
          <w:rFonts w:hint="eastAsia"/>
        </w:rPr>
        <w:t>getCurrentCallbackQueue</w:t>
      </w:r>
      <w:proofErr w:type="spellEnd"/>
      <w:r w:rsidRPr="00F068DE">
        <w:rPr>
          <w:rFonts w:hint="eastAsia"/>
        </w:rPr>
        <w:t xml:space="preserve"> </w:t>
      </w:r>
      <w:r w:rsidRPr="00F068DE">
        <w:t>得到</w:t>
      </w:r>
      <w:proofErr w:type="spellStart"/>
      <w:r w:rsidRPr="00F068DE">
        <w:rPr>
          <w:rFonts w:hint="eastAsia"/>
        </w:rPr>
        <w:t>BDSSpeechSynthesizer</w:t>
      </w:r>
      <w:proofErr w:type="spellEnd"/>
      <w:r w:rsidRPr="00F068DE">
        <w:rPr>
          <w:rFonts w:hint="eastAsia"/>
        </w:rPr>
        <w:t xml:space="preserve"> </w:t>
      </w:r>
      <w:r w:rsidRPr="00F068DE">
        <w:t>当前正在使用的分发队列。</w:t>
      </w:r>
    </w:p>
    <w:p w14:paraId="7F35A75F" w14:textId="77777777" w:rsidR="00AD6B06" w:rsidRPr="00E23769" w:rsidRDefault="00AD6B06" w:rsidP="00E23769">
      <w:pPr>
        <w:pStyle w:val="afd"/>
        <w:ind w:firstLine="320"/>
        <w:rPr>
          <w:sz w:val="16"/>
          <w:szCs w:val="16"/>
        </w:rPr>
      </w:pPr>
      <w:proofErr w:type="spellStart"/>
      <w:proofErr w:type="gramStart"/>
      <w:r w:rsidRPr="00E23769">
        <w:rPr>
          <w:sz w:val="16"/>
          <w:szCs w:val="16"/>
        </w:rPr>
        <w:t>dispatch</w:t>
      </w:r>
      <w:proofErr w:type="gramEnd"/>
      <w:r w:rsidRPr="00E23769">
        <w:rPr>
          <w:sz w:val="16"/>
          <w:szCs w:val="16"/>
        </w:rPr>
        <w:t>_sync</w:t>
      </w:r>
      <w:proofErr w:type="spellEnd"/>
      <w:r w:rsidRPr="00E23769">
        <w:rPr>
          <w:sz w:val="16"/>
          <w:szCs w:val="16"/>
        </w:rPr>
        <w:t xml:space="preserve">([synthesizer </w:t>
      </w:r>
      <w:proofErr w:type="spellStart"/>
      <w:r w:rsidRPr="00E23769">
        <w:rPr>
          <w:sz w:val="16"/>
          <w:szCs w:val="16"/>
        </w:rPr>
        <w:t>getCurrentCallbackQueue</w:t>
      </w:r>
      <w:proofErr w:type="spellEnd"/>
      <w:r w:rsidRPr="00E23769">
        <w:rPr>
          <w:sz w:val="16"/>
          <w:szCs w:val="16"/>
        </w:rPr>
        <w:t>], ^</w:t>
      </w:r>
    </w:p>
    <w:p w14:paraId="4862F20E" w14:textId="77777777" w:rsidR="00AD6B06" w:rsidRPr="00E23769" w:rsidRDefault="00AD6B06" w:rsidP="00E23769">
      <w:pPr>
        <w:pStyle w:val="afd"/>
        <w:ind w:firstLine="320"/>
        <w:rPr>
          <w:sz w:val="16"/>
          <w:szCs w:val="16"/>
        </w:rPr>
      </w:pPr>
      <w:r w:rsidRPr="00E23769">
        <w:rPr>
          <w:sz w:val="16"/>
          <w:szCs w:val="16"/>
        </w:rPr>
        <w:t>{</w:t>
      </w:r>
    </w:p>
    <w:p w14:paraId="16ECD762" w14:textId="26D68E38" w:rsidR="00AD6B06" w:rsidRPr="00E23769" w:rsidRDefault="00AD6B06" w:rsidP="00AD6B06">
      <w:pPr>
        <w:pStyle w:val="afd"/>
        <w:ind w:firstLineChars="0" w:firstLine="0"/>
        <w:rPr>
          <w:sz w:val="16"/>
          <w:szCs w:val="16"/>
        </w:rPr>
      </w:pPr>
      <w:r w:rsidRPr="00E23769">
        <w:rPr>
          <w:rFonts w:hint="eastAsia"/>
          <w:sz w:val="16"/>
          <w:szCs w:val="16"/>
        </w:rPr>
        <w:tab/>
      </w:r>
      <w:r w:rsidRPr="00E23769">
        <w:rPr>
          <w:rFonts w:hint="eastAsia"/>
          <w:sz w:val="16"/>
          <w:szCs w:val="16"/>
        </w:rPr>
        <w:tab/>
      </w:r>
      <w:r w:rsidR="00E23769" w:rsidRPr="00CD4C43">
        <w:rPr>
          <w:kern w:val="0"/>
          <w:sz w:val="16"/>
          <w:szCs w:val="16"/>
        </w:rPr>
        <w:t>[[</w:t>
      </w:r>
      <w:proofErr w:type="spellStart"/>
      <w:r w:rsidR="00E23769" w:rsidRPr="00CD4C43">
        <w:rPr>
          <w:kern w:val="0"/>
          <w:sz w:val="16"/>
          <w:szCs w:val="16"/>
        </w:rPr>
        <w:t>BD</w:t>
      </w:r>
      <w:r w:rsidR="00E23769" w:rsidRPr="00CD4C43">
        <w:rPr>
          <w:rFonts w:hint="eastAsia"/>
          <w:kern w:val="0"/>
          <w:sz w:val="16"/>
          <w:szCs w:val="16"/>
        </w:rPr>
        <w:t>Speech</w:t>
      </w:r>
      <w:r w:rsidR="00E23769" w:rsidRPr="00CD4C43">
        <w:rPr>
          <w:kern w:val="0"/>
          <w:sz w:val="16"/>
          <w:szCs w:val="16"/>
        </w:rPr>
        <w:t>Synthesizer</w:t>
      </w:r>
      <w:proofErr w:type="spellEnd"/>
      <w:r w:rsidR="00E23769" w:rsidRPr="00CD4C43">
        <w:rPr>
          <w:kern w:val="0"/>
          <w:sz w:val="16"/>
          <w:szCs w:val="16"/>
        </w:rPr>
        <w:t xml:space="preserve"> </w:t>
      </w:r>
      <w:proofErr w:type="spellStart"/>
      <w:r w:rsidR="00E23769" w:rsidRPr="00CD4C43">
        <w:rPr>
          <w:kern w:val="0"/>
          <w:sz w:val="16"/>
          <w:szCs w:val="16"/>
        </w:rPr>
        <w:t>sharedInstance</w:t>
      </w:r>
      <w:proofErr w:type="spellEnd"/>
      <w:r w:rsidR="00E23769" w:rsidRPr="00CD4C43">
        <w:rPr>
          <w:kern w:val="0"/>
          <w:sz w:val="16"/>
          <w:szCs w:val="16"/>
        </w:rPr>
        <w:t xml:space="preserve">] </w:t>
      </w:r>
      <w:proofErr w:type="spellStart"/>
      <w:r w:rsidR="008A3458">
        <w:rPr>
          <w:kern w:val="0"/>
          <w:sz w:val="16"/>
          <w:szCs w:val="16"/>
        </w:rPr>
        <w:t>speak</w:t>
      </w:r>
      <w:r w:rsidR="00E23769" w:rsidRPr="00CD4C43">
        <w:rPr>
          <w:rFonts w:hint="eastAsia"/>
          <w:kern w:val="0"/>
          <w:sz w:val="16"/>
          <w:szCs w:val="16"/>
        </w:rPr>
        <w:t>Sentence</w:t>
      </w:r>
      <w:proofErr w:type="spellEnd"/>
      <w:r w:rsidR="00E23769" w:rsidRPr="00CD4C43">
        <w:rPr>
          <w:kern w:val="0"/>
          <w:sz w:val="16"/>
          <w:szCs w:val="16"/>
        </w:rPr>
        <w:t>: @"</w:t>
      </w:r>
      <w:r w:rsidR="00E23769" w:rsidRPr="00CD4C43">
        <w:rPr>
          <w:rFonts w:hint="eastAsia"/>
          <w:kern w:val="0"/>
          <w:sz w:val="16"/>
          <w:szCs w:val="16"/>
        </w:rPr>
        <w:t>百度一下</w:t>
      </w:r>
      <w:r w:rsidR="00E23769" w:rsidRPr="00CD4C43">
        <w:rPr>
          <w:kern w:val="0"/>
          <w:sz w:val="16"/>
          <w:szCs w:val="16"/>
        </w:rPr>
        <w:t>"</w:t>
      </w:r>
      <w:r w:rsidR="00E23769">
        <w:rPr>
          <w:rFonts w:hint="eastAsia"/>
          <w:kern w:val="0"/>
          <w:sz w:val="16"/>
          <w:szCs w:val="16"/>
        </w:rPr>
        <w:t xml:space="preserve"> </w:t>
      </w:r>
      <w:proofErr w:type="spellStart"/>
      <w:r w:rsidR="00E23769">
        <w:rPr>
          <w:rFonts w:hint="eastAsia"/>
          <w:kern w:val="0"/>
          <w:sz w:val="16"/>
          <w:szCs w:val="16"/>
        </w:rPr>
        <w:t>withError:nil</w:t>
      </w:r>
      <w:proofErr w:type="spellEnd"/>
      <w:r w:rsidR="00E23769" w:rsidRPr="00CD4C43">
        <w:rPr>
          <w:kern w:val="0"/>
          <w:sz w:val="16"/>
          <w:szCs w:val="16"/>
        </w:rPr>
        <w:t>];</w:t>
      </w:r>
    </w:p>
    <w:p w14:paraId="170F8B58" w14:textId="77777777" w:rsidR="00AD6B06" w:rsidRPr="00E23769" w:rsidRDefault="00AD6B06" w:rsidP="00AD6B06">
      <w:pPr>
        <w:pStyle w:val="afd"/>
        <w:ind w:firstLineChars="0"/>
        <w:rPr>
          <w:sz w:val="16"/>
          <w:szCs w:val="16"/>
        </w:rPr>
      </w:pPr>
      <w:r w:rsidRPr="00E23769">
        <w:rPr>
          <w:rFonts w:hint="eastAsia"/>
          <w:sz w:val="16"/>
          <w:szCs w:val="16"/>
        </w:rPr>
        <w:t>});</w:t>
      </w:r>
    </w:p>
    <w:p w14:paraId="682904BE" w14:textId="77777777" w:rsidR="00CF406F" w:rsidRPr="00AD6B06" w:rsidRDefault="00CF406F" w:rsidP="006317E3"/>
    <w:p w14:paraId="607DCE9D" w14:textId="142E291E" w:rsidR="00E90312" w:rsidRDefault="00E90312" w:rsidP="00B311F7">
      <w:pPr>
        <w:pStyle w:val="1"/>
      </w:pPr>
      <w:bookmarkStart w:id="43" w:name="_Toc328833688"/>
      <w:r>
        <w:rPr>
          <w:rFonts w:hint="eastAsia"/>
        </w:rPr>
        <w:t>日志</w:t>
      </w:r>
      <w:bookmarkEnd w:id="43"/>
    </w:p>
    <w:p w14:paraId="351FEE6D" w14:textId="0603418A" w:rsidR="00E90312" w:rsidRDefault="00E90312" w:rsidP="00B311F7">
      <w:pPr>
        <w:ind w:firstLine="420"/>
      </w:pPr>
      <w:r>
        <w:rPr>
          <w:rFonts w:hint="eastAsia"/>
        </w:rPr>
        <w:t>为了方便调试，</w:t>
      </w:r>
      <w:proofErr w:type="spellStart"/>
      <w:r>
        <w:rPr>
          <w:rFonts w:hint="eastAsia"/>
        </w:rPr>
        <w:t>BD</w:t>
      </w:r>
      <w:r w:rsidR="00CF406F">
        <w:rPr>
          <w:rFonts w:hint="eastAsia"/>
        </w:rPr>
        <w:t>SSpeechSynthesizer</w:t>
      </w:r>
      <w:proofErr w:type="spellEnd"/>
      <w:r>
        <w:rPr>
          <w:rFonts w:hint="eastAsia"/>
        </w:rPr>
        <w:t>提供了对日志级别进行设置的接口，通过如下代码可以设置日志级别。</w:t>
      </w:r>
    </w:p>
    <w:p w14:paraId="0A43AC31" w14:textId="77777777" w:rsidR="00CF406F" w:rsidRPr="00EA3296" w:rsidRDefault="00CF406F" w:rsidP="00EA3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200" w:firstLine="320"/>
        <w:rPr>
          <w:kern w:val="0"/>
          <w:sz w:val="16"/>
          <w:szCs w:val="16"/>
        </w:rPr>
      </w:pPr>
      <w:r w:rsidRPr="00EA3296">
        <w:rPr>
          <w:kern w:val="0"/>
          <w:sz w:val="16"/>
          <w:szCs w:val="16"/>
        </w:rPr>
        <w:t>[</w:t>
      </w:r>
      <w:proofErr w:type="spellStart"/>
      <w:r w:rsidRPr="00EA3296">
        <w:rPr>
          <w:kern w:val="0"/>
          <w:sz w:val="16"/>
          <w:szCs w:val="16"/>
        </w:rPr>
        <w:t>BDSEmbeddedSynthesizer</w:t>
      </w:r>
      <w:proofErr w:type="spellEnd"/>
      <w:r w:rsidRPr="00EA3296">
        <w:rPr>
          <w:kern w:val="0"/>
          <w:sz w:val="16"/>
          <w:szCs w:val="16"/>
        </w:rPr>
        <w:t xml:space="preserve"> </w:t>
      </w:r>
      <w:proofErr w:type="spellStart"/>
      <w:r w:rsidRPr="00EA3296">
        <w:rPr>
          <w:kern w:val="0"/>
          <w:sz w:val="16"/>
          <w:szCs w:val="16"/>
        </w:rPr>
        <w:t>setLogLevel</w:t>
      </w:r>
      <w:proofErr w:type="spellEnd"/>
      <w:r w:rsidRPr="00EA3296">
        <w:rPr>
          <w:kern w:val="0"/>
          <w:sz w:val="16"/>
          <w:szCs w:val="16"/>
        </w:rPr>
        <w:t>: BDS_PUBLIC_LOG_DEBUG];</w:t>
      </w:r>
    </w:p>
    <w:p w14:paraId="6E3A60B5" w14:textId="6668FBE6" w:rsidR="00E90312" w:rsidRDefault="00E90312" w:rsidP="00B311F7">
      <w:pPr>
        <w:ind w:firstLine="420"/>
      </w:pPr>
      <w:r>
        <w:rPr>
          <w:rFonts w:hint="eastAsia"/>
        </w:rPr>
        <w:lastRenderedPageBreak/>
        <w:t>提供</w:t>
      </w:r>
      <w:r>
        <w:rPr>
          <w:rFonts w:hint="eastAsia"/>
        </w:rPr>
        <w:t>6</w:t>
      </w:r>
      <w:r>
        <w:rPr>
          <w:rFonts w:hint="eastAsia"/>
        </w:rPr>
        <w:t>个级别的日志，从低到高依次为</w:t>
      </w:r>
      <w:r>
        <w:rPr>
          <w:rFonts w:hint="eastAsia"/>
        </w:rPr>
        <w:t>VERBOSE</w:t>
      </w:r>
      <w:r>
        <w:rPr>
          <w:rFonts w:hint="eastAsia"/>
        </w:rPr>
        <w:t>、</w:t>
      </w:r>
      <w:r>
        <w:rPr>
          <w:rFonts w:hint="eastAsia"/>
        </w:rPr>
        <w:t>DEBUG</w:t>
      </w:r>
      <w:r>
        <w:rPr>
          <w:rFonts w:hint="eastAsia"/>
        </w:rPr>
        <w:t>、</w:t>
      </w:r>
      <w:r>
        <w:rPr>
          <w:rFonts w:hint="eastAsia"/>
        </w:rPr>
        <w:t>INFO</w:t>
      </w:r>
      <w:r>
        <w:rPr>
          <w:rFonts w:hint="eastAsia"/>
        </w:rPr>
        <w:t>、</w:t>
      </w:r>
      <w:r>
        <w:rPr>
          <w:rFonts w:hint="eastAsia"/>
        </w:rPr>
        <w:t>WARN</w:t>
      </w:r>
      <w:r>
        <w:rPr>
          <w:rFonts w:hint="eastAsia"/>
        </w:rPr>
        <w:t>、</w:t>
      </w:r>
      <w:r>
        <w:rPr>
          <w:rFonts w:hint="eastAsia"/>
        </w:rPr>
        <w:t>ERROR</w:t>
      </w:r>
      <w:r>
        <w:rPr>
          <w:rFonts w:hint="eastAsia"/>
        </w:rPr>
        <w:t>、</w:t>
      </w:r>
      <w:r>
        <w:rPr>
          <w:rFonts w:hint="eastAsia"/>
        </w:rPr>
        <w:t>OFF</w:t>
      </w:r>
      <w:r>
        <w:rPr>
          <w:rFonts w:hint="eastAsia"/>
        </w:rPr>
        <w:t>，其中</w:t>
      </w:r>
      <w:r>
        <w:rPr>
          <w:rFonts w:hint="eastAsia"/>
        </w:rPr>
        <w:t>VERBOSE</w:t>
      </w:r>
      <w:r>
        <w:rPr>
          <w:rFonts w:hint="eastAsia"/>
        </w:rPr>
        <w:t>将输出最多日志，</w:t>
      </w:r>
      <w:r>
        <w:rPr>
          <w:rFonts w:hint="eastAsia"/>
        </w:rPr>
        <w:t>OFF</w:t>
      </w:r>
      <w:r>
        <w:rPr>
          <w:rFonts w:hint="eastAsia"/>
        </w:rPr>
        <w:t>将关闭所有日志，</w:t>
      </w:r>
      <w:r w:rsidR="00416B9E">
        <w:rPr>
          <w:rFonts w:hint="eastAsia"/>
        </w:rPr>
        <w:t>在模拟器中</w:t>
      </w:r>
      <w:r>
        <w:rPr>
          <w:rFonts w:hint="eastAsia"/>
        </w:rPr>
        <w:t>默认日志级别为</w:t>
      </w:r>
      <w:r>
        <w:rPr>
          <w:rFonts w:hint="eastAsia"/>
        </w:rPr>
        <w:t>DEBUG</w:t>
      </w:r>
      <w:r w:rsidR="00416B9E">
        <w:rPr>
          <w:rFonts w:hint="eastAsia"/>
        </w:rPr>
        <w:t>，</w:t>
      </w:r>
      <w:r w:rsidR="00416B9E">
        <w:rPr>
          <w:rFonts w:hint="eastAsia"/>
        </w:rPr>
        <w:t xml:space="preserve"> </w:t>
      </w:r>
      <w:proofErr w:type="spellStart"/>
      <w:r w:rsidR="00416B9E">
        <w:rPr>
          <w:rFonts w:hint="eastAsia"/>
        </w:rPr>
        <w:t>iOS</w:t>
      </w:r>
      <w:proofErr w:type="spellEnd"/>
      <w:r w:rsidR="00416B9E">
        <w:rPr>
          <w:rFonts w:hint="eastAsia"/>
        </w:rPr>
        <w:t>系统真机中默认日志级别为</w:t>
      </w:r>
      <w:r w:rsidR="00416B9E">
        <w:rPr>
          <w:rFonts w:hint="eastAsia"/>
        </w:rPr>
        <w:t>ERROR</w:t>
      </w:r>
      <w:r>
        <w:rPr>
          <w:rFonts w:hint="eastAsia"/>
        </w:rPr>
        <w:t>。</w:t>
      </w:r>
    </w:p>
    <w:p w14:paraId="18B11E66" w14:textId="77777777" w:rsidR="00804A56" w:rsidRDefault="00804A56" w:rsidP="00B311F7">
      <w:pPr>
        <w:ind w:firstLine="420"/>
      </w:pPr>
    </w:p>
    <w:p w14:paraId="42DCB47F" w14:textId="77777777" w:rsidR="00804A56" w:rsidRDefault="00804A56" w:rsidP="00B311F7">
      <w:pPr>
        <w:ind w:firstLine="420"/>
      </w:pPr>
    </w:p>
    <w:p w14:paraId="28054A79" w14:textId="77777777" w:rsidR="00804A56" w:rsidRDefault="00804A56" w:rsidP="00B311F7">
      <w:pPr>
        <w:ind w:firstLine="420"/>
      </w:pPr>
    </w:p>
    <w:p w14:paraId="28AA34B3" w14:textId="77777777" w:rsidR="00804A56" w:rsidRDefault="00804A56" w:rsidP="00804A56">
      <w:pPr>
        <w:pStyle w:val="ae"/>
        <w:sectPr w:rsidR="00804A56" w:rsidSect="001E14B1">
          <w:pgSz w:w="11906" w:h="16838"/>
          <w:pgMar w:top="1418" w:right="1418" w:bottom="1418" w:left="1560" w:header="851" w:footer="850" w:gutter="0"/>
          <w:cols w:space="425"/>
          <w:docGrid w:type="lines" w:linePitch="312"/>
        </w:sectPr>
      </w:pPr>
    </w:p>
    <w:bookmarkEnd w:id="25"/>
    <w:bookmarkEnd w:id="26"/>
    <w:bookmarkEnd w:id="27"/>
    <w:bookmarkEnd w:id="28"/>
    <w:p w14:paraId="6E4D37C4" w14:textId="77777777" w:rsidR="00F437EE" w:rsidRDefault="00F437EE" w:rsidP="00B179EA">
      <w:pPr>
        <w:widowControl/>
        <w:autoSpaceDE w:val="0"/>
        <w:autoSpaceDN w:val="0"/>
        <w:adjustRightInd w:val="0"/>
        <w:spacing w:before="0" w:after="240"/>
        <w:jc w:val="left"/>
        <w:rPr>
          <w:rFonts w:ascii="Times" w:hAnsi="Times" w:cs="Times"/>
          <w:kern w:val="0"/>
          <w:sz w:val="24"/>
        </w:rPr>
      </w:pPr>
    </w:p>
    <w:p w14:paraId="0EFD6850" w14:textId="77777777" w:rsidR="00B179EA" w:rsidRDefault="00B179EA" w:rsidP="00704E6B">
      <w:pPr>
        <w:sectPr w:rsidR="00B179EA" w:rsidSect="001E14B1">
          <w:pgSz w:w="11906" w:h="16838"/>
          <w:pgMar w:top="1418" w:right="1418" w:bottom="1418" w:left="1560" w:header="851" w:footer="850" w:gutter="0"/>
          <w:cols w:space="425"/>
          <w:docGrid w:type="lines" w:linePitch="312"/>
        </w:sectPr>
      </w:pPr>
    </w:p>
    <w:p w14:paraId="6C93FAE5" w14:textId="77777777" w:rsidR="00F50AE5" w:rsidRDefault="00F50AE5" w:rsidP="00452E07">
      <w:pPr>
        <w:pStyle w:val="ae"/>
      </w:pPr>
      <w:bookmarkStart w:id="44" w:name="_Toc371517148"/>
      <w:bookmarkStart w:id="45" w:name="_Toc328833689"/>
      <w:r>
        <w:rPr>
          <w:rFonts w:hint="eastAsia"/>
        </w:rPr>
        <w:lastRenderedPageBreak/>
        <w:t>FAQ</w:t>
      </w:r>
      <w:bookmarkEnd w:id="44"/>
      <w:bookmarkEnd w:id="45"/>
    </w:p>
    <w:p w14:paraId="040D10F7" w14:textId="77777777" w:rsidR="00F50AE5" w:rsidRDefault="00F50AE5" w:rsidP="00F50AE5">
      <w:pPr>
        <w:pStyle w:val="afa"/>
        <w:numPr>
          <w:ilvl w:val="0"/>
          <w:numId w:val="4"/>
        </w:numPr>
        <w:ind w:firstLineChars="0"/>
      </w:pPr>
      <w:r>
        <w:rPr>
          <w:rFonts w:hint="eastAsia"/>
        </w:rPr>
        <w:t>如何联系我们？</w:t>
      </w:r>
    </w:p>
    <w:p w14:paraId="04508B42" w14:textId="77777777" w:rsidR="00F50AE5" w:rsidRDefault="00F50AE5" w:rsidP="00F50AE5">
      <w:pPr>
        <w:pStyle w:val="afa"/>
        <w:ind w:left="840" w:firstLineChars="0" w:firstLine="0"/>
      </w:pPr>
      <w:r>
        <w:rPr>
          <w:rFonts w:hint="eastAsia"/>
        </w:rPr>
        <w:t>开发过程中有任何</w:t>
      </w:r>
      <w:r>
        <w:rPr>
          <w:rFonts w:hint="eastAsia"/>
        </w:rPr>
        <w:t>bug</w:t>
      </w:r>
      <w:r>
        <w:rPr>
          <w:rFonts w:hint="eastAsia"/>
        </w:rPr>
        <w:t>或反馈意见，请发送邮件至</w:t>
      </w:r>
      <w:bookmarkStart w:id="46" w:name="OLE_LINK1"/>
      <w:bookmarkStart w:id="47" w:name="OLE_LINK4"/>
      <w:r>
        <w:rPr>
          <w:rFonts w:hint="eastAsia"/>
        </w:rPr>
        <w:t>voice_feedback@baidu.com</w:t>
      </w:r>
      <w:bookmarkEnd w:id="46"/>
      <w:bookmarkEnd w:id="47"/>
    </w:p>
    <w:p w14:paraId="7515EC90" w14:textId="3E6B84FF" w:rsidR="00F50AE5" w:rsidRPr="008D60A7" w:rsidRDefault="00AE02D6" w:rsidP="00E90312">
      <w:pPr>
        <w:ind w:firstLine="420"/>
      </w:pPr>
      <w:r>
        <w:tab/>
      </w:r>
      <w:r w:rsidR="0049511B">
        <w:t>欢迎</w:t>
      </w:r>
      <w:r>
        <w:t>加入百度语音开发者交流</w:t>
      </w:r>
      <w:r>
        <w:t>Hi</w:t>
      </w:r>
      <w:r>
        <w:t>群：</w:t>
      </w:r>
      <w:r w:rsidRPr="00AE02D6">
        <w:t>1412729</w:t>
      </w:r>
      <w:r>
        <w:t xml:space="preserve"> </w:t>
      </w:r>
      <w:r>
        <w:t>或</w:t>
      </w:r>
      <w:r>
        <w:rPr>
          <w:rFonts w:hint="eastAsia"/>
        </w:rPr>
        <w:t xml:space="preserve"> QQ</w:t>
      </w:r>
      <w:r>
        <w:rPr>
          <w:rFonts w:hint="eastAsia"/>
        </w:rPr>
        <w:t>群：</w:t>
      </w:r>
      <w:r w:rsidRPr="00AE02D6">
        <w:t>369510575</w:t>
      </w:r>
      <w:r>
        <w:t xml:space="preserve"> </w:t>
      </w:r>
      <w:r>
        <w:t>获取更多技术支持</w:t>
      </w:r>
    </w:p>
    <w:sectPr w:rsidR="00F50AE5" w:rsidRPr="008D60A7" w:rsidSect="00B67E04">
      <w:headerReference w:type="even" r:id="rId18"/>
      <w:footerReference w:type="default" r:id="rId19"/>
      <w:pgSz w:w="11906" w:h="16838"/>
      <w:pgMar w:top="1418" w:right="1418" w:bottom="1418" w:left="1418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5E464C" w14:textId="77777777" w:rsidR="00521A62" w:rsidRDefault="00521A62" w:rsidP="00F654D2">
      <w:pPr>
        <w:ind w:firstLine="420"/>
      </w:pPr>
      <w:r>
        <w:separator/>
      </w:r>
    </w:p>
    <w:p w14:paraId="30BBDA0E" w14:textId="77777777" w:rsidR="00521A62" w:rsidRDefault="00521A62" w:rsidP="00F654D2">
      <w:pPr>
        <w:ind w:firstLine="420"/>
      </w:pPr>
    </w:p>
  </w:endnote>
  <w:endnote w:type="continuationSeparator" w:id="0">
    <w:p w14:paraId="3FA73908" w14:textId="77777777" w:rsidR="00521A62" w:rsidRDefault="00521A62" w:rsidP="00F654D2">
      <w:pPr>
        <w:ind w:firstLine="420"/>
      </w:pPr>
      <w:r>
        <w:continuationSeparator/>
      </w:r>
    </w:p>
    <w:p w14:paraId="0D43B4DC" w14:textId="77777777" w:rsidR="00521A62" w:rsidRDefault="00521A62" w:rsidP="00F654D2">
      <w:pPr>
        <w:ind w:firstLine="4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Damascus Medium">
    <w:panose1 w:val="00000000000000000000"/>
    <w:charset w:val="00"/>
    <w:family w:val="auto"/>
    <w:pitch w:val="variable"/>
    <w:sig w:usb0="80002003" w:usb1="80000000" w:usb2="00000080" w:usb3="00000000" w:csb0="00000001" w:csb1="00000000"/>
  </w:font>
  <w:font w:name="Damascus">
    <w:altName w:val="Futura Condensed"/>
    <w:panose1 w:val="00000400000000000000"/>
    <w:charset w:val="B2"/>
    <w:family w:val="auto"/>
    <w:pitch w:val="variable"/>
    <w:sig w:usb0="80002001" w:usb1="80000000" w:usb2="00000080" w:usb3="00000000" w:csb0="0000004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CC63484" w14:textId="77777777" w:rsidR="00521A62" w:rsidRPr="00B044F2" w:rsidRDefault="00521A62" w:rsidP="00195613">
    <w:pPr>
      <w:pStyle w:val="ab"/>
      <w:jc w:val="both"/>
      <w:rPr>
        <w:rFonts w:ascii="微软雅黑" w:eastAsia="微软雅黑" w:hAnsi="微软雅黑"/>
        <w:b w:val="0"/>
        <w:sz w:val="21"/>
        <w:szCs w:val="21"/>
      </w:rPr>
    </w:pPr>
    <w:r w:rsidRPr="00B044F2">
      <w:rPr>
        <w:rFonts w:ascii="微软雅黑" w:eastAsia="微软雅黑" w:hAnsi="微软雅黑" w:hint="eastAsia"/>
        <w:b w:val="0"/>
        <w:sz w:val="21"/>
        <w:szCs w:val="21"/>
      </w:rPr>
      <w:t>北京百度网讯科技有限公司</w:t>
    </w:r>
  </w:p>
  <w:p w14:paraId="1AD98CC3" w14:textId="77777777" w:rsidR="00521A62" w:rsidRDefault="00521A62" w:rsidP="00F654D2">
    <w:pPr>
      <w:pStyle w:val="a6"/>
      <w:tabs>
        <w:tab w:val="clear" w:pos="8306"/>
        <w:tab w:val="right" w:pos="9072"/>
      </w:tabs>
      <w:ind w:firstLine="360"/>
    </w:pPr>
    <w:r>
      <w:rPr>
        <w:rFonts w:hint="eastAsia"/>
      </w:rPr>
      <w:tab/>
    </w:r>
    <w:r w:rsidRPr="00FC38F7"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C85F0A">
      <w:rPr>
        <w:noProof/>
      </w:rPr>
      <w:t>1</w:t>
    </w:r>
    <w:r>
      <w:rPr>
        <w:noProof/>
      </w:rPr>
      <w:fldChar w:fldCharType="end"/>
    </w:r>
    <w:r w:rsidRPr="00FC38F7">
      <w:t xml:space="preserve"> -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00D73BF" w14:textId="28E3EBA4" w:rsidR="00521A62" w:rsidRDefault="00521A62" w:rsidP="008E57C8">
    <w:pPr>
      <w:pStyle w:val="a6"/>
      <w:tabs>
        <w:tab w:val="clear" w:pos="8306"/>
        <w:tab w:val="right" w:pos="9072"/>
      </w:tabs>
    </w:pPr>
    <w:r>
      <w:rPr>
        <w:noProof/>
        <w:sz w:val="20"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43977903" wp14:editId="5E24126E">
              <wp:simplePos x="0" y="0"/>
              <wp:positionH relativeFrom="column">
                <wp:posOffset>0</wp:posOffset>
              </wp:positionH>
              <wp:positionV relativeFrom="paragraph">
                <wp:posOffset>-83821</wp:posOffset>
              </wp:positionV>
              <wp:extent cx="6057900" cy="0"/>
              <wp:effectExtent l="0" t="0" r="12700" b="2540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6025018" id="Line 4" o:spid="_x0000_s1026" style="position:absolute;left:0;text-align:left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6.6pt" to="477pt,-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"/>
          </w:pict>
        </mc:Fallback>
      </mc:AlternateContent>
    </w:r>
    <w:r>
      <w:rPr>
        <w:rFonts w:hint="eastAsia"/>
      </w:rPr>
      <w:tab/>
    </w:r>
    <w:r>
      <w:tab/>
    </w:r>
    <w:r>
      <w:rPr>
        <w:rFonts w:hint="eastAsia"/>
        <w:kern w:val="0"/>
      </w:rPr>
      <w:t>第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C85F0A">
      <w:rPr>
        <w:noProof/>
        <w:kern w:val="0"/>
      </w:rPr>
      <w:t>11</w:t>
    </w:r>
    <w:r>
      <w:rPr>
        <w:kern w:val="0"/>
      </w:rPr>
      <w:fldChar w:fldCharType="end"/>
    </w:r>
    <w:r>
      <w:rPr>
        <w:rFonts w:hint="eastAsia"/>
        <w:kern w:val="0"/>
      </w:rPr>
      <w:t>页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85CB7EF" w14:textId="77777777" w:rsidR="00521A62" w:rsidRDefault="00C85F0A" w:rsidP="00B67E04">
    <w:pPr>
      <w:pStyle w:val="a6"/>
      <w:ind w:firstLine="400"/>
    </w:pPr>
    <w:r>
      <w:rPr>
        <w:noProof/>
        <w:sz w:val="20"/>
      </w:rPr>
      <w:pict w14:anchorId="1FCC2A19">
        <v:line id="Line 4" o:spid="_x0000_s2051" style="position:absolute;left:0;text-align:left;z-index:251659776;visibility:visible" from="0,-6.65pt" to="477pt,-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nxb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"/>
      </w:pict>
    </w:r>
    <w:r w:rsidR="00521A62">
      <w:rPr>
        <w:rFonts w:hint="eastAsia"/>
      </w:rPr>
      <w:tab/>
    </w:r>
    <w:r w:rsidR="00521A62">
      <w:tab/>
    </w:r>
    <w:r w:rsidR="00521A62">
      <w:rPr>
        <w:rFonts w:hint="eastAsia"/>
        <w:kern w:val="0"/>
      </w:rPr>
      <w:t>第</w:t>
    </w:r>
    <w:r w:rsidR="00521A62">
      <w:rPr>
        <w:kern w:val="0"/>
      </w:rPr>
      <w:fldChar w:fldCharType="begin"/>
    </w:r>
    <w:r w:rsidR="00521A62">
      <w:rPr>
        <w:kern w:val="0"/>
      </w:rPr>
      <w:instrText xml:space="preserve"> PAGE </w:instrText>
    </w:r>
    <w:r w:rsidR="00521A62">
      <w:rPr>
        <w:kern w:val="0"/>
      </w:rPr>
      <w:fldChar w:fldCharType="separate"/>
    </w:r>
    <w:r>
      <w:rPr>
        <w:noProof/>
        <w:kern w:val="0"/>
      </w:rPr>
      <w:t>12</w:t>
    </w:r>
    <w:r w:rsidR="00521A62">
      <w:rPr>
        <w:kern w:val="0"/>
      </w:rPr>
      <w:fldChar w:fldCharType="end"/>
    </w:r>
    <w:r w:rsidR="00521A62">
      <w:rPr>
        <w:rFonts w:hint="eastAsia"/>
        <w:kern w:val="0"/>
      </w:rPr>
      <w:t>页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2DA3CB" w14:textId="77777777" w:rsidR="00521A62" w:rsidRDefault="00521A62" w:rsidP="00F654D2">
      <w:pPr>
        <w:ind w:firstLine="420"/>
      </w:pPr>
      <w:r>
        <w:separator/>
      </w:r>
    </w:p>
    <w:p w14:paraId="04F16104" w14:textId="77777777" w:rsidR="00521A62" w:rsidRDefault="00521A62" w:rsidP="00F654D2">
      <w:pPr>
        <w:ind w:firstLine="420"/>
      </w:pPr>
    </w:p>
  </w:footnote>
  <w:footnote w:type="continuationSeparator" w:id="0">
    <w:p w14:paraId="5D1BE4E2" w14:textId="77777777" w:rsidR="00521A62" w:rsidRDefault="00521A62" w:rsidP="00F654D2">
      <w:pPr>
        <w:ind w:firstLine="420"/>
      </w:pPr>
      <w:r>
        <w:continuationSeparator/>
      </w:r>
    </w:p>
    <w:p w14:paraId="12288FEA" w14:textId="77777777" w:rsidR="00521A62" w:rsidRDefault="00521A62" w:rsidP="00F654D2">
      <w:pPr>
        <w:ind w:firstLine="420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3801702" w14:textId="77777777" w:rsidR="00521A62" w:rsidRDefault="00521A62" w:rsidP="00F654D2">
    <w:pPr>
      <w:ind w:firstLine="360"/>
    </w:pPr>
    <w:r>
      <w:rPr>
        <w:rStyle w:val="a7"/>
        <w:sz w:val="18"/>
        <w:szCs w:val="18"/>
      </w:rPr>
      <w:fldChar w:fldCharType="begin"/>
    </w:r>
    <w:r>
      <w:rPr>
        <w:rStyle w:val="a7"/>
        <w:sz w:val="18"/>
        <w:szCs w:val="18"/>
      </w:rPr>
      <w:instrText xml:space="preserve"> PAGE </w:instrText>
    </w:r>
    <w:r>
      <w:rPr>
        <w:rStyle w:val="a7"/>
        <w:sz w:val="18"/>
        <w:szCs w:val="18"/>
      </w:rPr>
      <w:fldChar w:fldCharType="separate"/>
    </w:r>
    <w:r>
      <w:rPr>
        <w:rStyle w:val="a7"/>
        <w:noProof/>
        <w:sz w:val="18"/>
        <w:szCs w:val="18"/>
      </w:rPr>
      <w:t>6</w:t>
    </w:r>
    <w:r>
      <w:rPr>
        <w:rStyle w:val="a7"/>
        <w:sz w:val="18"/>
        <w:szCs w:val="18"/>
      </w:rPr>
      <w:fldChar w:fldCharType="end"/>
    </w:r>
    <w:r>
      <w:rPr>
        <w:rStyle w:val="a7"/>
        <w:sz w:val="18"/>
        <w:szCs w:val="18"/>
      </w:rPr>
      <w:fldChar w:fldCharType="begin"/>
    </w:r>
    <w:r>
      <w:rPr>
        <w:rStyle w:val="a7"/>
        <w:sz w:val="18"/>
        <w:szCs w:val="18"/>
      </w:rPr>
      <w:instrText xml:space="preserve"> NUMPAGES </w:instrText>
    </w:r>
    <w:r>
      <w:rPr>
        <w:rStyle w:val="a7"/>
        <w:sz w:val="18"/>
        <w:szCs w:val="18"/>
      </w:rPr>
      <w:fldChar w:fldCharType="separate"/>
    </w:r>
    <w:r w:rsidR="00C85F0A">
      <w:rPr>
        <w:rStyle w:val="a7"/>
        <w:noProof/>
        <w:sz w:val="18"/>
        <w:szCs w:val="18"/>
      </w:rPr>
      <w:t>12</w:t>
    </w:r>
    <w:r>
      <w:rPr>
        <w:rStyle w:val="a7"/>
        <w:sz w:val="18"/>
        <w:szCs w:val="18"/>
      </w:rPr>
      <w:fldChar w:fldCharType="end"/>
    </w:r>
  </w:p>
  <w:p w14:paraId="13FFA5AF" w14:textId="77777777" w:rsidR="00521A62" w:rsidRDefault="00521A62" w:rsidP="00F654D2">
    <w:pPr>
      <w:ind w:firstLine="420"/>
    </w:pPr>
  </w:p>
  <w:p w14:paraId="5183EB16" w14:textId="77777777" w:rsidR="00521A62" w:rsidRDefault="00521A62" w:rsidP="00F654D2">
    <w:pPr>
      <w:ind w:firstLine="42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1DC770F" w14:textId="735BD10B" w:rsidR="00521A62" w:rsidRPr="004E69C1" w:rsidRDefault="00521A62" w:rsidP="00F654D2">
    <w:pPr>
      <w:pStyle w:val="a3"/>
      <w:tabs>
        <w:tab w:val="clear" w:pos="4153"/>
        <w:tab w:val="clear" w:pos="8306"/>
        <w:tab w:val="center" w:pos="8789"/>
      </w:tabs>
      <w:ind w:firstLine="360"/>
      <w:jc w:val="both"/>
    </w:pPr>
    <w:r>
      <w:rPr>
        <w:rFonts w:hint="eastAsia"/>
      </w:rPr>
      <w:t>文档名称：</w:t>
    </w:r>
    <w:r w:rsidR="000A7DF7" w:rsidRPr="000A7DF7">
      <w:rPr>
        <w:rFonts w:hint="eastAsia"/>
      </w:rPr>
      <w:t>百度语音合成</w:t>
    </w:r>
    <w:r w:rsidR="000A7DF7" w:rsidRPr="000A7DF7">
      <w:rPr>
        <w:rFonts w:hint="eastAsia"/>
      </w:rPr>
      <w:t xml:space="preserve">SDK </w:t>
    </w:r>
    <w:proofErr w:type="spellStart"/>
    <w:r w:rsidR="000A7DF7" w:rsidRPr="000A7DF7">
      <w:rPr>
        <w:rFonts w:hint="eastAsia"/>
      </w:rPr>
      <w:t>iOS</w:t>
    </w:r>
    <w:proofErr w:type="spellEnd"/>
    <w:r w:rsidR="000A7DF7" w:rsidRPr="000A7DF7">
      <w:rPr>
        <w:rFonts w:hint="eastAsia"/>
      </w:rPr>
      <w:t>离在线融合版开发手册</w:t>
    </w:r>
    <w:r>
      <w:rPr>
        <w:rFonts w:hint="eastAsia"/>
        <w:kern w:val="0"/>
      </w:rPr>
      <w:tab/>
    </w:r>
    <w:r>
      <w:rPr>
        <w:noProof/>
        <w:kern w:val="0"/>
      </w:rPr>
      <w:drawing>
        <wp:inline distT="0" distB="0" distL="0" distR="0" wp14:anchorId="5B439DE8" wp14:editId="4C0DAC4A">
          <wp:extent cx="771525" cy="247650"/>
          <wp:effectExtent l="19050" t="0" r="9525" b="0"/>
          <wp:docPr id="15" name="图片 15" descr="-79846557219182064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-798465572191820641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247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B6EF017" w14:textId="77777777" w:rsidR="00521A62" w:rsidRDefault="00521A62" w:rsidP="00F654D2">
    <w:pPr>
      <w:ind w:firstLine="420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677B4B4" w14:textId="77777777" w:rsidR="00521A62" w:rsidRDefault="00521A62" w:rsidP="00B67E04">
    <w:pPr>
      <w:ind w:firstLine="42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B17BE"/>
    <w:multiLevelType w:val="hybridMultilevel"/>
    <w:tmpl w:val="FE5256AE"/>
    <w:lvl w:ilvl="0" w:tplc="851C0F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5A52221"/>
    <w:multiLevelType w:val="hybridMultilevel"/>
    <w:tmpl w:val="2D241206"/>
    <w:lvl w:ilvl="0" w:tplc="AF329C6E">
      <w:start w:val="1"/>
      <w:numFmt w:val="decimal"/>
      <w:lvlText w:val="（%1）"/>
      <w:lvlJc w:val="left"/>
      <w:pPr>
        <w:ind w:left="720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5C481A"/>
    <w:multiLevelType w:val="hybridMultilevel"/>
    <w:tmpl w:val="D292B2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7CF3C65"/>
    <w:multiLevelType w:val="hybridMultilevel"/>
    <w:tmpl w:val="800CEA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7E85590"/>
    <w:multiLevelType w:val="multilevel"/>
    <w:tmpl w:val="9AA8A1DC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suff w:val="nothing"/>
      <w:lvlText w:val="%1.%2 "/>
      <w:lvlJc w:val="left"/>
      <w:pPr>
        <w:ind w:left="710" w:hanging="284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Times New Roman" w:hAnsi="Times New Roman" w:cs="Times New Roman" w:hint="default"/>
        <w:b w:val="0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7） "/>
      <w:lvlJc w:val="left"/>
      <w:pPr>
        <w:tabs>
          <w:tab w:val="num" w:pos="408"/>
        </w:tabs>
        <w:ind w:left="408" w:firstLine="0"/>
      </w:pPr>
      <w:rPr>
        <w:rFonts w:hint="eastAsia"/>
      </w:rPr>
    </w:lvl>
    <w:lvl w:ilvl="7">
      <w:start w:val="1"/>
      <w:numFmt w:val="bullet"/>
      <w:lvlText w:val=""/>
      <w:lvlJc w:val="left"/>
      <w:pPr>
        <w:tabs>
          <w:tab w:val="num" w:pos="816"/>
        </w:tabs>
        <w:ind w:left="816" w:firstLine="0"/>
      </w:pPr>
      <w:rPr>
        <w:rFonts w:ascii="Wingdings" w:hAnsi="Wingdings" w:hint="default"/>
      </w:rPr>
    </w:lvl>
    <w:lvl w:ilvl="8">
      <w:start w:val="1"/>
      <w:numFmt w:val="bullet"/>
      <w:lvlText w:val=""/>
      <w:lvlJc w:val="left"/>
      <w:pPr>
        <w:tabs>
          <w:tab w:val="num" w:pos="1225"/>
        </w:tabs>
        <w:ind w:left="1225" w:firstLine="0"/>
      </w:pPr>
      <w:rPr>
        <w:rFonts w:ascii="Wingdings" w:hAnsi="Wingdings" w:hint="default"/>
      </w:rPr>
    </w:lvl>
  </w:abstractNum>
  <w:abstractNum w:abstractNumId="5">
    <w:nsid w:val="5A3F7E7A"/>
    <w:multiLevelType w:val="multilevel"/>
    <w:tmpl w:val="9AA8A1DC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pStyle w:val="2"/>
      <w:suff w:val="nothing"/>
      <w:lvlText w:val="%1.%2 "/>
      <w:lvlJc w:val="left"/>
      <w:pPr>
        <w:ind w:left="710" w:hanging="284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426" w:firstLine="0"/>
      </w:pPr>
      <w:rPr>
        <w:rFonts w:ascii="Times New Roman" w:hAnsi="Times New Roman" w:cs="Times New Roman" w:hint="default"/>
        <w:b w:val="0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10"/>
      <w:lvlText w:val="%7） "/>
      <w:lvlJc w:val="left"/>
      <w:pPr>
        <w:tabs>
          <w:tab w:val="num" w:pos="408"/>
        </w:tabs>
        <w:ind w:left="408" w:firstLine="0"/>
      </w:pPr>
      <w:rPr>
        <w:rFonts w:hint="eastAsia"/>
      </w:rPr>
    </w:lvl>
    <w:lvl w:ilvl="7">
      <w:start w:val="1"/>
      <w:numFmt w:val="bullet"/>
      <w:lvlText w:val=""/>
      <w:lvlJc w:val="left"/>
      <w:pPr>
        <w:tabs>
          <w:tab w:val="num" w:pos="816"/>
        </w:tabs>
        <w:ind w:left="816" w:firstLine="0"/>
      </w:pPr>
      <w:rPr>
        <w:rFonts w:ascii="Wingdings" w:hAnsi="Wingdings" w:hint="default"/>
      </w:rPr>
    </w:lvl>
    <w:lvl w:ilvl="8">
      <w:start w:val="1"/>
      <w:numFmt w:val="bullet"/>
      <w:lvlText w:val=""/>
      <w:lvlJc w:val="left"/>
      <w:pPr>
        <w:tabs>
          <w:tab w:val="num" w:pos="1225"/>
        </w:tabs>
        <w:ind w:left="1225" w:firstLine="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5"/>
  </w:num>
  <w:num w:numId="7">
    <w:abstractNumId w:val="4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activeWritingStyle w:appName="MSWord" w:lang="en-US" w:vendorID="64" w:dllVersion="131078" w:nlCheck="1" w:checkStyle="0"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56C"/>
    <w:rsid w:val="00000260"/>
    <w:rsid w:val="00000575"/>
    <w:rsid w:val="0000057B"/>
    <w:rsid w:val="00001E23"/>
    <w:rsid w:val="00001E81"/>
    <w:rsid w:val="00002028"/>
    <w:rsid w:val="0000205C"/>
    <w:rsid w:val="00002322"/>
    <w:rsid w:val="00002A6A"/>
    <w:rsid w:val="00003286"/>
    <w:rsid w:val="00003CF1"/>
    <w:rsid w:val="00004028"/>
    <w:rsid w:val="0000402D"/>
    <w:rsid w:val="000043EE"/>
    <w:rsid w:val="000044C2"/>
    <w:rsid w:val="000051F4"/>
    <w:rsid w:val="00005AC8"/>
    <w:rsid w:val="00005DF6"/>
    <w:rsid w:val="00005F82"/>
    <w:rsid w:val="00006462"/>
    <w:rsid w:val="00006470"/>
    <w:rsid w:val="00006D16"/>
    <w:rsid w:val="0000726C"/>
    <w:rsid w:val="0000754F"/>
    <w:rsid w:val="000075F1"/>
    <w:rsid w:val="00007C77"/>
    <w:rsid w:val="00010AF8"/>
    <w:rsid w:val="00010ECB"/>
    <w:rsid w:val="00010EF0"/>
    <w:rsid w:val="000112D7"/>
    <w:rsid w:val="000113F3"/>
    <w:rsid w:val="000114ED"/>
    <w:rsid w:val="0001171A"/>
    <w:rsid w:val="000118C6"/>
    <w:rsid w:val="000119E5"/>
    <w:rsid w:val="00011D1F"/>
    <w:rsid w:val="00012045"/>
    <w:rsid w:val="00012B7B"/>
    <w:rsid w:val="00012DB3"/>
    <w:rsid w:val="000135D6"/>
    <w:rsid w:val="00013FB0"/>
    <w:rsid w:val="00013FEF"/>
    <w:rsid w:val="0001415D"/>
    <w:rsid w:val="00014554"/>
    <w:rsid w:val="00014706"/>
    <w:rsid w:val="000147F7"/>
    <w:rsid w:val="00014AC9"/>
    <w:rsid w:val="00014DAE"/>
    <w:rsid w:val="00014E2D"/>
    <w:rsid w:val="0001509C"/>
    <w:rsid w:val="00015130"/>
    <w:rsid w:val="00015394"/>
    <w:rsid w:val="00016182"/>
    <w:rsid w:val="000162A7"/>
    <w:rsid w:val="000163FD"/>
    <w:rsid w:val="000166D5"/>
    <w:rsid w:val="00016862"/>
    <w:rsid w:val="00016871"/>
    <w:rsid w:val="00016914"/>
    <w:rsid w:val="00016D74"/>
    <w:rsid w:val="00016F5D"/>
    <w:rsid w:val="00017951"/>
    <w:rsid w:val="00020084"/>
    <w:rsid w:val="0002009A"/>
    <w:rsid w:val="000206EA"/>
    <w:rsid w:val="00020737"/>
    <w:rsid w:val="000207A4"/>
    <w:rsid w:val="0002109F"/>
    <w:rsid w:val="00021E50"/>
    <w:rsid w:val="00022005"/>
    <w:rsid w:val="0002255A"/>
    <w:rsid w:val="00022772"/>
    <w:rsid w:val="00022A75"/>
    <w:rsid w:val="00023345"/>
    <w:rsid w:val="000235FD"/>
    <w:rsid w:val="000238F7"/>
    <w:rsid w:val="00023A37"/>
    <w:rsid w:val="00023D49"/>
    <w:rsid w:val="00024113"/>
    <w:rsid w:val="000246FC"/>
    <w:rsid w:val="00024C3D"/>
    <w:rsid w:val="00024F4E"/>
    <w:rsid w:val="000251A9"/>
    <w:rsid w:val="000259A7"/>
    <w:rsid w:val="0002646F"/>
    <w:rsid w:val="0002656F"/>
    <w:rsid w:val="00026930"/>
    <w:rsid w:val="00026D64"/>
    <w:rsid w:val="00027418"/>
    <w:rsid w:val="00027547"/>
    <w:rsid w:val="00027897"/>
    <w:rsid w:val="00030381"/>
    <w:rsid w:val="00030F10"/>
    <w:rsid w:val="0003176D"/>
    <w:rsid w:val="00031F9C"/>
    <w:rsid w:val="00032660"/>
    <w:rsid w:val="000326A7"/>
    <w:rsid w:val="00032A26"/>
    <w:rsid w:val="00032E9A"/>
    <w:rsid w:val="00033019"/>
    <w:rsid w:val="00033BDA"/>
    <w:rsid w:val="00033C9F"/>
    <w:rsid w:val="00033F48"/>
    <w:rsid w:val="00034259"/>
    <w:rsid w:val="00034689"/>
    <w:rsid w:val="00035200"/>
    <w:rsid w:val="000356DB"/>
    <w:rsid w:val="00035865"/>
    <w:rsid w:val="00035A8A"/>
    <w:rsid w:val="00035B41"/>
    <w:rsid w:val="00035BCA"/>
    <w:rsid w:val="00035D14"/>
    <w:rsid w:val="00035DF5"/>
    <w:rsid w:val="000364A5"/>
    <w:rsid w:val="00036AD8"/>
    <w:rsid w:val="00036BE6"/>
    <w:rsid w:val="00036C87"/>
    <w:rsid w:val="00037291"/>
    <w:rsid w:val="000377D3"/>
    <w:rsid w:val="00037B8F"/>
    <w:rsid w:val="0004000D"/>
    <w:rsid w:val="000402AA"/>
    <w:rsid w:val="000404CB"/>
    <w:rsid w:val="00040852"/>
    <w:rsid w:val="00040D89"/>
    <w:rsid w:val="00041057"/>
    <w:rsid w:val="000414E3"/>
    <w:rsid w:val="000414FA"/>
    <w:rsid w:val="00041514"/>
    <w:rsid w:val="0004178A"/>
    <w:rsid w:val="000421C9"/>
    <w:rsid w:val="000425D4"/>
    <w:rsid w:val="00042EC7"/>
    <w:rsid w:val="00043686"/>
    <w:rsid w:val="00043704"/>
    <w:rsid w:val="00043727"/>
    <w:rsid w:val="00044F91"/>
    <w:rsid w:val="000456EC"/>
    <w:rsid w:val="00045789"/>
    <w:rsid w:val="000463D5"/>
    <w:rsid w:val="000464A6"/>
    <w:rsid w:val="00046868"/>
    <w:rsid w:val="00046F3B"/>
    <w:rsid w:val="000473C6"/>
    <w:rsid w:val="0004753F"/>
    <w:rsid w:val="00050168"/>
    <w:rsid w:val="0005019C"/>
    <w:rsid w:val="0005021A"/>
    <w:rsid w:val="00050689"/>
    <w:rsid w:val="000508FB"/>
    <w:rsid w:val="0005094D"/>
    <w:rsid w:val="00051097"/>
    <w:rsid w:val="00051382"/>
    <w:rsid w:val="00052130"/>
    <w:rsid w:val="000521A3"/>
    <w:rsid w:val="000526F3"/>
    <w:rsid w:val="00052D29"/>
    <w:rsid w:val="00052FEB"/>
    <w:rsid w:val="00053001"/>
    <w:rsid w:val="0005303F"/>
    <w:rsid w:val="0005315C"/>
    <w:rsid w:val="000531F6"/>
    <w:rsid w:val="0005332B"/>
    <w:rsid w:val="00053365"/>
    <w:rsid w:val="00053400"/>
    <w:rsid w:val="00053989"/>
    <w:rsid w:val="00053AAD"/>
    <w:rsid w:val="00053DA5"/>
    <w:rsid w:val="00053FE0"/>
    <w:rsid w:val="0005492B"/>
    <w:rsid w:val="00054FB2"/>
    <w:rsid w:val="00055083"/>
    <w:rsid w:val="0005509C"/>
    <w:rsid w:val="000555A0"/>
    <w:rsid w:val="00055972"/>
    <w:rsid w:val="00055A54"/>
    <w:rsid w:val="00055CDA"/>
    <w:rsid w:val="00055D25"/>
    <w:rsid w:val="00055FAF"/>
    <w:rsid w:val="000562BE"/>
    <w:rsid w:val="00056640"/>
    <w:rsid w:val="00056BCE"/>
    <w:rsid w:val="0005755D"/>
    <w:rsid w:val="000579E0"/>
    <w:rsid w:val="00057C30"/>
    <w:rsid w:val="00057E94"/>
    <w:rsid w:val="00060061"/>
    <w:rsid w:val="00060C78"/>
    <w:rsid w:val="00061503"/>
    <w:rsid w:val="00061595"/>
    <w:rsid w:val="00061DB6"/>
    <w:rsid w:val="00061E79"/>
    <w:rsid w:val="000622F0"/>
    <w:rsid w:val="000624CC"/>
    <w:rsid w:val="00062890"/>
    <w:rsid w:val="00063492"/>
    <w:rsid w:val="0006354D"/>
    <w:rsid w:val="00063BB2"/>
    <w:rsid w:val="00063DC5"/>
    <w:rsid w:val="00064106"/>
    <w:rsid w:val="0006414C"/>
    <w:rsid w:val="0006417F"/>
    <w:rsid w:val="000644F4"/>
    <w:rsid w:val="00064766"/>
    <w:rsid w:val="000649EC"/>
    <w:rsid w:val="00065521"/>
    <w:rsid w:val="00065693"/>
    <w:rsid w:val="00065F58"/>
    <w:rsid w:val="00065F88"/>
    <w:rsid w:val="0006610C"/>
    <w:rsid w:val="00066F2D"/>
    <w:rsid w:val="00066F54"/>
    <w:rsid w:val="0006785D"/>
    <w:rsid w:val="0007025D"/>
    <w:rsid w:val="00070731"/>
    <w:rsid w:val="00070878"/>
    <w:rsid w:val="0007088B"/>
    <w:rsid w:val="00070AF3"/>
    <w:rsid w:val="0007156D"/>
    <w:rsid w:val="00071724"/>
    <w:rsid w:val="000722B8"/>
    <w:rsid w:val="00072F8B"/>
    <w:rsid w:val="00073637"/>
    <w:rsid w:val="000738C1"/>
    <w:rsid w:val="000739DD"/>
    <w:rsid w:val="00073E2E"/>
    <w:rsid w:val="000741B7"/>
    <w:rsid w:val="00074275"/>
    <w:rsid w:val="000744D2"/>
    <w:rsid w:val="00075719"/>
    <w:rsid w:val="00075982"/>
    <w:rsid w:val="000759D2"/>
    <w:rsid w:val="000765E9"/>
    <w:rsid w:val="00077323"/>
    <w:rsid w:val="000775F8"/>
    <w:rsid w:val="00077617"/>
    <w:rsid w:val="00077BCB"/>
    <w:rsid w:val="0008078F"/>
    <w:rsid w:val="00080804"/>
    <w:rsid w:val="00080AD6"/>
    <w:rsid w:val="00080E90"/>
    <w:rsid w:val="0008158B"/>
    <w:rsid w:val="00081F81"/>
    <w:rsid w:val="00082109"/>
    <w:rsid w:val="0008226D"/>
    <w:rsid w:val="00082942"/>
    <w:rsid w:val="00082AC1"/>
    <w:rsid w:val="0008361C"/>
    <w:rsid w:val="00083810"/>
    <w:rsid w:val="00083880"/>
    <w:rsid w:val="00083982"/>
    <w:rsid w:val="000839F9"/>
    <w:rsid w:val="00083BCC"/>
    <w:rsid w:val="00084FA6"/>
    <w:rsid w:val="000854C9"/>
    <w:rsid w:val="000854D9"/>
    <w:rsid w:val="000854E6"/>
    <w:rsid w:val="00085584"/>
    <w:rsid w:val="000856AA"/>
    <w:rsid w:val="00085F6F"/>
    <w:rsid w:val="00086217"/>
    <w:rsid w:val="00086393"/>
    <w:rsid w:val="00086509"/>
    <w:rsid w:val="000865B3"/>
    <w:rsid w:val="00086C91"/>
    <w:rsid w:val="00086D1A"/>
    <w:rsid w:val="000870F7"/>
    <w:rsid w:val="00087689"/>
    <w:rsid w:val="00087A9C"/>
    <w:rsid w:val="00087CBF"/>
    <w:rsid w:val="000901D1"/>
    <w:rsid w:val="0009031A"/>
    <w:rsid w:val="00090392"/>
    <w:rsid w:val="00090673"/>
    <w:rsid w:val="00090E2E"/>
    <w:rsid w:val="00090F05"/>
    <w:rsid w:val="00091B07"/>
    <w:rsid w:val="00091EED"/>
    <w:rsid w:val="00092043"/>
    <w:rsid w:val="000921B9"/>
    <w:rsid w:val="00092305"/>
    <w:rsid w:val="00092471"/>
    <w:rsid w:val="00092C1F"/>
    <w:rsid w:val="00093038"/>
    <w:rsid w:val="000931F2"/>
    <w:rsid w:val="00093A8A"/>
    <w:rsid w:val="00094582"/>
    <w:rsid w:val="000947E7"/>
    <w:rsid w:val="00094FEE"/>
    <w:rsid w:val="0009529B"/>
    <w:rsid w:val="00095408"/>
    <w:rsid w:val="00095485"/>
    <w:rsid w:val="00095874"/>
    <w:rsid w:val="00095B6B"/>
    <w:rsid w:val="00095C81"/>
    <w:rsid w:val="00096109"/>
    <w:rsid w:val="000963CF"/>
    <w:rsid w:val="00096996"/>
    <w:rsid w:val="00096C08"/>
    <w:rsid w:val="0009721C"/>
    <w:rsid w:val="000974E1"/>
    <w:rsid w:val="0009775E"/>
    <w:rsid w:val="000978BD"/>
    <w:rsid w:val="000A07A8"/>
    <w:rsid w:val="000A12F1"/>
    <w:rsid w:val="000A1411"/>
    <w:rsid w:val="000A1EA3"/>
    <w:rsid w:val="000A1F66"/>
    <w:rsid w:val="000A2026"/>
    <w:rsid w:val="000A26EF"/>
    <w:rsid w:val="000A30EE"/>
    <w:rsid w:val="000A358E"/>
    <w:rsid w:val="000A360B"/>
    <w:rsid w:val="000A3666"/>
    <w:rsid w:val="000A3EBC"/>
    <w:rsid w:val="000A46F4"/>
    <w:rsid w:val="000A480E"/>
    <w:rsid w:val="000A48A8"/>
    <w:rsid w:val="000A4EB1"/>
    <w:rsid w:val="000A4ECC"/>
    <w:rsid w:val="000A50B0"/>
    <w:rsid w:val="000A5121"/>
    <w:rsid w:val="000A54F4"/>
    <w:rsid w:val="000A558C"/>
    <w:rsid w:val="000A589F"/>
    <w:rsid w:val="000A645D"/>
    <w:rsid w:val="000A65FB"/>
    <w:rsid w:val="000A6D6C"/>
    <w:rsid w:val="000A6E52"/>
    <w:rsid w:val="000A7259"/>
    <w:rsid w:val="000A778F"/>
    <w:rsid w:val="000A7881"/>
    <w:rsid w:val="000A7A71"/>
    <w:rsid w:val="000A7DF7"/>
    <w:rsid w:val="000A7ED8"/>
    <w:rsid w:val="000B03FB"/>
    <w:rsid w:val="000B044F"/>
    <w:rsid w:val="000B04D4"/>
    <w:rsid w:val="000B0551"/>
    <w:rsid w:val="000B0813"/>
    <w:rsid w:val="000B0C0C"/>
    <w:rsid w:val="000B0D09"/>
    <w:rsid w:val="000B10D8"/>
    <w:rsid w:val="000B1C09"/>
    <w:rsid w:val="000B1C41"/>
    <w:rsid w:val="000B1DB7"/>
    <w:rsid w:val="000B20C8"/>
    <w:rsid w:val="000B29F6"/>
    <w:rsid w:val="000B2A47"/>
    <w:rsid w:val="000B2A6A"/>
    <w:rsid w:val="000B2B8E"/>
    <w:rsid w:val="000B2F38"/>
    <w:rsid w:val="000B3136"/>
    <w:rsid w:val="000B32D0"/>
    <w:rsid w:val="000B3AAD"/>
    <w:rsid w:val="000B3BB9"/>
    <w:rsid w:val="000B3E96"/>
    <w:rsid w:val="000B40B1"/>
    <w:rsid w:val="000B42C9"/>
    <w:rsid w:val="000B438F"/>
    <w:rsid w:val="000B4C09"/>
    <w:rsid w:val="000B4E12"/>
    <w:rsid w:val="000B504B"/>
    <w:rsid w:val="000B50E4"/>
    <w:rsid w:val="000B512C"/>
    <w:rsid w:val="000B5279"/>
    <w:rsid w:val="000B540B"/>
    <w:rsid w:val="000B5C16"/>
    <w:rsid w:val="000B5FE1"/>
    <w:rsid w:val="000B6039"/>
    <w:rsid w:val="000B6260"/>
    <w:rsid w:val="000B66E2"/>
    <w:rsid w:val="000B69FE"/>
    <w:rsid w:val="000B744B"/>
    <w:rsid w:val="000B7462"/>
    <w:rsid w:val="000B7648"/>
    <w:rsid w:val="000B77D1"/>
    <w:rsid w:val="000B7CB0"/>
    <w:rsid w:val="000C00EC"/>
    <w:rsid w:val="000C01DD"/>
    <w:rsid w:val="000C08E6"/>
    <w:rsid w:val="000C0BD9"/>
    <w:rsid w:val="000C0D0D"/>
    <w:rsid w:val="000C0F43"/>
    <w:rsid w:val="000C1268"/>
    <w:rsid w:val="000C12C9"/>
    <w:rsid w:val="000C1479"/>
    <w:rsid w:val="000C1653"/>
    <w:rsid w:val="000C1B4C"/>
    <w:rsid w:val="000C1DC6"/>
    <w:rsid w:val="000C269C"/>
    <w:rsid w:val="000C2742"/>
    <w:rsid w:val="000C2FF0"/>
    <w:rsid w:val="000C303C"/>
    <w:rsid w:val="000C34E0"/>
    <w:rsid w:val="000C35BC"/>
    <w:rsid w:val="000C35D6"/>
    <w:rsid w:val="000C361E"/>
    <w:rsid w:val="000C36B8"/>
    <w:rsid w:val="000C40F5"/>
    <w:rsid w:val="000C417B"/>
    <w:rsid w:val="000C4533"/>
    <w:rsid w:val="000C4DE9"/>
    <w:rsid w:val="000C5782"/>
    <w:rsid w:val="000C5DA4"/>
    <w:rsid w:val="000C5DF0"/>
    <w:rsid w:val="000C6446"/>
    <w:rsid w:val="000C6C02"/>
    <w:rsid w:val="000C6F05"/>
    <w:rsid w:val="000C6FB3"/>
    <w:rsid w:val="000C7453"/>
    <w:rsid w:val="000C7A9A"/>
    <w:rsid w:val="000C7AC8"/>
    <w:rsid w:val="000C7BBC"/>
    <w:rsid w:val="000C7F04"/>
    <w:rsid w:val="000D06B4"/>
    <w:rsid w:val="000D08D1"/>
    <w:rsid w:val="000D0A2F"/>
    <w:rsid w:val="000D0FF2"/>
    <w:rsid w:val="000D143F"/>
    <w:rsid w:val="000D1D34"/>
    <w:rsid w:val="000D23D1"/>
    <w:rsid w:val="000D24AB"/>
    <w:rsid w:val="000D2545"/>
    <w:rsid w:val="000D2820"/>
    <w:rsid w:val="000D3727"/>
    <w:rsid w:val="000D3794"/>
    <w:rsid w:val="000D40E7"/>
    <w:rsid w:val="000D4135"/>
    <w:rsid w:val="000D57A0"/>
    <w:rsid w:val="000D580A"/>
    <w:rsid w:val="000D5B4B"/>
    <w:rsid w:val="000D5BF3"/>
    <w:rsid w:val="000D5C36"/>
    <w:rsid w:val="000D63C8"/>
    <w:rsid w:val="000D6865"/>
    <w:rsid w:val="000D6B7F"/>
    <w:rsid w:val="000D6C7E"/>
    <w:rsid w:val="000D6DCC"/>
    <w:rsid w:val="000D7013"/>
    <w:rsid w:val="000D713D"/>
    <w:rsid w:val="000D728C"/>
    <w:rsid w:val="000D73CE"/>
    <w:rsid w:val="000D7549"/>
    <w:rsid w:val="000D775B"/>
    <w:rsid w:val="000D775E"/>
    <w:rsid w:val="000D7C19"/>
    <w:rsid w:val="000D7CEE"/>
    <w:rsid w:val="000D7E4C"/>
    <w:rsid w:val="000E031C"/>
    <w:rsid w:val="000E0582"/>
    <w:rsid w:val="000E05CB"/>
    <w:rsid w:val="000E07F6"/>
    <w:rsid w:val="000E0E68"/>
    <w:rsid w:val="000E0EB4"/>
    <w:rsid w:val="000E0EF9"/>
    <w:rsid w:val="000E0F62"/>
    <w:rsid w:val="000E1003"/>
    <w:rsid w:val="000E14A2"/>
    <w:rsid w:val="000E1E91"/>
    <w:rsid w:val="000E21CC"/>
    <w:rsid w:val="000E2885"/>
    <w:rsid w:val="000E3155"/>
    <w:rsid w:val="000E36F1"/>
    <w:rsid w:val="000E3782"/>
    <w:rsid w:val="000E37B4"/>
    <w:rsid w:val="000E387B"/>
    <w:rsid w:val="000E38E8"/>
    <w:rsid w:val="000E3D38"/>
    <w:rsid w:val="000E42A2"/>
    <w:rsid w:val="000E4B7D"/>
    <w:rsid w:val="000E4B89"/>
    <w:rsid w:val="000E4E0B"/>
    <w:rsid w:val="000E4FCD"/>
    <w:rsid w:val="000E514C"/>
    <w:rsid w:val="000E5507"/>
    <w:rsid w:val="000E5626"/>
    <w:rsid w:val="000E5B1E"/>
    <w:rsid w:val="000E5DC6"/>
    <w:rsid w:val="000E5F7D"/>
    <w:rsid w:val="000E609F"/>
    <w:rsid w:val="000E627D"/>
    <w:rsid w:val="000E65D4"/>
    <w:rsid w:val="000E68D7"/>
    <w:rsid w:val="000E6DFA"/>
    <w:rsid w:val="000E70BC"/>
    <w:rsid w:val="000E7524"/>
    <w:rsid w:val="000E7D28"/>
    <w:rsid w:val="000F03BA"/>
    <w:rsid w:val="000F0907"/>
    <w:rsid w:val="000F19CC"/>
    <w:rsid w:val="000F1DEE"/>
    <w:rsid w:val="000F2C36"/>
    <w:rsid w:val="000F3034"/>
    <w:rsid w:val="000F30FF"/>
    <w:rsid w:val="000F331B"/>
    <w:rsid w:val="000F33D7"/>
    <w:rsid w:val="000F352F"/>
    <w:rsid w:val="000F3925"/>
    <w:rsid w:val="000F3C1F"/>
    <w:rsid w:val="000F3E62"/>
    <w:rsid w:val="000F4813"/>
    <w:rsid w:val="000F4A0D"/>
    <w:rsid w:val="000F4C50"/>
    <w:rsid w:val="000F4CC5"/>
    <w:rsid w:val="000F4F1D"/>
    <w:rsid w:val="000F4FCA"/>
    <w:rsid w:val="000F51D4"/>
    <w:rsid w:val="000F5659"/>
    <w:rsid w:val="000F57DD"/>
    <w:rsid w:val="000F5AE3"/>
    <w:rsid w:val="000F5D23"/>
    <w:rsid w:val="000F6ABF"/>
    <w:rsid w:val="000F7005"/>
    <w:rsid w:val="000F7B6F"/>
    <w:rsid w:val="000F7D64"/>
    <w:rsid w:val="000F7F85"/>
    <w:rsid w:val="000F7F8A"/>
    <w:rsid w:val="001000EC"/>
    <w:rsid w:val="00100325"/>
    <w:rsid w:val="00100900"/>
    <w:rsid w:val="0010195C"/>
    <w:rsid w:val="00101A47"/>
    <w:rsid w:val="00101B13"/>
    <w:rsid w:val="00101B2A"/>
    <w:rsid w:val="001020A1"/>
    <w:rsid w:val="001022B0"/>
    <w:rsid w:val="00102871"/>
    <w:rsid w:val="00102B18"/>
    <w:rsid w:val="00102B8B"/>
    <w:rsid w:val="00103230"/>
    <w:rsid w:val="001033A3"/>
    <w:rsid w:val="00103565"/>
    <w:rsid w:val="00103615"/>
    <w:rsid w:val="00103E9C"/>
    <w:rsid w:val="001042D9"/>
    <w:rsid w:val="001043CB"/>
    <w:rsid w:val="00104F8E"/>
    <w:rsid w:val="001054FA"/>
    <w:rsid w:val="0010569C"/>
    <w:rsid w:val="00105AF2"/>
    <w:rsid w:val="00105BEC"/>
    <w:rsid w:val="00106107"/>
    <w:rsid w:val="00106231"/>
    <w:rsid w:val="00106EDF"/>
    <w:rsid w:val="00106FE8"/>
    <w:rsid w:val="001073EC"/>
    <w:rsid w:val="001075E5"/>
    <w:rsid w:val="00107612"/>
    <w:rsid w:val="001077CE"/>
    <w:rsid w:val="00107993"/>
    <w:rsid w:val="001100C4"/>
    <w:rsid w:val="00110725"/>
    <w:rsid w:val="00110FBF"/>
    <w:rsid w:val="0011118F"/>
    <w:rsid w:val="00111707"/>
    <w:rsid w:val="00111A92"/>
    <w:rsid w:val="00111ACD"/>
    <w:rsid w:val="00112114"/>
    <w:rsid w:val="001127ED"/>
    <w:rsid w:val="00112B99"/>
    <w:rsid w:val="001136B9"/>
    <w:rsid w:val="001136BA"/>
    <w:rsid w:val="001137E3"/>
    <w:rsid w:val="001139D7"/>
    <w:rsid w:val="00113F12"/>
    <w:rsid w:val="00113F46"/>
    <w:rsid w:val="00113FB1"/>
    <w:rsid w:val="001147D9"/>
    <w:rsid w:val="0011482E"/>
    <w:rsid w:val="00114C91"/>
    <w:rsid w:val="00114DCA"/>
    <w:rsid w:val="00114E77"/>
    <w:rsid w:val="00115E2E"/>
    <w:rsid w:val="00116264"/>
    <w:rsid w:val="00116BA9"/>
    <w:rsid w:val="00116EB1"/>
    <w:rsid w:val="0011723E"/>
    <w:rsid w:val="001172FD"/>
    <w:rsid w:val="001178FD"/>
    <w:rsid w:val="00117962"/>
    <w:rsid w:val="00117D87"/>
    <w:rsid w:val="00120270"/>
    <w:rsid w:val="00120546"/>
    <w:rsid w:val="0012054A"/>
    <w:rsid w:val="001206AC"/>
    <w:rsid w:val="00121A51"/>
    <w:rsid w:val="00121BB8"/>
    <w:rsid w:val="00121BD1"/>
    <w:rsid w:val="00121CD3"/>
    <w:rsid w:val="00121E18"/>
    <w:rsid w:val="0012227C"/>
    <w:rsid w:val="0012277F"/>
    <w:rsid w:val="00122786"/>
    <w:rsid w:val="001231DC"/>
    <w:rsid w:val="001232DC"/>
    <w:rsid w:val="00123A0F"/>
    <w:rsid w:val="00123A17"/>
    <w:rsid w:val="00123A9A"/>
    <w:rsid w:val="00123C4C"/>
    <w:rsid w:val="0012435E"/>
    <w:rsid w:val="001243E8"/>
    <w:rsid w:val="00124A0F"/>
    <w:rsid w:val="00124C00"/>
    <w:rsid w:val="00124D3D"/>
    <w:rsid w:val="00125029"/>
    <w:rsid w:val="0012590C"/>
    <w:rsid w:val="00125AA3"/>
    <w:rsid w:val="00126491"/>
    <w:rsid w:val="001264CF"/>
    <w:rsid w:val="001268F6"/>
    <w:rsid w:val="00126DEF"/>
    <w:rsid w:val="00127000"/>
    <w:rsid w:val="001271FC"/>
    <w:rsid w:val="001273F5"/>
    <w:rsid w:val="001274CF"/>
    <w:rsid w:val="0012762C"/>
    <w:rsid w:val="001302C4"/>
    <w:rsid w:val="00130A7C"/>
    <w:rsid w:val="001310D0"/>
    <w:rsid w:val="00131B77"/>
    <w:rsid w:val="00131D9D"/>
    <w:rsid w:val="00132287"/>
    <w:rsid w:val="00132518"/>
    <w:rsid w:val="00132C90"/>
    <w:rsid w:val="00133181"/>
    <w:rsid w:val="001337BE"/>
    <w:rsid w:val="00134038"/>
    <w:rsid w:val="00134C84"/>
    <w:rsid w:val="00134EBE"/>
    <w:rsid w:val="00135140"/>
    <w:rsid w:val="00135368"/>
    <w:rsid w:val="0013556A"/>
    <w:rsid w:val="00135FCE"/>
    <w:rsid w:val="0013646B"/>
    <w:rsid w:val="001366C6"/>
    <w:rsid w:val="0013687B"/>
    <w:rsid w:val="00136A41"/>
    <w:rsid w:val="00136C2D"/>
    <w:rsid w:val="00136F13"/>
    <w:rsid w:val="001372EC"/>
    <w:rsid w:val="00137430"/>
    <w:rsid w:val="00140399"/>
    <w:rsid w:val="001405CB"/>
    <w:rsid w:val="00140623"/>
    <w:rsid w:val="0014184B"/>
    <w:rsid w:val="00141ACD"/>
    <w:rsid w:val="00141CF3"/>
    <w:rsid w:val="00141D22"/>
    <w:rsid w:val="00142AFD"/>
    <w:rsid w:val="00142E74"/>
    <w:rsid w:val="00142F3E"/>
    <w:rsid w:val="0014372A"/>
    <w:rsid w:val="00143B24"/>
    <w:rsid w:val="00143C1C"/>
    <w:rsid w:val="00143EE8"/>
    <w:rsid w:val="00143FF7"/>
    <w:rsid w:val="0014401D"/>
    <w:rsid w:val="0014496C"/>
    <w:rsid w:val="00145A56"/>
    <w:rsid w:val="00145F5C"/>
    <w:rsid w:val="00146413"/>
    <w:rsid w:val="00146451"/>
    <w:rsid w:val="001467FD"/>
    <w:rsid w:val="00146F5F"/>
    <w:rsid w:val="001471F0"/>
    <w:rsid w:val="001473D1"/>
    <w:rsid w:val="001478C9"/>
    <w:rsid w:val="00147AE7"/>
    <w:rsid w:val="00150643"/>
    <w:rsid w:val="00150697"/>
    <w:rsid w:val="00150765"/>
    <w:rsid w:val="00150D38"/>
    <w:rsid w:val="00150D4D"/>
    <w:rsid w:val="001510D4"/>
    <w:rsid w:val="0015132F"/>
    <w:rsid w:val="0015182B"/>
    <w:rsid w:val="0015190C"/>
    <w:rsid w:val="00151FDB"/>
    <w:rsid w:val="0015236B"/>
    <w:rsid w:val="00153053"/>
    <w:rsid w:val="001532CE"/>
    <w:rsid w:val="00153373"/>
    <w:rsid w:val="00153407"/>
    <w:rsid w:val="001536D9"/>
    <w:rsid w:val="00153A41"/>
    <w:rsid w:val="00153E1F"/>
    <w:rsid w:val="00154419"/>
    <w:rsid w:val="001547B8"/>
    <w:rsid w:val="001547BB"/>
    <w:rsid w:val="001549FE"/>
    <w:rsid w:val="001555EC"/>
    <w:rsid w:val="00155641"/>
    <w:rsid w:val="0015596C"/>
    <w:rsid w:val="0015601A"/>
    <w:rsid w:val="0015611D"/>
    <w:rsid w:val="0015695B"/>
    <w:rsid w:val="00156EFB"/>
    <w:rsid w:val="00157344"/>
    <w:rsid w:val="001573F7"/>
    <w:rsid w:val="001575E3"/>
    <w:rsid w:val="00157921"/>
    <w:rsid w:val="00160100"/>
    <w:rsid w:val="001603EC"/>
    <w:rsid w:val="001605D8"/>
    <w:rsid w:val="0016070B"/>
    <w:rsid w:val="001608EC"/>
    <w:rsid w:val="00160DA6"/>
    <w:rsid w:val="001613DA"/>
    <w:rsid w:val="00161C32"/>
    <w:rsid w:val="00161C85"/>
    <w:rsid w:val="00162400"/>
    <w:rsid w:val="00162465"/>
    <w:rsid w:val="001624DF"/>
    <w:rsid w:val="001624F3"/>
    <w:rsid w:val="001624FF"/>
    <w:rsid w:val="0016255D"/>
    <w:rsid w:val="00162859"/>
    <w:rsid w:val="001628FC"/>
    <w:rsid w:val="00162B34"/>
    <w:rsid w:val="00162F5F"/>
    <w:rsid w:val="00163716"/>
    <w:rsid w:val="00163BE4"/>
    <w:rsid w:val="00163E71"/>
    <w:rsid w:val="00164090"/>
    <w:rsid w:val="0016417E"/>
    <w:rsid w:val="001642C0"/>
    <w:rsid w:val="001643FD"/>
    <w:rsid w:val="001649CA"/>
    <w:rsid w:val="00164DF9"/>
    <w:rsid w:val="00165020"/>
    <w:rsid w:val="001654E1"/>
    <w:rsid w:val="0016559B"/>
    <w:rsid w:val="00165785"/>
    <w:rsid w:val="0016600C"/>
    <w:rsid w:val="00166464"/>
    <w:rsid w:val="00166655"/>
    <w:rsid w:val="001669FC"/>
    <w:rsid w:val="00166EAC"/>
    <w:rsid w:val="00166F30"/>
    <w:rsid w:val="00167596"/>
    <w:rsid w:val="00167992"/>
    <w:rsid w:val="00167FAD"/>
    <w:rsid w:val="0017012B"/>
    <w:rsid w:val="0017023B"/>
    <w:rsid w:val="00170254"/>
    <w:rsid w:val="001704F5"/>
    <w:rsid w:val="00170AA0"/>
    <w:rsid w:val="00170C83"/>
    <w:rsid w:val="00170D96"/>
    <w:rsid w:val="001713A2"/>
    <w:rsid w:val="001714EA"/>
    <w:rsid w:val="00171586"/>
    <w:rsid w:val="00171731"/>
    <w:rsid w:val="0017180A"/>
    <w:rsid w:val="00171D66"/>
    <w:rsid w:val="00172111"/>
    <w:rsid w:val="00172493"/>
    <w:rsid w:val="00172E61"/>
    <w:rsid w:val="00172F2C"/>
    <w:rsid w:val="00173903"/>
    <w:rsid w:val="00173ED3"/>
    <w:rsid w:val="00173F47"/>
    <w:rsid w:val="00173F68"/>
    <w:rsid w:val="00173FDD"/>
    <w:rsid w:val="001745B8"/>
    <w:rsid w:val="00174D8E"/>
    <w:rsid w:val="00175D2C"/>
    <w:rsid w:val="001768DF"/>
    <w:rsid w:val="0017697A"/>
    <w:rsid w:val="00176BE9"/>
    <w:rsid w:val="00176FBC"/>
    <w:rsid w:val="0017715A"/>
    <w:rsid w:val="0017772F"/>
    <w:rsid w:val="0018003A"/>
    <w:rsid w:val="0018099C"/>
    <w:rsid w:val="001809FE"/>
    <w:rsid w:val="001811C3"/>
    <w:rsid w:val="0018120E"/>
    <w:rsid w:val="0018261F"/>
    <w:rsid w:val="00182690"/>
    <w:rsid w:val="00182CC1"/>
    <w:rsid w:val="00182FC9"/>
    <w:rsid w:val="0018309D"/>
    <w:rsid w:val="001832B0"/>
    <w:rsid w:val="001832FA"/>
    <w:rsid w:val="00183624"/>
    <w:rsid w:val="00184782"/>
    <w:rsid w:val="001847A1"/>
    <w:rsid w:val="0018482F"/>
    <w:rsid w:val="001849AD"/>
    <w:rsid w:val="00184A62"/>
    <w:rsid w:val="00184CF5"/>
    <w:rsid w:val="00184F86"/>
    <w:rsid w:val="0018515A"/>
    <w:rsid w:val="0018516A"/>
    <w:rsid w:val="001854F7"/>
    <w:rsid w:val="0018571B"/>
    <w:rsid w:val="00185BF7"/>
    <w:rsid w:val="001863B1"/>
    <w:rsid w:val="001864C5"/>
    <w:rsid w:val="001868AF"/>
    <w:rsid w:val="00186952"/>
    <w:rsid w:val="00186D34"/>
    <w:rsid w:val="00186FB9"/>
    <w:rsid w:val="0018761D"/>
    <w:rsid w:val="00187627"/>
    <w:rsid w:val="00187972"/>
    <w:rsid w:val="00190142"/>
    <w:rsid w:val="001901D7"/>
    <w:rsid w:val="00190542"/>
    <w:rsid w:val="0019097E"/>
    <w:rsid w:val="00190BB3"/>
    <w:rsid w:val="00190EF8"/>
    <w:rsid w:val="00191062"/>
    <w:rsid w:val="00191448"/>
    <w:rsid w:val="00191F45"/>
    <w:rsid w:val="0019243B"/>
    <w:rsid w:val="0019251D"/>
    <w:rsid w:val="00192731"/>
    <w:rsid w:val="00192775"/>
    <w:rsid w:val="00192EAF"/>
    <w:rsid w:val="001930C7"/>
    <w:rsid w:val="00193311"/>
    <w:rsid w:val="00193998"/>
    <w:rsid w:val="00194043"/>
    <w:rsid w:val="00194078"/>
    <w:rsid w:val="00194774"/>
    <w:rsid w:val="001949D2"/>
    <w:rsid w:val="00195613"/>
    <w:rsid w:val="001963E6"/>
    <w:rsid w:val="001968AE"/>
    <w:rsid w:val="00196B10"/>
    <w:rsid w:val="001971CB"/>
    <w:rsid w:val="00197A51"/>
    <w:rsid w:val="00197BBD"/>
    <w:rsid w:val="00197DD9"/>
    <w:rsid w:val="001A026F"/>
    <w:rsid w:val="001A02A5"/>
    <w:rsid w:val="001A0350"/>
    <w:rsid w:val="001A07C1"/>
    <w:rsid w:val="001A08D3"/>
    <w:rsid w:val="001A0B9B"/>
    <w:rsid w:val="001A12AE"/>
    <w:rsid w:val="001A146C"/>
    <w:rsid w:val="001A1ED4"/>
    <w:rsid w:val="001A23BA"/>
    <w:rsid w:val="001A288E"/>
    <w:rsid w:val="001A2D37"/>
    <w:rsid w:val="001A31AA"/>
    <w:rsid w:val="001A360D"/>
    <w:rsid w:val="001A3AAF"/>
    <w:rsid w:val="001A3C72"/>
    <w:rsid w:val="001A3D8C"/>
    <w:rsid w:val="001A42B7"/>
    <w:rsid w:val="001A4E80"/>
    <w:rsid w:val="001A501B"/>
    <w:rsid w:val="001A5812"/>
    <w:rsid w:val="001A5CAC"/>
    <w:rsid w:val="001A5F37"/>
    <w:rsid w:val="001A5FE0"/>
    <w:rsid w:val="001A6043"/>
    <w:rsid w:val="001A60B4"/>
    <w:rsid w:val="001A67A8"/>
    <w:rsid w:val="001A695D"/>
    <w:rsid w:val="001A6979"/>
    <w:rsid w:val="001A6B8C"/>
    <w:rsid w:val="001A7C98"/>
    <w:rsid w:val="001A7D7F"/>
    <w:rsid w:val="001B0164"/>
    <w:rsid w:val="001B06EA"/>
    <w:rsid w:val="001B0772"/>
    <w:rsid w:val="001B193F"/>
    <w:rsid w:val="001B2529"/>
    <w:rsid w:val="001B2563"/>
    <w:rsid w:val="001B2698"/>
    <w:rsid w:val="001B2CE4"/>
    <w:rsid w:val="001B300D"/>
    <w:rsid w:val="001B37D4"/>
    <w:rsid w:val="001B4028"/>
    <w:rsid w:val="001B41B7"/>
    <w:rsid w:val="001B4516"/>
    <w:rsid w:val="001B48EC"/>
    <w:rsid w:val="001B4B77"/>
    <w:rsid w:val="001B4F16"/>
    <w:rsid w:val="001B5153"/>
    <w:rsid w:val="001B5328"/>
    <w:rsid w:val="001B583E"/>
    <w:rsid w:val="001B6282"/>
    <w:rsid w:val="001B63D5"/>
    <w:rsid w:val="001B6C7A"/>
    <w:rsid w:val="001B6F34"/>
    <w:rsid w:val="001B7760"/>
    <w:rsid w:val="001B799C"/>
    <w:rsid w:val="001C015F"/>
    <w:rsid w:val="001C07C1"/>
    <w:rsid w:val="001C1041"/>
    <w:rsid w:val="001C17F6"/>
    <w:rsid w:val="001C1BCD"/>
    <w:rsid w:val="001C207A"/>
    <w:rsid w:val="001C2E89"/>
    <w:rsid w:val="001C375B"/>
    <w:rsid w:val="001C3972"/>
    <w:rsid w:val="001C4698"/>
    <w:rsid w:val="001C4860"/>
    <w:rsid w:val="001C4C69"/>
    <w:rsid w:val="001C4CF2"/>
    <w:rsid w:val="001C4FFE"/>
    <w:rsid w:val="001C5091"/>
    <w:rsid w:val="001C5868"/>
    <w:rsid w:val="001C5B2A"/>
    <w:rsid w:val="001C5C9B"/>
    <w:rsid w:val="001C5D4A"/>
    <w:rsid w:val="001C6579"/>
    <w:rsid w:val="001C671F"/>
    <w:rsid w:val="001C6C0B"/>
    <w:rsid w:val="001C6EA4"/>
    <w:rsid w:val="001C718F"/>
    <w:rsid w:val="001C720D"/>
    <w:rsid w:val="001C76BF"/>
    <w:rsid w:val="001D00E3"/>
    <w:rsid w:val="001D05AA"/>
    <w:rsid w:val="001D15A3"/>
    <w:rsid w:val="001D1A41"/>
    <w:rsid w:val="001D1BA4"/>
    <w:rsid w:val="001D1C3B"/>
    <w:rsid w:val="001D1CD6"/>
    <w:rsid w:val="001D1CE5"/>
    <w:rsid w:val="001D23B6"/>
    <w:rsid w:val="001D28C9"/>
    <w:rsid w:val="001D2930"/>
    <w:rsid w:val="001D2AD9"/>
    <w:rsid w:val="001D2B62"/>
    <w:rsid w:val="001D2F84"/>
    <w:rsid w:val="001D3449"/>
    <w:rsid w:val="001D356B"/>
    <w:rsid w:val="001D3C14"/>
    <w:rsid w:val="001D4042"/>
    <w:rsid w:val="001D40D3"/>
    <w:rsid w:val="001D489B"/>
    <w:rsid w:val="001D4B4C"/>
    <w:rsid w:val="001D4F18"/>
    <w:rsid w:val="001D50F5"/>
    <w:rsid w:val="001D5351"/>
    <w:rsid w:val="001D56E0"/>
    <w:rsid w:val="001D5739"/>
    <w:rsid w:val="001D5780"/>
    <w:rsid w:val="001D5781"/>
    <w:rsid w:val="001D57AA"/>
    <w:rsid w:val="001D5966"/>
    <w:rsid w:val="001D5982"/>
    <w:rsid w:val="001D5A81"/>
    <w:rsid w:val="001D5DA1"/>
    <w:rsid w:val="001D6047"/>
    <w:rsid w:val="001D6334"/>
    <w:rsid w:val="001D65EF"/>
    <w:rsid w:val="001D6617"/>
    <w:rsid w:val="001D665F"/>
    <w:rsid w:val="001D69DA"/>
    <w:rsid w:val="001D6A94"/>
    <w:rsid w:val="001D6ABC"/>
    <w:rsid w:val="001D71E7"/>
    <w:rsid w:val="001D74EF"/>
    <w:rsid w:val="001D7583"/>
    <w:rsid w:val="001D7924"/>
    <w:rsid w:val="001D7C06"/>
    <w:rsid w:val="001D7F10"/>
    <w:rsid w:val="001D7F7D"/>
    <w:rsid w:val="001E0319"/>
    <w:rsid w:val="001E07D8"/>
    <w:rsid w:val="001E0B4F"/>
    <w:rsid w:val="001E0BA1"/>
    <w:rsid w:val="001E0CDC"/>
    <w:rsid w:val="001E0DB9"/>
    <w:rsid w:val="001E1044"/>
    <w:rsid w:val="001E1105"/>
    <w:rsid w:val="001E11C0"/>
    <w:rsid w:val="001E12BA"/>
    <w:rsid w:val="001E14B1"/>
    <w:rsid w:val="001E166B"/>
    <w:rsid w:val="001E1771"/>
    <w:rsid w:val="001E178F"/>
    <w:rsid w:val="001E184A"/>
    <w:rsid w:val="001E18D9"/>
    <w:rsid w:val="001E1CC7"/>
    <w:rsid w:val="001E1DB1"/>
    <w:rsid w:val="001E1E71"/>
    <w:rsid w:val="001E2806"/>
    <w:rsid w:val="001E2A75"/>
    <w:rsid w:val="001E2F1D"/>
    <w:rsid w:val="001E2FBB"/>
    <w:rsid w:val="001E341F"/>
    <w:rsid w:val="001E343B"/>
    <w:rsid w:val="001E43CC"/>
    <w:rsid w:val="001E4D38"/>
    <w:rsid w:val="001E5173"/>
    <w:rsid w:val="001E53F6"/>
    <w:rsid w:val="001E569F"/>
    <w:rsid w:val="001E56A0"/>
    <w:rsid w:val="001E5E1E"/>
    <w:rsid w:val="001E6571"/>
    <w:rsid w:val="001E677F"/>
    <w:rsid w:val="001E68C5"/>
    <w:rsid w:val="001E69CE"/>
    <w:rsid w:val="001E72EF"/>
    <w:rsid w:val="001E755C"/>
    <w:rsid w:val="001E791D"/>
    <w:rsid w:val="001E7B13"/>
    <w:rsid w:val="001F01A1"/>
    <w:rsid w:val="001F01F6"/>
    <w:rsid w:val="001F0324"/>
    <w:rsid w:val="001F03F1"/>
    <w:rsid w:val="001F0B2F"/>
    <w:rsid w:val="001F0E40"/>
    <w:rsid w:val="001F0E7C"/>
    <w:rsid w:val="001F0F4D"/>
    <w:rsid w:val="001F1269"/>
    <w:rsid w:val="001F12AC"/>
    <w:rsid w:val="001F200E"/>
    <w:rsid w:val="001F2270"/>
    <w:rsid w:val="001F273C"/>
    <w:rsid w:val="001F280B"/>
    <w:rsid w:val="001F28CA"/>
    <w:rsid w:val="001F28FC"/>
    <w:rsid w:val="001F2B7D"/>
    <w:rsid w:val="001F2ED6"/>
    <w:rsid w:val="001F30E4"/>
    <w:rsid w:val="001F335A"/>
    <w:rsid w:val="001F346E"/>
    <w:rsid w:val="001F3C26"/>
    <w:rsid w:val="001F3CB6"/>
    <w:rsid w:val="001F430D"/>
    <w:rsid w:val="001F435E"/>
    <w:rsid w:val="001F4668"/>
    <w:rsid w:val="001F4723"/>
    <w:rsid w:val="001F4739"/>
    <w:rsid w:val="001F490C"/>
    <w:rsid w:val="001F4DE4"/>
    <w:rsid w:val="001F508A"/>
    <w:rsid w:val="001F576D"/>
    <w:rsid w:val="001F5D2C"/>
    <w:rsid w:val="001F63F8"/>
    <w:rsid w:val="001F6829"/>
    <w:rsid w:val="001F71DC"/>
    <w:rsid w:val="001F756C"/>
    <w:rsid w:val="001F759A"/>
    <w:rsid w:val="001F7865"/>
    <w:rsid w:val="001F7948"/>
    <w:rsid w:val="001F7BF7"/>
    <w:rsid w:val="002001A8"/>
    <w:rsid w:val="00200366"/>
    <w:rsid w:val="002003D0"/>
    <w:rsid w:val="00200AF1"/>
    <w:rsid w:val="00200C33"/>
    <w:rsid w:val="00200D3C"/>
    <w:rsid w:val="00200E4B"/>
    <w:rsid w:val="00201A54"/>
    <w:rsid w:val="00201F98"/>
    <w:rsid w:val="00201FFF"/>
    <w:rsid w:val="00202525"/>
    <w:rsid w:val="00202A93"/>
    <w:rsid w:val="00202B7A"/>
    <w:rsid w:val="002032DC"/>
    <w:rsid w:val="002035A0"/>
    <w:rsid w:val="0020371D"/>
    <w:rsid w:val="00203783"/>
    <w:rsid w:val="00203EA1"/>
    <w:rsid w:val="00204B8C"/>
    <w:rsid w:val="00204BC4"/>
    <w:rsid w:val="002051CA"/>
    <w:rsid w:val="002056F1"/>
    <w:rsid w:val="00205D11"/>
    <w:rsid w:val="00205D77"/>
    <w:rsid w:val="00205E32"/>
    <w:rsid w:val="0020628D"/>
    <w:rsid w:val="002065CA"/>
    <w:rsid w:val="0020674D"/>
    <w:rsid w:val="00206B6F"/>
    <w:rsid w:val="00206D22"/>
    <w:rsid w:val="00206E8C"/>
    <w:rsid w:val="0020728D"/>
    <w:rsid w:val="002072DD"/>
    <w:rsid w:val="00207756"/>
    <w:rsid w:val="002077C6"/>
    <w:rsid w:val="00207CA1"/>
    <w:rsid w:val="00207DE9"/>
    <w:rsid w:val="002103A2"/>
    <w:rsid w:val="00210665"/>
    <w:rsid w:val="00210B2F"/>
    <w:rsid w:val="0021127D"/>
    <w:rsid w:val="00211869"/>
    <w:rsid w:val="002119FF"/>
    <w:rsid w:val="00211AEE"/>
    <w:rsid w:val="00211DEA"/>
    <w:rsid w:val="0021276F"/>
    <w:rsid w:val="002130F2"/>
    <w:rsid w:val="002131E5"/>
    <w:rsid w:val="0021352E"/>
    <w:rsid w:val="00213551"/>
    <w:rsid w:val="00213EA6"/>
    <w:rsid w:val="0021404D"/>
    <w:rsid w:val="00214507"/>
    <w:rsid w:val="00214840"/>
    <w:rsid w:val="00214905"/>
    <w:rsid w:val="00214AEF"/>
    <w:rsid w:val="00215822"/>
    <w:rsid w:val="00215C8D"/>
    <w:rsid w:val="00215CE7"/>
    <w:rsid w:val="002161A5"/>
    <w:rsid w:val="002166FD"/>
    <w:rsid w:val="002168BD"/>
    <w:rsid w:val="00216CD0"/>
    <w:rsid w:val="00216E28"/>
    <w:rsid w:val="00217568"/>
    <w:rsid w:val="0021768C"/>
    <w:rsid w:val="00220128"/>
    <w:rsid w:val="0022020F"/>
    <w:rsid w:val="00220A25"/>
    <w:rsid w:val="00220A75"/>
    <w:rsid w:val="0022104C"/>
    <w:rsid w:val="0022128C"/>
    <w:rsid w:val="002212B3"/>
    <w:rsid w:val="00221B8E"/>
    <w:rsid w:val="00221D79"/>
    <w:rsid w:val="00221EE0"/>
    <w:rsid w:val="002221AF"/>
    <w:rsid w:val="0022234A"/>
    <w:rsid w:val="0022326F"/>
    <w:rsid w:val="00223B04"/>
    <w:rsid w:val="00223BC9"/>
    <w:rsid w:val="002240D2"/>
    <w:rsid w:val="00224356"/>
    <w:rsid w:val="00224932"/>
    <w:rsid w:val="00224973"/>
    <w:rsid w:val="0022522A"/>
    <w:rsid w:val="00225420"/>
    <w:rsid w:val="00225702"/>
    <w:rsid w:val="00225E51"/>
    <w:rsid w:val="0022651C"/>
    <w:rsid w:val="00226DAD"/>
    <w:rsid w:val="00226F36"/>
    <w:rsid w:val="002270AE"/>
    <w:rsid w:val="002272B2"/>
    <w:rsid w:val="00227940"/>
    <w:rsid w:val="00227CC3"/>
    <w:rsid w:val="00230553"/>
    <w:rsid w:val="00230C1D"/>
    <w:rsid w:val="00230D86"/>
    <w:rsid w:val="00231012"/>
    <w:rsid w:val="00231722"/>
    <w:rsid w:val="00231B35"/>
    <w:rsid w:val="00232601"/>
    <w:rsid w:val="00232927"/>
    <w:rsid w:val="00232C6E"/>
    <w:rsid w:val="002332B2"/>
    <w:rsid w:val="00233302"/>
    <w:rsid w:val="0023345C"/>
    <w:rsid w:val="002335E2"/>
    <w:rsid w:val="00233EBE"/>
    <w:rsid w:val="00234204"/>
    <w:rsid w:val="00234317"/>
    <w:rsid w:val="00234445"/>
    <w:rsid w:val="002347D2"/>
    <w:rsid w:val="00234BBB"/>
    <w:rsid w:val="00234C69"/>
    <w:rsid w:val="00234F1F"/>
    <w:rsid w:val="002352E4"/>
    <w:rsid w:val="002357F6"/>
    <w:rsid w:val="00235816"/>
    <w:rsid w:val="002363BA"/>
    <w:rsid w:val="00236A1D"/>
    <w:rsid w:val="00236A20"/>
    <w:rsid w:val="002375F6"/>
    <w:rsid w:val="00237961"/>
    <w:rsid w:val="00237BB5"/>
    <w:rsid w:val="002410CE"/>
    <w:rsid w:val="00241388"/>
    <w:rsid w:val="00241400"/>
    <w:rsid w:val="00241861"/>
    <w:rsid w:val="00241864"/>
    <w:rsid w:val="00241D6C"/>
    <w:rsid w:val="00241F17"/>
    <w:rsid w:val="00241F63"/>
    <w:rsid w:val="002420A7"/>
    <w:rsid w:val="00242423"/>
    <w:rsid w:val="00242596"/>
    <w:rsid w:val="0024287A"/>
    <w:rsid w:val="00243133"/>
    <w:rsid w:val="002437C7"/>
    <w:rsid w:val="00243CEA"/>
    <w:rsid w:val="002441E0"/>
    <w:rsid w:val="00244656"/>
    <w:rsid w:val="00244996"/>
    <w:rsid w:val="00245571"/>
    <w:rsid w:val="0024593C"/>
    <w:rsid w:val="00245EC2"/>
    <w:rsid w:val="00246033"/>
    <w:rsid w:val="00246A01"/>
    <w:rsid w:val="00246F03"/>
    <w:rsid w:val="00247B2A"/>
    <w:rsid w:val="00247C81"/>
    <w:rsid w:val="00247FC4"/>
    <w:rsid w:val="00250DB9"/>
    <w:rsid w:val="00251079"/>
    <w:rsid w:val="00251B34"/>
    <w:rsid w:val="00251E2F"/>
    <w:rsid w:val="00251E60"/>
    <w:rsid w:val="00251F2D"/>
    <w:rsid w:val="002520D2"/>
    <w:rsid w:val="00252F95"/>
    <w:rsid w:val="0025306B"/>
    <w:rsid w:val="002532E9"/>
    <w:rsid w:val="00253665"/>
    <w:rsid w:val="00253FC3"/>
    <w:rsid w:val="002545A6"/>
    <w:rsid w:val="002548AC"/>
    <w:rsid w:val="00254E10"/>
    <w:rsid w:val="00255389"/>
    <w:rsid w:val="00256008"/>
    <w:rsid w:val="00257E1C"/>
    <w:rsid w:val="00260D34"/>
    <w:rsid w:val="00260E29"/>
    <w:rsid w:val="00261142"/>
    <w:rsid w:val="0026195D"/>
    <w:rsid w:val="00261988"/>
    <w:rsid w:val="00262361"/>
    <w:rsid w:val="0026241E"/>
    <w:rsid w:val="00262672"/>
    <w:rsid w:val="00262E40"/>
    <w:rsid w:val="00262FE8"/>
    <w:rsid w:val="002630EF"/>
    <w:rsid w:val="002631C1"/>
    <w:rsid w:val="00263488"/>
    <w:rsid w:val="002637E0"/>
    <w:rsid w:val="00263CF3"/>
    <w:rsid w:val="00263E60"/>
    <w:rsid w:val="00263F5E"/>
    <w:rsid w:val="002645B8"/>
    <w:rsid w:val="002646CE"/>
    <w:rsid w:val="00264A0C"/>
    <w:rsid w:val="00264D7F"/>
    <w:rsid w:val="00264DDB"/>
    <w:rsid w:val="002657EC"/>
    <w:rsid w:val="00265817"/>
    <w:rsid w:val="00265AA1"/>
    <w:rsid w:val="00265E89"/>
    <w:rsid w:val="002663BB"/>
    <w:rsid w:val="00266AC2"/>
    <w:rsid w:val="002673AA"/>
    <w:rsid w:val="002675D9"/>
    <w:rsid w:val="00267620"/>
    <w:rsid w:val="00267666"/>
    <w:rsid w:val="00267859"/>
    <w:rsid w:val="002679EB"/>
    <w:rsid w:val="00267AC0"/>
    <w:rsid w:val="002701E9"/>
    <w:rsid w:val="0027048D"/>
    <w:rsid w:val="00270793"/>
    <w:rsid w:val="00270D35"/>
    <w:rsid w:val="00271C81"/>
    <w:rsid w:val="002724A9"/>
    <w:rsid w:val="002726C7"/>
    <w:rsid w:val="00272753"/>
    <w:rsid w:val="00272A41"/>
    <w:rsid w:val="00272B2C"/>
    <w:rsid w:val="00272EBA"/>
    <w:rsid w:val="00273273"/>
    <w:rsid w:val="00273547"/>
    <w:rsid w:val="002738FA"/>
    <w:rsid w:val="00274059"/>
    <w:rsid w:val="002742A8"/>
    <w:rsid w:val="002743FA"/>
    <w:rsid w:val="00274457"/>
    <w:rsid w:val="0027479B"/>
    <w:rsid w:val="002748D7"/>
    <w:rsid w:val="00274E95"/>
    <w:rsid w:val="002752D7"/>
    <w:rsid w:val="0027597C"/>
    <w:rsid w:val="00275AB3"/>
    <w:rsid w:val="00276001"/>
    <w:rsid w:val="002761C3"/>
    <w:rsid w:val="002762A6"/>
    <w:rsid w:val="00276453"/>
    <w:rsid w:val="00276650"/>
    <w:rsid w:val="00276B7C"/>
    <w:rsid w:val="00276C58"/>
    <w:rsid w:val="00276FC6"/>
    <w:rsid w:val="002771E3"/>
    <w:rsid w:val="0027749B"/>
    <w:rsid w:val="002774C4"/>
    <w:rsid w:val="00277547"/>
    <w:rsid w:val="0027779E"/>
    <w:rsid w:val="002803D7"/>
    <w:rsid w:val="0028048C"/>
    <w:rsid w:val="0028049B"/>
    <w:rsid w:val="00280720"/>
    <w:rsid w:val="00280CFC"/>
    <w:rsid w:val="00280F17"/>
    <w:rsid w:val="00280F5C"/>
    <w:rsid w:val="00281963"/>
    <w:rsid w:val="002819C9"/>
    <w:rsid w:val="00281A6B"/>
    <w:rsid w:val="00281C77"/>
    <w:rsid w:val="00281F84"/>
    <w:rsid w:val="00282851"/>
    <w:rsid w:val="00282BEB"/>
    <w:rsid w:val="00283014"/>
    <w:rsid w:val="00283BE7"/>
    <w:rsid w:val="00283DBC"/>
    <w:rsid w:val="00284052"/>
    <w:rsid w:val="00284509"/>
    <w:rsid w:val="002847D1"/>
    <w:rsid w:val="00284DD1"/>
    <w:rsid w:val="00285166"/>
    <w:rsid w:val="002852AB"/>
    <w:rsid w:val="0028564D"/>
    <w:rsid w:val="002863D8"/>
    <w:rsid w:val="002866D2"/>
    <w:rsid w:val="0028688B"/>
    <w:rsid w:val="002868B6"/>
    <w:rsid w:val="00286B48"/>
    <w:rsid w:val="00287065"/>
    <w:rsid w:val="0028752B"/>
    <w:rsid w:val="002900DF"/>
    <w:rsid w:val="002901F1"/>
    <w:rsid w:val="00290785"/>
    <w:rsid w:val="002907A8"/>
    <w:rsid w:val="00290B37"/>
    <w:rsid w:val="00290E48"/>
    <w:rsid w:val="00291280"/>
    <w:rsid w:val="00291CE0"/>
    <w:rsid w:val="0029213F"/>
    <w:rsid w:val="002928AF"/>
    <w:rsid w:val="00292BED"/>
    <w:rsid w:val="00292F97"/>
    <w:rsid w:val="00293440"/>
    <w:rsid w:val="00293E0E"/>
    <w:rsid w:val="002946F5"/>
    <w:rsid w:val="00294B36"/>
    <w:rsid w:val="00294DEC"/>
    <w:rsid w:val="00295926"/>
    <w:rsid w:val="002959EB"/>
    <w:rsid w:val="00295B55"/>
    <w:rsid w:val="00295EED"/>
    <w:rsid w:val="00296014"/>
    <w:rsid w:val="00296780"/>
    <w:rsid w:val="00296829"/>
    <w:rsid w:val="0029685E"/>
    <w:rsid w:val="00296CEE"/>
    <w:rsid w:val="002972C5"/>
    <w:rsid w:val="002972E7"/>
    <w:rsid w:val="0029738A"/>
    <w:rsid w:val="002979E9"/>
    <w:rsid w:val="00297E57"/>
    <w:rsid w:val="002A0201"/>
    <w:rsid w:val="002A0B40"/>
    <w:rsid w:val="002A1AF5"/>
    <w:rsid w:val="002A2147"/>
    <w:rsid w:val="002A2311"/>
    <w:rsid w:val="002A269D"/>
    <w:rsid w:val="002A2776"/>
    <w:rsid w:val="002A2C00"/>
    <w:rsid w:val="002A2CD3"/>
    <w:rsid w:val="002A2D20"/>
    <w:rsid w:val="002A2FCE"/>
    <w:rsid w:val="002A31BD"/>
    <w:rsid w:val="002A33F9"/>
    <w:rsid w:val="002A352C"/>
    <w:rsid w:val="002A371B"/>
    <w:rsid w:val="002A3B51"/>
    <w:rsid w:val="002A3BA9"/>
    <w:rsid w:val="002A41AA"/>
    <w:rsid w:val="002A4387"/>
    <w:rsid w:val="002A4934"/>
    <w:rsid w:val="002A4AD9"/>
    <w:rsid w:val="002A4F28"/>
    <w:rsid w:val="002A52E0"/>
    <w:rsid w:val="002A535A"/>
    <w:rsid w:val="002A5489"/>
    <w:rsid w:val="002A57A3"/>
    <w:rsid w:val="002A6594"/>
    <w:rsid w:val="002A691E"/>
    <w:rsid w:val="002A6EE8"/>
    <w:rsid w:val="002A73B7"/>
    <w:rsid w:val="002A7A9C"/>
    <w:rsid w:val="002B01A3"/>
    <w:rsid w:val="002B0308"/>
    <w:rsid w:val="002B030B"/>
    <w:rsid w:val="002B0CCD"/>
    <w:rsid w:val="002B12AB"/>
    <w:rsid w:val="002B1D27"/>
    <w:rsid w:val="002B217C"/>
    <w:rsid w:val="002B21C6"/>
    <w:rsid w:val="002B2301"/>
    <w:rsid w:val="002B27EF"/>
    <w:rsid w:val="002B2AC9"/>
    <w:rsid w:val="002B2D48"/>
    <w:rsid w:val="002B2ED9"/>
    <w:rsid w:val="002B359C"/>
    <w:rsid w:val="002B36A6"/>
    <w:rsid w:val="002B3702"/>
    <w:rsid w:val="002B3A03"/>
    <w:rsid w:val="002B413D"/>
    <w:rsid w:val="002B473F"/>
    <w:rsid w:val="002B4B6C"/>
    <w:rsid w:val="002B4D17"/>
    <w:rsid w:val="002B4FB4"/>
    <w:rsid w:val="002B5717"/>
    <w:rsid w:val="002B580F"/>
    <w:rsid w:val="002B610F"/>
    <w:rsid w:val="002B612A"/>
    <w:rsid w:val="002B61D6"/>
    <w:rsid w:val="002B6979"/>
    <w:rsid w:val="002B7858"/>
    <w:rsid w:val="002C065D"/>
    <w:rsid w:val="002C0F6A"/>
    <w:rsid w:val="002C1389"/>
    <w:rsid w:val="002C146F"/>
    <w:rsid w:val="002C1797"/>
    <w:rsid w:val="002C1D0C"/>
    <w:rsid w:val="002C2456"/>
    <w:rsid w:val="002C26B2"/>
    <w:rsid w:val="002C29CC"/>
    <w:rsid w:val="002C2A26"/>
    <w:rsid w:val="002C33C1"/>
    <w:rsid w:val="002C3742"/>
    <w:rsid w:val="002C3A50"/>
    <w:rsid w:val="002C4B22"/>
    <w:rsid w:val="002C56CD"/>
    <w:rsid w:val="002C58C7"/>
    <w:rsid w:val="002C5A36"/>
    <w:rsid w:val="002C6255"/>
    <w:rsid w:val="002C63A3"/>
    <w:rsid w:val="002C65BF"/>
    <w:rsid w:val="002C667F"/>
    <w:rsid w:val="002C6831"/>
    <w:rsid w:val="002C6858"/>
    <w:rsid w:val="002C6B93"/>
    <w:rsid w:val="002C6E06"/>
    <w:rsid w:val="002C6EC4"/>
    <w:rsid w:val="002C70A9"/>
    <w:rsid w:val="002C721E"/>
    <w:rsid w:val="002C742A"/>
    <w:rsid w:val="002C7957"/>
    <w:rsid w:val="002C79C5"/>
    <w:rsid w:val="002C7D0D"/>
    <w:rsid w:val="002D0565"/>
    <w:rsid w:val="002D0B4C"/>
    <w:rsid w:val="002D1028"/>
    <w:rsid w:val="002D107B"/>
    <w:rsid w:val="002D183B"/>
    <w:rsid w:val="002D1BF9"/>
    <w:rsid w:val="002D1EA0"/>
    <w:rsid w:val="002D2705"/>
    <w:rsid w:val="002D2E5C"/>
    <w:rsid w:val="002D358D"/>
    <w:rsid w:val="002D39B9"/>
    <w:rsid w:val="002D3F5C"/>
    <w:rsid w:val="002D41FC"/>
    <w:rsid w:val="002D44EB"/>
    <w:rsid w:val="002D4AA4"/>
    <w:rsid w:val="002D5481"/>
    <w:rsid w:val="002D5D00"/>
    <w:rsid w:val="002D605A"/>
    <w:rsid w:val="002D61B0"/>
    <w:rsid w:val="002D6233"/>
    <w:rsid w:val="002D62E5"/>
    <w:rsid w:val="002D648C"/>
    <w:rsid w:val="002D64B9"/>
    <w:rsid w:val="002D6BCA"/>
    <w:rsid w:val="002D6DF6"/>
    <w:rsid w:val="002D7177"/>
    <w:rsid w:val="002D7181"/>
    <w:rsid w:val="002D7454"/>
    <w:rsid w:val="002D76D8"/>
    <w:rsid w:val="002D7C2D"/>
    <w:rsid w:val="002D7C6F"/>
    <w:rsid w:val="002D7F29"/>
    <w:rsid w:val="002E03AA"/>
    <w:rsid w:val="002E050C"/>
    <w:rsid w:val="002E07EF"/>
    <w:rsid w:val="002E0A54"/>
    <w:rsid w:val="002E13EF"/>
    <w:rsid w:val="002E17AD"/>
    <w:rsid w:val="002E1B41"/>
    <w:rsid w:val="002E1B58"/>
    <w:rsid w:val="002E1F72"/>
    <w:rsid w:val="002E23E6"/>
    <w:rsid w:val="002E248B"/>
    <w:rsid w:val="002E27C3"/>
    <w:rsid w:val="002E27C8"/>
    <w:rsid w:val="002E27EA"/>
    <w:rsid w:val="002E2C17"/>
    <w:rsid w:val="002E328A"/>
    <w:rsid w:val="002E3A18"/>
    <w:rsid w:val="002E3BEC"/>
    <w:rsid w:val="002E42AD"/>
    <w:rsid w:val="002E48DD"/>
    <w:rsid w:val="002E49F4"/>
    <w:rsid w:val="002E548E"/>
    <w:rsid w:val="002E58CE"/>
    <w:rsid w:val="002E5D6D"/>
    <w:rsid w:val="002E5FD7"/>
    <w:rsid w:val="002E6098"/>
    <w:rsid w:val="002E6817"/>
    <w:rsid w:val="002E68F3"/>
    <w:rsid w:val="002E6D5A"/>
    <w:rsid w:val="002E6D64"/>
    <w:rsid w:val="002E74F7"/>
    <w:rsid w:val="002E7656"/>
    <w:rsid w:val="002E7AF7"/>
    <w:rsid w:val="002E7E39"/>
    <w:rsid w:val="002F0161"/>
    <w:rsid w:val="002F0321"/>
    <w:rsid w:val="002F097D"/>
    <w:rsid w:val="002F098E"/>
    <w:rsid w:val="002F0EA9"/>
    <w:rsid w:val="002F13B7"/>
    <w:rsid w:val="002F153E"/>
    <w:rsid w:val="002F17F0"/>
    <w:rsid w:val="002F1B77"/>
    <w:rsid w:val="002F2019"/>
    <w:rsid w:val="002F2742"/>
    <w:rsid w:val="002F27A9"/>
    <w:rsid w:val="002F2803"/>
    <w:rsid w:val="002F2E61"/>
    <w:rsid w:val="002F2E9C"/>
    <w:rsid w:val="002F2EBB"/>
    <w:rsid w:val="002F38B9"/>
    <w:rsid w:val="002F3EB1"/>
    <w:rsid w:val="002F4108"/>
    <w:rsid w:val="002F43F3"/>
    <w:rsid w:val="002F4738"/>
    <w:rsid w:val="002F4845"/>
    <w:rsid w:val="002F48B0"/>
    <w:rsid w:val="002F4A22"/>
    <w:rsid w:val="002F4E8F"/>
    <w:rsid w:val="002F5793"/>
    <w:rsid w:val="002F5DA2"/>
    <w:rsid w:val="002F6192"/>
    <w:rsid w:val="002F6304"/>
    <w:rsid w:val="002F6B48"/>
    <w:rsid w:val="002F7330"/>
    <w:rsid w:val="002F7F0C"/>
    <w:rsid w:val="003000CC"/>
    <w:rsid w:val="00300878"/>
    <w:rsid w:val="003010B7"/>
    <w:rsid w:val="0030132A"/>
    <w:rsid w:val="00301415"/>
    <w:rsid w:val="00301705"/>
    <w:rsid w:val="0030180C"/>
    <w:rsid w:val="00301C18"/>
    <w:rsid w:val="00301D3D"/>
    <w:rsid w:val="00301E13"/>
    <w:rsid w:val="0030210D"/>
    <w:rsid w:val="0030228C"/>
    <w:rsid w:val="003022BC"/>
    <w:rsid w:val="00302412"/>
    <w:rsid w:val="003025A9"/>
    <w:rsid w:val="003027FD"/>
    <w:rsid w:val="00302B20"/>
    <w:rsid w:val="00302E74"/>
    <w:rsid w:val="003033BE"/>
    <w:rsid w:val="00303882"/>
    <w:rsid w:val="00303ABD"/>
    <w:rsid w:val="00303EB1"/>
    <w:rsid w:val="00303F5E"/>
    <w:rsid w:val="00304621"/>
    <w:rsid w:val="00304C10"/>
    <w:rsid w:val="00304DCB"/>
    <w:rsid w:val="00304ECE"/>
    <w:rsid w:val="003059CB"/>
    <w:rsid w:val="00305C19"/>
    <w:rsid w:val="00305D52"/>
    <w:rsid w:val="00306E11"/>
    <w:rsid w:val="00307207"/>
    <w:rsid w:val="00310274"/>
    <w:rsid w:val="003112D6"/>
    <w:rsid w:val="00311311"/>
    <w:rsid w:val="00311546"/>
    <w:rsid w:val="00311C33"/>
    <w:rsid w:val="003120FE"/>
    <w:rsid w:val="003123B5"/>
    <w:rsid w:val="00312E07"/>
    <w:rsid w:val="00313269"/>
    <w:rsid w:val="00313665"/>
    <w:rsid w:val="0031393B"/>
    <w:rsid w:val="00313DC6"/>
    <w:rsid w:val="00313F5D"/>
    <w:rsid w:val="00314E95"/>
    <w:rsid w:val="003150B1"/>
    <w:rsid w:val="00315464"/>
    <w:rsid w:val="00315513"/>
    <w:rsid w:val="0031574D"/>
    <w:rsid w:val="00315951"/>
    <w:rsid w:val="00316020"/>
    <w:rsid w:val="0031634E"/>
    <w:rsid w:val="00316705"/>
    <w:rsid w:val="00316764"/>
    <w:rsid w:val="00316B5E"/>
    <w:rsid w:val="00317488"/>
    <w:rsid w:val="00317669"/>
    <w:rsid w:val="0031766A"/>
    <w:rsid w:val="00317F2B"/>
    <w:rsid w:val="003204D3"/>
    <w:rsid w:val="003213D4"/>
    <w:rsid w:val="0032143D"/>
    <w:rsid w:val="00321992"/>
    <w:rsid w:val="00321E49"/>
    <w:rsid w:val="0032257C"/>
    <w:rsid w:val="0032279E"/>
    <w:rsid w:val="00322998"/>
    <w:rsid w:val="00322D18"/>
    <w:rsid w:val="00322DF0"/>
    <w:rsid w:val="00322F3E"/>
    <w:rsid w:val="00323252"/>
    <w:rsid w:val="00323335"/>
    <w:rsid w:val="0032335A"/>
    <w:rsid w:val="003236F3"/>
    <w:rsid w:val="0032376E"/>
    <w:rsid w:val="00323C22"/>
    <w:rsid w:val="00324305"/>
    <w:rsid w:val="00324E76"/>
    <w:rsid w:val="00325143"/>
    <w:rsid w:val="003254E9"/>
    <w:rsid w:val="00325535"/>
    <w:rsid w:val="003255F5"/>
    <w:rsid w:val="003256A7"/>
    <w:rsid w:val="003258BA"/>
    <w:rsid w:val="003259FD"/>
    <w:rsid w:val="00325C0D"/>
    <w:rsid w:val="00326216"/>
    <w:rsid w:val="0032633F"/>
    <w:rsid w:val="003264EC"/>
    <w:rsid w:val="003265A2"/>
    <w:rsid w:val="00326D16"/>
    <w:rsid w:val="00326DC5"/>
    <w:rsid w:val="0032756C"/>
    <w:rsid w:val="00327918"/>
    <w:rsid w:val="00327A01"/>
    <w:rsid w:val="00327A3C"/>
    <w:rsid w:val="00327B6B"/>
    <w:rsid w:val="003300C4"/>
    <w:rsid w:val="003301E5"/>
    <w:rsid w:val="0033075B"/>
    <w:rsid w:val="00330E69"/>
    <w:rsid w:val="00331039"/>
    <w:rsid w:val="0033158B"/>
    <w:rsid w:val="003318A6"/>
    <w:rsid w:val="00331933"/>
    <w:rsid w:val="003319FC"/>
    <w:rsid w:val="00331EBA"/>
    <w:rsid w:val="00332F69"/>
    <w:rsid w:val="00332F7E"/>
    <w:rsid w:val="003337F2"/>
    <w:rsid w:val="00333A8C"/>
    <w:rsid w:val="0033403A"/>
    <w:rsid w:val="0033436B"/>
    <w:rsid w:val="00334403"/>
    <w:rsid w:val="0033451F"/>
    <w:rsid w:val="00334A4C"/>
    <w:rsid w:val="00335154"/>
    <w:rsid w:val="003351BB"/>
    <w:rsid w:val="003355BC"/>
    <w:rsid w:val="003355FA"/>
    <w:rsid w:val="00336369"/>
    <w:rsid w:val="00336460"/>
    <w:rsid w:val="00336C52"/>
    <w:rsid w:val="00337379"/>
    <w:rsid w:val="003378E3"/>
    <w:rsid w:val="00340031"/>
    <w:rsid w:val="00340BE7"/>
    <w:rsid w:val="00341570"/>
    <w:rsid w:val="003422EE"/>
    <w:rsid w:val="00342888"/>
    <w:rsid w:val="00342D0A"/>
    <w:rsid w:val="003431DE"/>
    <w:rsid w:val="00343E37"/>
    <w:rsid w:val="003448FE"/>
    <w:rsid w:val="00344DA5"/>
    <w:rsid w:val="00344DF6"/>
    <w:rsid w:val="00345158"/>
    <w:rsid w:val="00345262"/>
    <w:rsid w:val="003457AA"/>
    <w:rsid w:val="00345A40"/>
    <w:rsid w:val="00345FAD"/>
    <w:rsid w:val="00346764"/>
    <w:rsid w:val="00346AEE"/>
    <w:rsid w:val="00346CE9"/>
    <w:rsid w:val="00346F63"/>
    <w:rsid w:val="003470D1"/>
    <w:rsid w:val="0034735A"/>
    <w:rsid w:val="00347712"/>
    <w:rsid w:val="00347928"/>
    <w:rsid w:val="00347A60"/>
    <w:rsid w:val="00347E3F"/>
    <w:rsid w:val="00350133"/>
    <w:rsid w:val="00350343"/>
    <w:rsid w:val="00350725"/>
    <w:rsid w:val="00350CF0"/>
    <w:rsid w:val="00350E98"/>
    <w:rsid w:val="00350EED"/>
    <w:rsid w:val="00351A9C"/>
    <w:rsid w:val="00351C27"/>
    <w:rsid w:val="00352BDD"/>
    <w:rsid w:val="00352C01"/>
    <w:rsid w:val="00353353"/>
    <w:rsid w:val="00353B72"/>
    <w:rsid w:val="00353D6A"/>
    <w:rsid w:val="003541D1"/>
    <w:rsid w:val="00354696"/>
    <w:rsid w:val="003546E6"/>
    <w:rsid w:val="003548A7"/>
    <w:rsid w:val="00354FE2"/>
    <w:rsid w:val="00355A1A"/>
    <w:rsid w:val="00355F8C"/>
    <w:rsid w:val="003565E7"/>
    <w:rsid w:val="00356AE7"/>
    <w:rsid w:val="00356E48"/>
    <w:rsid w:val="0035718C"/>
    <w:rsid w:val="003573B2"/>
    <w:rsid w:val="00357750"/>
    <w:rsid w:val="00357BA4"/>
    <w:rsid w:val="00360814"/>
    <w:rsid w:val="00360BF3"/>
    <w:rsid w:val="0036104C"/>
    <w:rsid w:val="003616F1"/>
    <w:rsid w:val="003619E4"/>
    <w:rsid w:val="0036269E"/>
    <w:rsid w:val="00362E3F"/>
    <w:rsid w:val="0036324D"/>
    <w:rsid w:val="003632C3"/>
    <w:rsid w:val="00363736"/>
    <w:rsid w:val="00363AF6"/>
    <w:rsid w:val="00364454"/>
    <w:rsid w:val="00364A57"/>
    <w:rsid w:val="00364CA3"/>
    <w:rsid w:val="00364DE1"/>
    <w:rsid w:val="00364DF1"/>
    <w:rsid w:val="00365098"/>
    <w:rsid w:val="003651BB"/>
    <w:rsid w:val="003653F0"/>
    <w:rsid w:val="0036558C"/>
    <w:rsid w:val="003656BF"/>
    <w:rsid w:val="00365868"/>
    <w:rsid w:val="003658E9"/>
    <w:rsid w:val="00365A57"/>
    <w:rsid w:val="00365D10"/>
    <w:rsid w:val="00365D1B"/>
    <w:rsid w:val="00365F8E"/>
    <w:rsid w:val="0036639D"/>
    <w:rsid w:val="00366B5D"/>
    <w:rsid w:val="00366B8D"/>
    <w:rsid w:val="00367042"/>
    <w:rsid w:val="00367435"/>
    <w:rsid w:val="00367972"/>
    <w:rsid w:val="0037048B"/>
    <w:rsid w:val="00371A1F"/>
    <w:rsid w:val="00371C72"/>
    <w:rsid w:val="003723DB"/>
    <w:rsid w:val="00372593"/>
    <w:rsid w:val="003726E0"/>
    <w:rsid w:val="00372A35"/>
    <w:rsid w:val="00372E9F"/>
    <w:rsid w:val="00372F7B"/>
    <w:rsid w:val="00373B01"/>
    <w:rsid w:val="00374120"/>
    <w:rsid w:val="00374BC2"/>
    <w:rsid w:val="00374D7A"/>
    <w:rsid w:val="00374F38"/>
    <w:rsid w:val="00374F88"/>
    <w:rsid w:val="0037517C"/>
    <w:rsid w:val="00375359"/>
    <w:rsid w:val="003754C0"/>
    <w:rsid w:val="00375505"/>
    <w:rsid w:val="00375F93"/>
    <w:rsid w:val="00376A56"/>
    <w:rsid w:val="00377028"/>
    <w:rsid w:val="00377AE2"/>
    <w:rsid w:val="00377B84"/>
    <w:rsid w:val="00377CB0"/>
    <w:rsid w:val="00380001"/>
    <w:rsid w:val="00380079"/>
    <w:rsid w:val="00380415"/>
    <w:rsid w:val="00380AAB"/>
    <w:rsid w:val="00380DF9"/>
    <w:rsid w:val="00380F39"/>
    <w:rsid w:val="00381684"/>
    <w:rsid w:val="0038187D"/>
    <w:rsid w:val="00381DD7"/>
    <w:rsid w:val="00381E2C"/>
    <w:rsid w:val="00382916"/>
    <w:rsid w:val="0038291C"/>
    <w:rsid w:val="00382A4A"/>
    <w:rsid w:val="00382FF0"/>
    <w:rsid w:val="0038341C"/>
    <w:rsid w:val="00383424"/>
    <w:rsid w:val="00383B6B"/>
    <w:rsid w:val="00383DFF"/>
    <w:rsid w:val="00384474"/>
    <w:rsid w:val="00384957"/>
    <w:rsid w:val="00385273"/>
    <w:rsid w:val="00385A97"/>
    <w:rsid w:val="00385E18"/>
    <w:rsid w:val="00385E6F"/>
    <w:rsid w:val="0038663B"/>
    <w:rsid w:val="003869BA"/>
    <w:rsid w:val="00386C71"/>
    <w:rsid w:val="00387649"/>
    <w:rsid w:val="003878A0"/>
    <w:rsid w:val="00387A95"/>
    <w:rsid w:val="00387F44"/>
    <w:rsid w:val="00390114"/>
    <w:rsid w:val="00390597"/>
    <w:rsid w:val="0039072E"/>
    <w:rsid w:val="003908C7"/>
    <w:rsid w:val="00390A58"/>
    <w:rsid w:val="00390F0F"/>
    <w:rsid w:val="0039136E"/>
    <w:rsid w:val="003917A5"/>
    <w:rsid w:val="00391802"/>
    <w:rsid w:val="00391B7A"/>
    <w:rsid w:val="00392395"/>
    <w:rsid w:val="0039259F"/>
    <w:rsid w:val="0039287A"/>
    <w:rsid w:val="00392C4C"/>
    <w:rsid w:val="00392E55"/>
    <w:rsid w:val="0039304C"/>
    <w:rsid w:val="003930DE"/>
    <w:rsid w:val="00393265"/>
    <w:rsid w:val="00393B4B"/>
    <w:rsid w:val="00393F50"/>
    <w:rsid w:val="003941C0"/>
    <w:rsid w:val="00394790"/>
    <w:rsid w:val="00394C1E"/>
    <w:rsid w:val="00394DE9"/>
    <w:rsid w:val="00394E25"/>
    <w:rsid w:val="00394FD9"/>
    <w:rsid w:val="00395EBE"/>
    <w:rsid w:val="0039639F"/>
    <w:rsid w:val="003963A1"/>
    <w:rsid w:val="003964D4"/>
    <w:rsid w:val="00396AF7"/>
    <w:rsid w:val="00396F75"/>
    <w:rsid w:val="003972C7"/>
    <w:rsid w:val="00397344"/>
    <w:rsid w:val="003974A3"/>
    <w:rsid w:val="003978A0"/>
    <w:rsid w:val="00397B3E"/>
    <w:rsid w:val="003A01F8"/>
    <w:rsid w:val="003A033D"/>
    <w:rsid w:val="003A1B43"/>
    <w:rsid w:val="003A1D0F"/>
    <w:rsid w:val="003A1E6D"/>
    <w:rsid w:val="003A1F04"/>
    <w:rsid w:val="003A1FA9"/>
    <w:rsid w:val="003A2287"/>
    <w:rsid w:val="003A22C7"/>
    <w:rsid w:val="003A239A"/>
    <w:rsid w:val="003A2CCD"/>
    <w:rsid w:val="003A3039"/>
    <w:rsid w:val="003A319C"/>
    <w:rsid w:val="003A32E6"/>
    <w:rsid w:val="003A34B3"/>
    <w:rsid w:val="003A357B"/>
    <w:rsid w:val="003A359F"/>
    <w:rsid w:val="003A3A3D"/>
    <w:rsid w:val="003A3BD8"/>
    <w:rsid w:val="003A3C8F"/>
    <w:rsid w:val="003A4298"/>
    <w:rsid w:val="003A4D84"/>
    <w:rsid w:val="003A55A5"/>
    <w:rsid w:val="003A5673"/>
    <w:rsid w:val="003A5A72"/>
    <w:rsid w:val="003A5B6D"/>
    <w:rsid w:val="003A5BD7"/>
    <w:rsid w:val="003A5E26"/>
    <w:rsid w:val="003A5F49"/>
    <w:rsid w:val="003A60E9"/>
    <w:rsid w:val="003A6325"/>
    <w:rsid w:val="003A6334"/>
    <w:rsid w:val="003A6C69"/>
    <w:rsid w:val="003A6E4B"/>
    <w:rsid w:val="003A72C0"/>
    <w:rsid w:val="003A7E10"/>
    <w:rsid w:val="003B096E"/>
    <w:rsid w:val="003B0AF7"/>
    <w:rsid w:val="003B0AFA"/>
    <w:rsid w:val="003B0CF2"/>
    <w:rsid w:val="003B0DA4"/>
    <w:rsid w:val="003B0EF2"/>
    <w:rsid w:val="003B196E"/>
    <w:rsid w:val="003B20BF"/>
    <w:rsid w:val="003B242A"/>
    <w:rsid w:val="003B312B"/>
    <w:rsid w:val="003B351D"/>
    <w:rsid w:val="003B38BD"/>
    <w:rsid w:val="003B39CA"/>
    <w:rsid w:val="003B3C58"/>
    <w:rsid w:val="003B3D91"/>
    <w:rsid w:val="003B4170"/>
    <w:rsid w:val="003B453D"/>
    <w:rsid w:val="003B4FD2"/>
    <w:rsid w:val="003B51CE"/>
    <w:rsid w:val="003B53D3"/>
    <w:rsid w:val="003B55E8"/>
    <w:rsid w:val="003B58C6"/>
    <w:rsid w:val="003B5EEA"/>
    <w:rsid w:val="003B603B"/>
    <w:rsid w:val="003B6634"/>
    <w:rsid w:val="003B6804"/>
    <w:rsid w:val="003B7263"/>
    <w:rsid w:val="003C0126"/>
    <w:rsid w:val="003C050C"/>
    <w:rsid w:val="003C0B6D"/>
    <w:rsid w:val="003C0E3B"/>
    <w:rsid w:val="003C1104"/>
    <w:rsid w:val="003C1287"/>
    <w:rsid w:val="003C1469"/>
    <w:rsid w:val="003C14BB"/>
    <w:rsid w:val="003C1A73"/>
    <w:rsid w:val="003C1DC2"/>
    <w:rsid w:val="003C215C"/>
    <w:rsid w:val="003C2426"/>
    <w:rsid w:val="003C2987"/>
    <w:rsid w:val="003C2B67"/>
    <w:rsid w:val="003C2F78"/>
    <w:rsid w:val="003C3686"/>
    <w:rsid w:val="003C3840"/>
    <w:rsid w:val="003C41BD"/>
    <w:rsid w:val="003C4208"/>
    <w:rsid w:val="003C434B"/>
    <w:rsid w:val="003C4958"/>
    <w:rsid w:val="003C4C49"/>
    <w:rsid w:val="003C5815"/>
    <w:rsid w:val="003C5C1A"/>
    <w:rsid w:val="003C612C"/>
    <w:rsid w:val="003C6856"/>
    <w:rsid w:val="003C6910"/>
    <w:rsid w:val="003C6A32"/>
    <w:rsid w:val="003C6B08"/>
    <w:rsid w:val="003C6FC1"/>
    <w:rsid w:val="003C7236"/>
    <w:rsid w:val="003C75BC"/>
    <w:rsid w:val="003C7D13"/>
    <w:rsid w:val="003C7DE9"/>
    <w:rsid w:val="003D06D9"/>
    <w:rsid w:val="003D0E3D"/>
    <w:rsid w:val="003D0E5C"/>
    <w:rsid w:val="003D0F22"/>
    <w:rsid w:val="003D1237"/>
    <w:rsid w:val="003D1E9D"/>
    <w:rsid w:val="003D1F3F"/>
    <w:rsid w:val="003D2304"/>
    <w:rsid w:val="003D2607"/>
    <w:rsid w:val="003D2690"/>
    <w:rsid w:val="003D2BB7"/>
    <w:rsid w:val="003D301D"/>
    <w:rsid w:val="003D35CC"/>
    <w:rsid w:val="003D367A"/>
    <w:rsid w:val="003D388D"/>
    <w:rsid w:val="003D3AFE"/>
    <w:rsid w:val="003D3F65"/>
    <w:rsid w:val="003D421E"/>
    <w:rsid w:val="003D4571"/>
    <w:rsid w:val="003D472F"/>
    <w:rsid w:val="003D5027"/>
    <w:rsid w:val="003D511B"/>
    <w:rsid w:val="003D55A7"/>
    <w:rsid w:val="003D584A"/>
    <w:rsid w:val="003D5DD0"/>
    <w:rsid w:val="003D607E"/>
    <w:rsid w:val="003D62BA"/>
    <w:rsid w:val="003D62CE"/>
    <w:rsid w:val="003D74F2"/>
    <w:rsid w:val="003E046E"/>
    <w:rsid w:val="003E0716"/>
    <w:rsid w:val="003E09BD"/>
    <w:rsid w:val="003E0D01"/>
    <w:rsid w:val="003E14B0"/>
    <w:rsid w:val="003E16A2"/>
    <w:rsid w:val="003E188E"/>
    <w:rsid w:val="003E199F"/>
    <w:rsid w:val="003E1B9B"/>
    <w:rsid w:val="003E1BA5"/>
    <w:rsid w:val="003E254A"/>
    <w:rsid w:val="003E2F62"/>
    <w:rsid w:val="003E33C1"/>
    <w:rsid w:val="003E3CB0"/>
    <w:rsid w:val="003E3D87"/>
    <w:rsid w:val="003E433C"/>
    <w:rsid w:val="003E53A5"/>
    <w:rsid w:val="003E54CA"/>
    <w:rsid w:val="003E557E"/>
    <w:rsid w:val="003E5824"/>
    <w:rsid w:val="003E6A43"/>
    <w:rsid w:val="003E6CB1"/>
    <w:rsid w:val="003E6D64"/>
    <w:rsid w:val="003E7463"/>
    <w:rsid w:val="003E79B1"/>
    <w:rsid w:val="003F053C"/>
    <w:rsid w:val="003F05BF"/>
    <w:rsid w:val="003F0CCB"/>
    <w:rsid w:val="003F0D21"/>
    <w:rsid w:val="003F160F"/>
    <w:rsid w:val="003F19A7"/>
    <w:rsid w:val="003F1D54"/>
    <w:rsid w:val="003F2355"/>
    <w:rsid w:val="003F23CC"/>
    <w:rsid w:val="003F28E8"/>
    <w:rsid w:val="003F2F95"/>
    <w:rsid w:val="003F3440"/>
    <w:rsid w:val="003F3630"/>
    <w:rsid w:val="003F3AE8"/>
    <w:rsid w:val="003F404F"/>
    <w:rsid w:val="003F4155"/>
    <w:rsid w:val="003F4444"/>
    <w:rsid w:val="003F463F"/>
    <w:rsid w:val="003F46A0"/>
    <w:rsid w:val="003F4B56"/>
    <w:rsid w:val="003F4E52"/>
    <w:rsid w:val="003F571C"/>
    <w:rsid w:val="003F5FA3"/>
    <w:rsid w:val="003F61A0"/>
    <w:rsid w:val="003F61C7"/>
    <w:rsid w:val="003F61F5"/>
    <w:rsid w:val="003F6811"/>
    <w:rsid w:val="003F6DF4"/>
    <w:rsid w:val="003F786F"/>
    <w:rsid w:val="003F7B58"/>
    <w:rsid w:val="00400393"/>
    <w:rsid w:val="00400566"/>
    <w:rsid w:val="00400A85"/>
    <w:rsid w:val="00400B57"/>
    <w:rsid w:val="00400FCE"/>
    <w:rsid w:val="00400FE5"/>
    <w:rsid w:val="00401B8D"/>
    <w:rsid w:val="00401E2C"/>
    <w:rsid w:val="00402D81"/>
    <w:rsid w:val="00402DD5"/>
    <w:rsid w:val="004030F7"/>
    <w:rsid w:val="004032EC"/>
    <w:rsid w:val="00403727"/>
    <w:rsid w:val="004037D5"/>
    <w:rsid w:val="004038CB"/>
    <w:rsid w:val="00403B35"/>
    <w:rsid w:val="004040F3"/>
    <w:rsid w:val="00404662"/>
    <w:rsid w:val="00404776"/>
    <w:rsid w:val="004048C6"/>
    <w:rsid w:val="004049E2"/>
    <w:rsid w:val="00404D2B"/>
    <w:rsid w:val="00404ED3"/>
    <w:rsid w:val="004059FD"/>
    <w:rsid w:val="00405BD4"/>
    <w:rsid w:val="00406C3E"/>
    <w:rsid w:val="004071E8"/>
    <w:rsid w:val="004074C8"/>
    <w:rsid w:val="004102A8"/>
    <w:rsid w:val="0041034C"/>
    <w:rsid w:val="00410550"/>
    <w:rsid w:val="00410719"/>
    <w:rsid w:val="0041092F"/>
    <w:rsid w:val="00410A19"/>
    <w:rsid w:val="00410ADB"/>
    <w:rsid w:val="00410D18"/>
    <w:rsid w:val="0041100D"/>
    <w:rsid w:val="0041123B"/>
    <w:rsid w:val="0041173A"/>
    <w:rsid w:val="004117E6"/>
    <w:rsid w:val="00411A0D"/>
    <w:rsid w:val="00412508"/>
    <w:rsid w:val="0041251E"/>
    <w:rsid w:val="00412A83"/>
    <w:rsid w:val="00412AC4"/>
    <w:rsid w:val="00412AE2"/>
    <w:rsid w:val="00412B30"/>
    <w:rsid w:val="00412D59"/>
    <w:rsid w:val="00413577"/>
    <w:rsid w:val="004138C1"/>
    <w:rsid w:val="004139FA"/>
    <w:rsid w:val="00413BDD"/>
    <w:rsid w:val="0041413F"/>
    <w:rsid w:val="004141F8"/>
    <w:rsid w:val="00414C85"/>
    <w:rsid w:val="004151C6"/>
    <w:rsid w:val="0041576D"/>
    <w:rsid w:val="00415823"/>
    <w:rsid w:val="004159CB"/>
    <w:rsid w:val="00415F41"/>
    <w:rsid w:val="0041631F"/>
    <w:rsid w:val="00416453"/>
    <w:rsid w:val="004167E7"/>
    <w:rsid w:val="004167EE"/>
    <w:rsid w:val="00416B9E"/>
    <w:rsid w:val="00416F9C"/>
    <w:rsid w:val="00417ADB"/>
    <w:rsid w:val="00417E1C"/>
    <w:rsid w:val="00420254"/>
    <w:rsid w:val="004208C5"/>
    <w:rsid w:val="0042099E"/>
    <w:rsid w:val="00420CB8"/>
    <w:rsid w:val="00420CD9"/>
    <w:rsid w:val="00420D26"/>
    <w:rsid w:val="00420FA9"/>
    <w:rsid w:val="004213AE"/>
    <w:rsid w:val="00421A5E"/>
    <w:rsid w:val="00421B37"/>
    <w:rsid w:val="00422070"/>
    <w:rsid w:val="00422BD1"/>
    <w:rsid w:val="00422D4D"/>
    <w:rsid w:val="00422FFE"/>
    <w:rsid w:val="004232B8"/>
    <w:rsid w:val="00423838"/>
    <w:rsid w:val="00423867"/>
    <w:rsid w:val="004238F4"/>
    <w:rsid w:val="00423C9E"/>
    <w:rsid w:val="00424626"/>
    <w:rsid w:val="00424831"/>
    <w:rsid w:val="00424B95"/>
    <w:rsid w:val="00424CAF"/>
    <w:rsid w:val="00424E75"/>
    <w:rsid w:val="004258D2"/>
    <w:rsid w:val="004269EC"/>
    <w:rsid w:val="0042702F"/>
    <w:rsid w:val="004275C6"/>
    <w:rsid w:val="004275DB"/>
    <w:rsid w:val="00427701"/>
    <w:rsid w:val="0043016A"/>
    <w:rsid w:val="004303AF"/>
    <w:rsid w:val="004305E1"/>
    <w:rsid w:val="00430E7C"/>
    <w:rsid w:val="00430ED6"/>
    <w:rsid w:val="004314AB"/>
    <w:rsid w:val="00431ACD"/>
    <w:rsid w:val="00431B37"/>
    <w:rsid w:val="00431C18"/>
    <w:rsid w:val="004326BF"/>
    <w:rsid w:val="00432740"/>
    <w:rsid w:val="00432DA1"/>
    <w:rsid w:val="0043320F"/>
    <w:rsid w:val="00433881"/>
    <w:rsid w:val="004338FC"/>
    <w:rsid w:val="00433CBB"/>
    <w:rsid w:val="00433D76"/>
    <w:rsid w:val="00433D86"/>
    <w:rsid w:val="00433DA2"/>
    <w:rsid w:val="00434618"/>
    <w:rsid w:val="0043466C"/>
    <w:rsid w:val="004349A5"/>
    <w:rsid w:val="00435189"/>
    <w:rsid w:val="00435CDA"/>
    <w:rsid w:val="00435F55"/>
    <w:rsid w:val="00435F89"/>
    <w:rsid w:val="0043653A"/>
    <w:rsid w:val="00436A70"/>
    <w:rsid w:val="00437575"/>
    <w:rsid w:val="00437D3F"/>
    <w:rsid w:val="004400DB"/>
    <w:rsid w:val="00440DF6"/>
    <w:rsid w:val="0044160B"/>
    <w:rsid w:val="00441FF1"/>
    <w:rsid w:val="004424FC"/>
    <w:rsid w:val="00442630"/>
    <w:rsid w:val="00442944"/>
    <w:rsid w:val="00442D68"/>
    <w:rsid w:val="00442E7B"/>
    <w:rsid w:val="0044310B"/>
    <w:rsid w:val="00443455"/>
    <w:rsid w:val="0044401B"/>
    <w:rsid w:val="0044425D"/>
    <w:rsid w:val="004447A4"/>
    <w:rsid w:val="004447DA"/>
    <w:rsid w:val="004458FA"/>
    <w:rsid w:val="00446692"/>
    <w:rsid w:val="00446C42"/>
    <w:rsid w:val="00446DE6"/>
    <w:rsid w:val="00447036"/>
    <w:rsid w:val="004474C2"/>
    <w:rsid w:val="00447B26"/>
    <w:rsid w:val="00447BE7"/>
    <w:rsid w:val="00447D11"/>
    <w:rsid w:val="00447E03"/>
    <w:rsid w:val="0045015F"/>
    <w:rsid w:val="004502E6"/>
    <w:rsid w:val="00450459"/>
    <w:rsid w:val="0045089D"/>
    <w:rsid w:val="00450B48"/>
    <w:rsid w:val="00450CE9"/>
    <w:rsid w:val="00450CF1"/>
    <w:rsid w:val="004511B4"/>
    <w:rsid w:val="004514D5"/>
    <w:rsid w:val="004519BD"/>
    <w:rsid w:val="00451F86"/>
    <w:rsid w:val="00452204"/>
    <w:rsid w:val="004524F2"/>
    <w:rsid w:val="0045286F"/>
    <w:rsid w:val="00452C30"/>
    <w:rsid w:val="00452E07"/>
    <w:rsid w:val="00453232"/>
    <w:rsid w:val="004532F8"/>
    <w:rsid w:val="00453C49"/>
    <w:rsid w:val="00453E54"/>
    <w:rsid w:val="00454118"/>
    <w:rsid w:val="00454316"/>
    <w:rsid w:val="004546AD"/>
    <w:rsid w:val="00454BDF"/>
    <w:rsid w:val="004555E6"/>
    <w:rsid w:val="0045586F"/>
    <w:rsid w:val="00455A6D"/>
    <w:rsid w:val="00455E72"/>
    <w:rsid w:val="00456A18"/>
    <w:rsid w:val="00456A98"/>
    <w:rsid w:val="00456C75"/>
    <w:rsid w:val="00456EBA"/>
    <w:rsid w:val="0045706B"/>
    <w:rsid w:val="004574D4"/>
    <w:rsid w:val="00457972"/>
    <w:rsid w:val="00457A78"/>
    <w:rsid w:val="0046012C"/>
    <w:rsid w:val="004601AD"/>
    <w:rsid w:val="00460D7B"/>
    <w:rsid w:val="00460E03"/>
    <w:rsid w:val="00461003"/>
    <w:rsid w:val="004610E6"/>
    <w:rsid w:val="00461464"/>
    <w:rsid w:val="004614E2"/>
    <w:rsid w:val="00461570"/>
    <w:rsid w:val="00461A83"/>
    <w:rsid w:val="00461C51"/>
    <w:rsid w:val="00462A49"/>
    <w:rsid w:val="00462E8E"/>
    <w:rsid w:val="004632F5"/>
    <w:rsid w:val="00463BD1"/>
    <w:rsid w:val="00463CF3"/>
    <w:rsid w:val="00463D49"/>
    <w:rsid w:val="0046417E"/>
    <w:rsid w:val="004645B3"/>
    <w:rsid w:val="00464690"/>
    <w:rsid w:val="004652C5"/>
    <w:rsid w:val="004664CD"/>
    <w:rsid w:val="00466A1E"/>
    <w:rsid w:val="00466D21"/>
    <w:rsid w:val="00466EE2"/>
    <w:rsid w:val="00467257"/>
    <w:rsid w:val="004677A9"/>
    <w:rsid w:val="00470541"/>
    <w:rsid w:val="0047060A"/>
    <w:rsid w:val="0047097F"/>
    <w:rsid w:val="00470BD1"/>
    <w:rsid w:val="00470BFD"/>
    <w:rsid w:val="00470E72"/>
    <w:rsid w:val="00471211"/>
    <w:rsid w:val="004712CA"/>
    <w:rsid w:val="00471755"/>
    <w:rsid w:val="00471AB3"/>
    <w:rsid w:val="00471D20"/>
    <w:rsid w:val="0047240A"/>
    <w:rsid w:val="00472445"/>
    <w:rsid w:val="00472789"/>
    <w:rsid w:val="00472F4E"/>
    <w:rsid w:val="00472FD6"/>
    <w:rsid w:val="004730CA"/>
    <w:rsid w:val="004730D1"/>
    <w:rsid w:val="00473373"/>
    <w:rsid w:val="004733E3"/>
    <w:rsid w:val="004733E9"/>
    <w:rsid w:val="00473417"/>
    <w:rsid w:val="0047357D"/>
    <w:rsid w:val="0047417B"/>
    <w:rsid w:val="00474EAD"/>
    <w:rsid w:val="0047586B"/>
    <w:rsid w:val="00475A53"/>
    <w:rsid w:val="00475F0C"/>
    <w:rsid w:val="00476036"/>
    <w:rsid w:val="004771E8"/>
    <w:rsid w:val="00477541"/>
    <w:rsid w:val="004778BC"/>
    <w:rsid w:val="004779A9"/>
    <w:rsid w:val="00477C6C"/>
    <w:rsid w:val="00480596"/>
    <w:rsid w:val="004805F5"/>
    <w:rsid w:val="00480969"/>
    <w:rsid w:val="004809A4"/>
    <w:rsid w:val="00480CBC"/>
    <w:rsid w:val="00480FAE"/>
    <w:rsid w:val="00481093"/>
    <w:rsid w:val="00481324"/>
    <w:rsid w:val="00481F0A"/>
    <w:rsid w:val="00482026"/>
    <w:rsid w:val="0048228A"/>
    <w:rsid w:val="004822BC"/>
    <w:rsid w:val="00482A4E"/>
    <w:rsid w:val="00482D83"/>
    <w:rsid w:val="004832EE"/>
    <w:rsid w:val="00483619"/>
    <w:rsid w:val="00483837"/>
    <w:rsid w:val="00483AC2"/>
    <w:rsid w:val="00483C6E"/>
    <w:rsid w:val="00483DE5"/>
    <w:rsid w:val="00483EA7"/>
    <w:rsid w:val="004843E3"/>
    <w:rsid w:val="004845D7"/>
    <w:rsid w:val="00484997"/>
    <w:rsid w:val="00484C12"/>
    <w:rsid w:val="004852B3"/>
    <w:rsid w:val="00485D03"/>
    <w:rsid w:val="004861CA"/>
    <w:rsid w:val="0048689A"/>
    <w:rsid w:val="00486E7B"/>
    <w:rsid w:val="00487B7C"/>
    <w:rsid w:val="00490198"/>
    <w:rsid w:val="004906C2"/>
    <w:rsid w:val="004908E0"/>
    <w:rsid w:val="00490E8C"/>
    <w:rsid w:val="0049157C"/>
    <w:rsid w:val="00491C2A"/>
    <w:rsid w:val="00491E0B"/>
    <w:rsid w:val="0049290A"/>
    <w:rsid w:val="00493586"/>
    <w:rsid w:val="0049386D"/>
    <w:rsid w:val="00493EF5"/>
    <w:rsid w:val="00494151"/>
    <w:rsid w:val="00494DC8"/>
    <w:rsid w:val="00494DDE"/>
    <w:rsid w:val="00494E9F"/>
    <w:rsid w:val="00494F8D"/>
    <w:rsid w:val="0049511B"/>
    <w:rsid w:val="0049582D"/>
    <w:rsid w:val="00495BEF"/>
    <w:rsid w:val="00495D4B"/>
    <w:rsid w:val="0049649D"/>
    <w:rsid w:val="00496B5E"/>
    <w:rsid w:val="00497419"/>
    <w:rsid w:val="004977DB"/>
    <w:rsid w:val="004A0232"/>
    <w:rsid w:val="004A0527"/>
    <w:rsid w:val="004A0775"/>
    <w:rsid w:val="004A0A12"/>
    <w:rsid w:val="004A0D0D"/>
    <w:rsid w:val="004A0F4A"/>
    <w:rsid w:val="004A1CFE"/>
    <w:rsid w:val="004A1D3A"/>
    <w:rsid w:val="004A1F30"/>
    <w:rsid w:val="004A31C8"/>
    <w:rsid w:val="004A337B"/>
    <w:rsid w:val="004A3812"/>
    <w:rsid w:val="004A3C44"/>
    <w:rsid w:val="004A3DD3"/>
    <w:rsid w:val="004A4204"/>
    <w:rsid w:val="004A4234"/>
    <w:rsid w:val="004A4253"/>
    <w:rsid w:val="004A444B"/>
    <w:rsid w:val="004A488E"/>
    <w:rsid w:val="004A4E1C"/>
    <w:rsid w:val="004A4E5A"/>
    <w:rsid w:val="004A50D7"/>
    <w:rsid w:val="004A55C3"/>
    <w:rsid w:val="004A5BB8"/>
    <w:rsid w:val="004A6141"/>
    <w:rsid w:val="004A653C"/>
    <w:rsid w:val="004A67E3"/>
    <w:rsid w:val="004A6843"/>
    <w:rsid w:val="004A7BEB"/>
    <w:rsid w:val="004A7E95"/>
    <w:rsid w:val="004B0637"/>
    <w:rsid w:val="004B087A"/>
    <w:rsid w:val="004B09AC"/>
    <w:rsid w:val="004B0ACC"/>
    <w:rsid w:val="004B0DED"/>
    <w:rsid w:val="004B0FB2"/>
    <w:rsid w:val="004B1013"/>
    <w:rsid w:val="004B1178"/>
    <w:rsid w:val="004B1208"/>
    <w:rsid w:val="004B1671"/>
    <w:rsid w:val="004B1902"/>
    <w:rsid w:val="004B198B"/>
    <w:rsid w:val="004B1C70"/>
    <w:rsid w:val="004B1FF4"/>
    <w:rsid w:val="004B2250"/>
    <w:rsid w:val="004B2357"/>
    <w:rsid w:val="004B2C0E"/>
    <w:rsid w:val="004B2C52"/>
    <w:rsid w:val="004B3345"/>
    <w:rsid w:val="004B359B"/>
    <w:rsid w:val="004B37BE"/>
    <w:rsid w:val="004B3D10"/>
    <w:rsid w:val="004B413C"/>
    <w:rsid w:val="004B41F8"/>
    <w:rsid w:val="004B476F"/>
    <w:rsid w:val="004B48E6"/>
    <w:rsid w:val="004B4B2B"/>
    <w:rsid w:val="004B4C5F"/>
    <w:rsid w:val="004B5099"/>
    <w:rsid w:val="004B5402"/>
    <w:rsid w:val="004B5719"/>
    <w:rsid w:val="004B5B0D"/>
    <w:rsid w:val="004B5D45"/>
    <w:rsid w:val="004B5FBF"/>
    <w:rsid w:val="004B6439"/>
    <w:rsid w:val="004B6710"/>
    <w:rsid w:val="004B699C"/>
    <w:rsid w:val="004B6CC3"/>
    <w:rsid w:val="004B6DA8"/>
    <w:rsid w:val="004B6E15"/>
    <w:rsid w:val="004B75FB"/>
    <w:rsid w:val="004B77B6"/>
    <w:rsid w:val="004B78E6"/>
    <w:rsid w:val="004B7987"/>
    <w:rsid w:val="004B7D86"/>
    <w:rsid w:val="004C051A"/>
    <w:rsid w:val="004C0C55"/>
    <w:rsid w:val="004C0E11"/>
    <w:rsid w:val="004C0F38"/>
    <w:rsid w:val="004C11B1"/>
    <w:rsid w:val="004C1A17"/>
    <w:rsid w:val="004C1CC1"/>
    <w:rsid w:val="004C2574"/>
    <w:rsid w:val="004C27DA"/>
    <w:rsid w:val="004C2A52"/>
    <w:rsid w:val="004C2E1D"/>
    <w:rsid w:val="004C3FBA"/>
    <w:rsid w:val="004C4607"/>
    <w:rsid w:val="004C4CB6"/>
    <w:rsid w:val="004C4EEA"/>
    <w:rsid w:val="004C5795"/>
    <w:rsid w:val="004C57EB"/>
    <w:rsid w:val="004C6116"/>
    <w:rsid w:val="004C64FE"/>
    <w:rsid w:val="004C6CED"/>
    <w:rsid w:val="004C6CF4"/>
    <w:rsid w:val="004C740C"/>
    <w:rsid w:val="004C7452"/>
    <w:rsid w:val="004C74D9"/>
    <w:rsid w:val="004C74EB"/>
    <w:rsid w:val="004C7749"/>
    <w:rsid w:val="004C7DEC"/>
    <w:rsid w:val="004D00BF"/>
    <w:rsid w:val="004D03B8"/>
    <w:rsid w:val="004D03D0"/>
    <w:rsid w:val="004D0817"/>
    <w:rsid w:val="004D0BFF"/>
    <w:rsid w:val="004D0C4E"/>
    <w:rsid w:val="004D0EBC"/>
    <w:rsid w:val="004D11B6"/>
    <w:rsid w:val="004D144A"/>
    <w:rsid w:val="004D1626"/>
    <w:rsid w:val="004D16AF"/>
    <w:rsid w:val="004D17E7"/>
    <w:rsid w:val="004D1C33"/>
    <w:rsid w:val="004D1F9B"/>
    <w:rsid w:val="004D2666"/>
    <w:rsid w:val="004D2684"/>
    <w:rsid w:val="004D3235"/>
    <w:rsid w:val="004D32AD"/>
    <w:rsid w:val="004D375B"/>
    <w:rsid w:val="004D38F9"/>
    <w:rsid w:val="004D3A33"/>
    <w:rsid w:val="004D3CA3"/>
    <w:rsid w:val="004D4956"/>
    <w:rsid w:val="004D4BE8"/>
    <w:rsid w:val="004D4E0F"/>
    <w:rsid w:val="004D4EDB"/>
    <w:rsid w:val="004D5597"/>
    <w:rsid w:val="004D5652"/>
    <w:rsid w:val="004D5810"/>
    <w:rsid w:val="004D5FB1"/>
    <w:rsid w:val="004D6426"/>
    <w:rsid w:val="004D6577"/>
    <w:rsid w:val="004D6B3C"/>
    <w:rsid w:val="004D6B9B"/>
    <w:rsid w:val="004D718D"/>
    <w:rsid w:val="004D75D5"/>
    <w:rsid w:val="004D7615"/>
    <w:rsid w:val="004D7AC8"/>
    <w:rsid w:val="004E00E2"/>
    <w:rsid w:val="004E0993"/>
    <w:rsid w:val="004E0CA1"/>
    <w:rsid w:val="004E1036"/>
    <w:rsid w:val="004E109A"/>
    <w:rsid w:val="004E10D5"/>
    <w:rsid w:val="004E138E"/>
    <w:rsid w:val="004E1711"/>
    <w:rsid w:val="004E17FE"/>
    <w:rsid w:val="004E1BAA"/>
    <w:rsid w:val="004E1DCA"/>
    <w:rsid w:val="004E1E0F"/>
    <w:rsid w:val="004E2177"/>
    <w:rsid w:val="004E2408"/>
    <w:rsid w:val="004E241A"/>
    <w:rsid w:val="004E2540"/>
    <w:rsid w:val="004E28F2"/>
    <w:rsid w:val="004E28F7"/>
    <w:rsid w:val="004E2A52"/>
    <w:rsid w:val="004E2B02"/>
    <w:rsid w:val="004E2F30"/>
    <w:rsid w:val="004E3249"/>
    <w:rsid w:val="004E36D6"/>
    <w:rsid w:val="004E38CD"/>
    <w:rsid w:val="004E39FA"/>
    <w:rsid w:val="004E405A"/>
    <w:rsid w:val="004E478E"/>
    <w:rsid w:val="004E4F51"/>
    <w:rsid w:val="004E553D"/>
    <w:rsid w:val="004E55DB"/>
    <w:rsid w:val="004E5B16"/>
    <w:rsid w:val="004E5EA4"/>
    <w:rsid w:val="004E5FE0"/>
    <w:rsid w:val="004E6504"/>
    <w:rsid w:val="004E65AF"/>
    <w:rsid w:val="004E69C1"/>
    <w:rsid w:val="004E6C4B"/>
    <w:rsid w:val="004E7048"/>
    <w:rsid w:val="004E7618"/>
    <w:rsid w:val="004E79AA"/>
    <w:rsid w:val="004E7F26"/>
    <w:rsid w:val="004F0212"/>
    <w:rsid w:val="004F0587"/>
    <w:rsid w:val="004F0588"/>
    <w:rsid w:val="004F0834"/>
    <w:rsid w:val="004F0D5A"/>
    <w:rsid w:val="004F1AAD"/>
    <w:rsid w:val="004F2189"/>
    <w:rsid w:val="004F25DF"/>
    <w:rsid w:val="004F3EED"/>
    <w:rsid w:val="004F455F"/>
    <w:rsid w:val="004F45C6"/>
    <w:rsid w:val="004F46E0"/>
    <w:rsid w:val="004F48FF"/>
    <w:rsid w:val="004F4DFB"/>
    <w:rsid w:val="004F508A"/>
    <w:rsid w:val="004F58FA"/>
    <w:rsid w:val="004F640F"/>
    <w:rsid w:val="004F6CD9"/>
    <w:rsid w:val="004F6EC2"/>
    <w:rsid w:val="004F7739"/>
    <w:rsid w:val="004F77C4"/>
    <w:rsid w:val="004F77D6"/>
    <w:rsid w:val="004F7852"/>
    <w:rsid w:val="005000CD"/>
    <w:rsid w:val="005006B5"/>
    <w:rsid w:val="00500A9A"/>
    <w:rsid w:val="00501312"/>
    <w:rsid w:val="00501518"/>
    <w:rsid w:val="0050193A"/>
    <w:rsid w:val="00501C49"/>
    <w:rsid w:val="0050211A"/>
    <w:rsid w:val="005021B4"/>
    <w:rsid w:val="005021EA"/>
    <w:rsid w:val="005027F4"/>
    <w:rsid w:val="00502BA1"/>
    <w:rsid w:val="005033BD"/>
    <w:rsid w:val="005036AD"/>
    <w:rsid w:val="00503B81"/>
    <w:rsid w:val="00503BD1"/>
    <w:rsid w:val="00503D48"/>
    <w:rsid w:val="00504047"/>
    <w:rsid w:val="005047C6"/>
    <w:rsid w:val="005047D9"/>
    <w:rsid w:val="00504B57"/>
    <w:rsid w:val="00505AF1"/>
    <w:rsid w:val="00506394"/>
    <w:rsid w:val="00506ABC"/>
    <w:rsid w:val="00506EBE"/>
    <w:rsid w:val="005072A4"/>
    <w:rsid w:val="0051022F"/>
    <w:rsid w:val="005103A2"/>
    <w:rsid w:val="005109C0"/>
    <w:rsid w:val="00510A97"/>
    <w:rsid w:val="00510E10"/>
    <w:rsid w:val="005111BD"/>
    <w:rsid w:val="00511359"/>
    <w:rsid w:val="005114EF"/>
    <w:rsid w:val="0051162A"/>
    <w:rsid w:val="005124B2"/>
    <w:rsid w:val="00512600"/>
    <w:rsid w:val="00512953"/>
    <w:rsid w:val="00512B66"/>
    <w:rsid w:val="00513164"/>
    <w:rsid w:val="005131C7"/>
    <w:rsid w:val="00513BE2"/>
    <w:rsid w:val="00513E67"/>
    <w:rsid w:val="005140D9"/>
    <w:rsid w:val="0051482E"/>
    <w:rsid w:val="005149CA"/>
    <w:rsid w:val="00514EDA"/>
    <w:rsid w:val="00514FE0"/>
    <w:rsid w:val="005150DB"/>
    <w:rsid w:val="00515224"/>
    <w:rsid w:val="005154B4"/>
    <w:rsid w:val="00515520"/>
    <w:rsid w:val="00515AB2"/>
    <w:rsid w:val="00515E5C"/>
    <w:rsid w:val="00515F24"/>
    <w:rsid w:val="0051699F"/>
    <w:rsid w:val="00516FA7"/>
    <w:rsid w:val="00520479"/>
    <w:rsid w:val="00520860"/>
    <w:rsid w:val="00520D87"/>
    <w:rsid w:val="00521350"/>
    <w:rsid w:val="0052161F"/>
    <w:rsid w:val="005216E3"/>
    <w:rsid w:val="00521A62"/>
    <w:rsid w:val="00521B05"/>
    <w:rsid w:val="00521C9F"/>
    <w:rsid w:val="00522CA6"/>
    <w:rsid w:val="00522EBA"/>
    <w:rsid w:val="0052350B"/>
    <w:rsid w:val="00523D5B"/>
    <w:rsid w:val="00523F20"/>
    <w:rsid w:val="00524B0E"/>
    <w:rsid w:val="00524BE0"/>
    <w:rsid w:val="00524F23"/>
    <w:rsid w:val="00524F50"/>
    <w:rsid w:val="00525055"/>
    <w:rsid w:val="0052510A"/>
    <w:rsid w:val="00525B78"/>
    <w:rsid w:val="00525C4A"/>
    <w:rsid w:val="00526612"/>
    <w:rsid w:val="005269FF"/>
    <w:rsid w:val="00526CF2"/>
    <w:rsid w:val="00527B64"/>
    <w:rsid w:val="0053027A"/>
    <w:rsid w:val="00530455"/>
    <w:rsid w:val="0053074B"/>
    <w:rsid w:val="0053093E"/>
    <w:rsid w:val="00530FCA"/>
    <w:rsid w:val="00531379"/>
    <w:rsid w:val="00531417"/>
    <w:rsid w:val="00531475"/>
    <w:rsid w:val="00531EA9"/>
    <w:rsid w:val="00531FC9"/>
    <w:rsid w:val="00531FE5"/>
    <w:rsid w:val="005324B9"/>
    <w:rsid w:val="00532907"/>
    <w:rsid w:val="00532C66"/>
    <w:rsid w:val="0053376B"/>
    <w:rsid w:val="00533A23"/>
    <w:rsid w:val="00533F52"/>
    <w:rsid w:val="00534743"/>
    <w:rsid w:val="005355D9"/>
    <w:rsid w:val="005357EC"/>
    <w:rsid w:val="00535E46"/>
    <w:rsid w:val="00536BC6"/>
    <w:rsid w:val="00537163"/>
    <w:rsid w:val="00537656"/>
    <w:rsid w:val="00537B56"/>
    <w:rsid w:val="00537BC7"/>
    <w:rsid w:val="00537DFA"/>
    <w:rsid w:val="0054009A"/>
    <w:rsid w:val="00540CF5"/>
    <w:rsid w:val="005412F1"/>
    <w:rsid w:val="005417D5"/>
    <w:rsid w:val="005430D5"/>
    <w:rsid w:val="0054353F"/>
    <w:rsid w:val="00543B22"/>
    <w:rsid w:val="00543B3D"/>
    <w:rsid w:val="00543C16"/>
    <w:rsid w:val="00543EC2"/>
    <w:rsid w:val="0054402C"/>
    <w:rsid w:val="00544BCB"/>
    <w:rsid w:val="00544D8B"/>
    <w:rsid w:val="00544D9B"/>
    <w:rsid w:val="00544F6D"/>
    <w:rsid w:val="00544FE7"/>
    <w:rsid w:val="00545024"/>
    <w:rsid w:val="005451EB"/>
    <w:rsid w:val="00546362"/>
    <w:rsid w:val="005463E5"/>
    <w:rsid w:val="005467BF"/>
    <w:rsid w:val="00546BCC"/>
    <w:rsid w:val="00546F76"/>
    <w:rsid w:val="00547250"/>
    <w:rsid w:val="00547580"/>
    <w:rsid w:val="005479E7"/>
    <w:rsid w:val="00547A4F"/>
    <w:rsid w:val="00547E2C"/>
    <w:rsid w:val="005501A6"/>
    <w:rsid w:val="005503FB"/>
    <w:rsid w:val="00550411"/>
    <w:rsid w:val="005505FE"/>
    <w:rsid w:val="00550D34"/>
    <w:rsid w:val="0055130C"/>
    <w:rsid w:val="005515F4"/>
    <w:rsid w:val="00551B2C"/>
    <w:rsid w:val="00551E86"/>
    <w:rsid w:val="00552964"/>
    <w:rsid w:val="00552E12"/>
    <w:rsid w:val="00553356"/>
    <w:rsid w:val="005536F9"/>
    <w:rsid w:val="00553954"/>
    <w:rsid w:val="00553962"/>
    <w:rsid w:val="00554256"/>
    <w:rsid w:val="005543A9"/>
    <w:rsid w:val="005546C0"/>
    <w:rsid w:val="00554748"/>
    <w:rsid w:val="00554949"/>
    <w:rsid w:val="00554B30"/>
    <w:rsid w:val="00554D7B"/>
    <w:rsid w:val="0055503E"/>
    <w:rsid w:val="0055598E"/>
    <w:rsid w:val="00555BA1"/>
    <w:rsid w:val="00556704"/>
    <w:rsid w:val="00557188"/>
    <w:rsid w:val="00557A23"/>
    <w:rsid w:val="00560282"/>
    <w:rsid w:val="005602C9"/>
    <w:rsid w:val="00560798"/>
    <w:rsid w:val="00560A84"/>
    <w:rsid w:val="00560BFD"/>
    <w:rsid w:val="00560C82"/>
    <w:rsid w:val="00560D79"/>
    <w:rsid w:val="00560F96"/>
    <w:rsid w:val="005610C6"/>
    <w:rsid w:val="0056146E"/>
    <w:rsid w:val="00561587"/>
    <w:rsid w:val="00561A78"/>
    <w:rsid w:val="00561D7D"/>
    <w:rsid w:val="0056217A"/>
    <w:rsid w:val="00562418"/>
    <w:rsid w:val="00562444"/>
    <w:rsid w:val="005627EB"/>
    <w:rsid w:val="005628F0"/>
    <w:rsid w:val="00562CF4"/>
    <w:rsid w:val="00562FCA"/>
    <w:rsid w:val="0056320E"/>
    <w:rsid w:val="005633F8"/>
    <w:rsid w:val="0056345C"/>
    <w:rsid w:val="00563639"/>
    <w:rsid w:val="005636D3"/>
    <w:rsid w:val="00563D78"/>
    <w:rsid w:val="00563E4B"/>
    <w:rsid w:val="00564357"/>
    <w:rsid w:val="0056450F"/>
    <w:rsid w:val="00564823"/>
    <w:rsid w:val="00564B84"/>
    <w:rsid w:val="00564C0E"/>
    <w:rsid w:val="00564EC9"/>
    <w:rsid w:val="005654F2"/>
    <w:rsid w:val="00565787"/>
    <w:rsid w:val="0056635E"/>
    <w:rsid w:val="005668C2"/>
    <w:rsid w:val="005669F9"/>
    <w:rsid w:val="00566A29"/>
    <w:rsid w:val="00566D01"/>
    <w:rsid w:val="00566F6C"/>
    <w:rsid w:val="00566F89"/>
    <w:rsid w:val="00567044"/>
    <w:rsid w:val="00567489"/>
    <w:rsid w:val="0056758E"/>
    <w:rsid w:val="005675A0"/>
    <w:rsid w:val="00567FF5"/>
    <w:rsid w:val="00570250"/>
    <w:rsid w:val="00570759"/>
    <w:rsid w:val="005709BF"/>
    <w:rsid w:val="00570A5D"/>
    <w:rsid w:val="00570EC6"/>
    <w:rsid w:val="0057100B"/>
    <w:rsid w:val="00571253"/>
    <w:rsid w:val="00571319"/>
    <w:rsid w:val="005713CF"/>
    <w:rsid w:val="005715BA"/>
    <w:rsid w:val="005717BB"/>
    <w:rsid w:val="005724FC"/>
    <w:rsid w:val="00572570"/>
    <w:rsid w:val="0057274F"/>
    <w:rsid w:val="00572BBD"/>
    <w:rsid w:val="00572E44"/>
    <w:rsid w:val="00573D94"/>
    <w:rsid w:val="00573E62"/>
    <w:rsid w:val="00573EAE"/>
    <w:rsid w:val="00573EC6"/>
    <w:rsid w:val="005740C2"/>
    <w:rsid w:val="005743E4"/>
    <w:rsid w:val="00574B4E"/>
    <w:rsid w:val="00574CEB"/>
    <w:rsid w:val="00574F46"/>
    <w:rsid w:val="00575709"/>
    <w:rsid w:val="0057635E"/>
    <w:rsid w:val="00576A8B"/>
    <w:rsid w:val="00577068"/>
    <w:rsid w:val="005777EA"/>
    <w:rsid w:val="005779E1"/>
    <w:rsid w:val="00577B14"/>
    <w:rsid w:val="005800B9"/>
    <w:rsid w:val="005802CA"/>
    <w:rsid w:val="0058091F"/>
    <w:rsid w:val="00580EEE"/>
    <w:rsid w:val="005811B3"/>
    <w:rsid w:val="00581455"/>
    <w:rsid w:val="0058154B"/>
    <w:rsid w:val="00581848"/>
    <w:rsid w:val="00581D4E"/>
    <w:rsid w:val="00581D95"/>
    <w:rsid w:val="00581E0A"/>
    <w:rsid w:val="00582091"/>
    <w:rsid w:val="00582462"/>
    <w:rsid w:val="00582906"/>
    <w:rsid w:val="005830E0"/>
    <w:rsid w:val="00583164"/>
    <w:rsid w:val="00583177"/>
    <w:rsid w:val="005831D8"/>
    <w:rsid w:val="0058352C"/>
    <w:rsid w:val="0058369A"/>
    <w:rsid w:val="00583786"/>
    <w:rsid w:val="00583980"/>
    <w:rsid w:val="00583B2F"/>
    <w:rsid w:val="00583CAA"/>
    <w:rsid w:val="00584424"/>
    <w:rsid w:val="00584510"/>
    <w:rsid w:val="0058462F"/>
    <w:rsid w:val="00584B4D"/>
    <w:rsid w:val="00584EE0"/>
    <w:rsid w:val="00585955"/>
    <w:rsid w:val="00585A75"/>
    <w:rsid w:val="00585CA0"/>
    <w:rsid w:val="005861B4"/>
    <w:rsid w:val="005879D9"/>
    <w:rsid w:val="00587A5C"/>
    <w:rsid w:val="00587AA7"/>
    <w:rsid w:val="00587E43"/>
    <w:rsid w:val="00590004"/>
    <w:rsid w:val="00590080"/>
    <w:rsid w:val="00590189"/>
    <w:rsid w:val="00590633"/>
    <w:rsid w:val="00590BC7"/>
    <w:rsid w:val="00590CDF"/>
    <w:rsid w:val="00590D1C"/>
    <w:rsid w:val="00590D67"/>
    <w:rsid w:val="00591116"/>
    <w:rsid w:val="00591B9D"/>
    <w:rsid w:val="00591F20"/>
    <w:rsid w:val="0059219B"/>
    <w:rsid w:val="0059243D"/>
    <w:rsid w:val="00592778"/>
    <w:rsid w:val="00592A2E"/>
    <w:rsid w:val="00592C0E"/>
    <w:rsid w:val="00592DCD"/>
    <w:rsid w:val="00592DFA"/>
    <w:rsid w:val="0059381F"/>
    <w:rsid w:val="0059398C"/>
    <w:rsid w:val="00593ED4"/>
    <w:rsid w:val="005941E9"/>
    <w:rsid w:val="005944CC"/>
    <w:rsid w:val="005947B2"/>
    <w:rsid w:val="00594BB2"/>
    <w:rsid w:val="0059526C"/>
    <w:rsid w:val="00595506"/>
    <w:rsid w:val="005956DD"/>
    <w:rsid w:val="00595942"/>
    <w:rsid w:val="00595E70"/>
    <w:rsid w:val="00595EAE"/>
    <w:rsid w:val="00595FF7"/>
    <w:rsid w:val="005960E3"/>
    <w:rsid w:val="00596305"/>
    <w:rsid w:val="00596614"/>
    <w:rsid w:val="00596688"/>
    <w:rsid w:val="005967DD"/>
    <w:rsid w:val="00596BF7"/>
    <w:rsid w:val="00596C12"/>
    <w:rsid w:val="00596F20"/>
    <w:rsid w:val="00597237"/>
    <w:rsid w:val="005974F8"/>
    <w:rsid w:val="00597DE3"/>
    <w:rsid w:val="005A0AC5"/>
    <w:rsid w:val="005A0B14"/>
    <w:rsid w:val="005A0DF7"/>
    <w:rsid w:val="005A0FC7"/>
    <w:rsid w:val="005A1055"/>
    <w:rsid w:val="005A10B6"/>
    <w:rsid w:val="005A1230"/>
    <w:rsid w:val="005A12AA"/>
    <w:rsid w:val="005A1502"/>
    <w:rsid w:val="005A18C1"/>
    <w:rsid w:val="005A1967"/>
    <w:rsid w:val="005A19F3"/>
    <w:rsid w:val="005A1FDD"/>
    <w:rsid w:val="005A2AAC"/>
    <w:rsid w:val="005A2CDB"/>
    <w:rsid w:val="005A30A5"/>
    <w:rsid w:val="005A316C"/>
    <w:rsid w:val="005A3358"/>
    <w:rsid w:val="005A3B4F"/>
    <w:rsid w:val="005A40CC"/>
    <w:rsid w:val="005A456A"/>
    <w:rsid w:val="005A4949"/>
    <w:rsid w:val="005A5607"/>
    <w:rsid w:val="005A576A"/>
    <w:rsid w:val="005A5EEB"/>
    <w:rsid w:val="005A6259"/>
    <w:rsid w:val="005A6524"/>
    <w:rsid w:val="005A6A19"/>
    <w:rsid w:val="005A6C09"/>
    <w:rsid w:val="005A6CB6"/>
    <w:rsid w:val="005A6CEC"/>
    <w:rsid w:val="005A6E21"/>
    <w:rsid w:val="005A74EE"/>
    <w:rsid w:val="005A75FF"/>
    <w:rsid w:val="005A76EE"/>
    <w:rsid w:val="005A7993"/>
    <w:rsid w:val="005A7A06"/>
    <w:rsid w:val="005A7C1D"/>
    <w:rsid w:val="005A7DE5"/>
    <w:rsid w:val="005A7EA6"/>
    <w:rsid w:val="005B0227"/>
    <w:rsid w:val="005B0356"/>
    <w:rsid w:val="005B0676"/>
    <w:rsid w:val="005B07AD"/>
    <w:rsid w:val="005B1194"/>
    <w:rsid w:val="005B1248"/>
    <w:rsid w:val="005B1908"/>
    <w:rsid w:val="005B1C6A"/>
    <w:rsid w:val="005B1F24"/>
    <w:rsid w:val="005B1FF8"/>
    <w:rsid w:val="005B206F"/>
    <w:rsid w:val="005B2535"/>
    <w:rsid w:val="005B271F"/>
    <w:rsid w:val="005B2988"/>
    <w:rsid w:val="005B2C10"/>
    <w:rsid w:val="005B2D35"/>
    <w:rsid w:val="005B2FDB"/>
    <w:rsid w:val="005B3033"/>
    <w:rsid w:val="005B30F4"/>
    <w:rsid w:val="005B3C34"/>
    <w:rsid w:val="005B478F"/>
    <w:rsid w:val="005B4E1F"/>
    <w:rsid w:val="005B5058"/>
    <w:rsid w:val="005B5872"/>
    <w:rsid w:val="005B5B34"/>
    <w:rsid w:val="005B5FE7"/>
    <w:rsid w:val="005B60BE"/>
    <w:rsid w:val="005B61CA"/>
    <w:rsid w:val="005B62DA"/>
    <w:rsid w:val="005B63A7"/>
    <w:rsid w:val="005B6BE5"/>
    <w:rsid w:val="005B6C32"/>
    <w:rsid w:val="005B6F0E"/>
    <w:rsid w:val="005B762D"/>
    <w:rsid w:val="005C06A8"/>
    <w:rsid w:val="005C06E4"/>
    <w:rsid w:val="005C076F"/>
    <w:rsid w:val="005C083E"/>
    <w:rsid w:val="005C0FAF"/>
    <w:rsid w:val="005C1108"/>
    <w:rsid w:val="005C17EE"/>
    <w:rsid w:val="005C1800"/>
    <w:rsid w:val="005C1848"/>
    <w:rsid w:val="005C18FB"/>
    <w:rsid w:val="005C1A24"/>
    <w:rsid w:val="005C1E10"/>
    <w:rsid w:val="005C2181"/>
    <w:rsid w:val="005C2184"/>
    <w:rsid w:val="005C3213"/>
    <w:rsid w:val="005C364C"/>
    <w:rsid w:val="005C3771"/>
    <w:rsid w:val="005C3DA6"/>
    <w:rsid w:val="005C43FB"/>
    <w:rsid w:val="005C461C"/>
    <w:rsid w:val="005C4743"/>
    <w:rsid w:val="005C58F3"/>
    <w:rsid w:val="005C6102"/>
    <w:rsid w:val="005C6622"/>
    <w:rsid w:val="005C66FA"/>
    <w:rsid w:val="005C6E4D"/>
    <w:rsid w:val="005C7033"/>
    <w:rsid w:val="005C73FC"/>
    <w:rsid w:val="005C76DD"/>
    <w:rsid w:val="005C7BAD"/>
    <w:rsid w:val="005C7E61"/>
    <w:rsid w:val="005D0C1C"/>
    <w:rsid w:val="005D10FB"/>
    <w:rsid w:val="005D1689"/>
    <w:rsid w:val="005D1945"/>
    <w:rsid w:val="005D25ED"/>
    <w:rsid w:val="005D2DCF"/>
    <w:rsid w:val="005D34EC"/>
    <w:rsid w:val="005D39C5"/>
    <w:rsid w:val="005D4888"/>
    <w:rsid w:val="005D5745"/>
    <w:rsid w:val="005D575C"/>
    <w:rsid w:val="005D5D56"/>
    <w:rsid w:val="005D63AE"/>
    <w:rsid w:val="005D6459"/>
    <w:rsid w:val="005D6BAE"/>
    <w:rsid w:val="005D6C48"/>
    <w:rsid w:val="005D6E62"/>
    <w:rsid w:val="005D700B"/>
    <w:rsid w:val="005D733D"/>
    <w:rsid w:val="005D7494"/>
    <w:rsid w:val="005D79CB"/>
    <w:rsid w:val="005E018D"/>
    <w:rsid w:val="005E03BC"/>
    <w:rsid w:val="005E0F83"/>
    <w:rsid w:val="005E0FAF"/>
    <w:rsid w:val="005E1781"/>
    <w:rsid w:val="005E20DE"/>
    <w:rsid w:val="005E3936"/>
    <w:rsid w:val="005E394B"/>
    <w:rsid w:val="005E3FE2"/>
    <w:rsid w:val="005E4AA7"/>
    <w:rsid w:val="005E4FD0"/>
    <w:rsid w:val="005E5B99"/>
    <w:rsid w:val="005E66DC"/>
    <w:rsid w:val="005E708A"/>
    <w:rsid w:val="005E73E7"/>
    <w:rsid w:val="005E7614"/>
    <w:rsid w:val="005E78DF"/>
    <w:rsid w:val="005E7B0A"/>
    <w:rsid w:val="005F115A"/>
    <w:rsid w:val="005F14FA"/>
    <w:rsid w:val="005F1A31"/>
    <w:rsid w:val="005F1D7E"/>
    <w:rsid w:val="005F1F34"/>
    <w:rsid w:val="005F22EC"/>
    <w:rsid w:val="005F2A61"/>
    <w:rsid w:val="005F2A87"/>
    <w:rsid w:val="005F2B1D"/>
    <w:rsid w:val="005F2D9D"/>
    <w:rsid w:val="005F3293"/>
    <w:rsid w:val="005F32ED"/>
    <w:rsid w:val="005F356A"/>
    <w:rsid w:val="005F3A1F"/>
    <w:rsid w:val="005F3A7E"/>
    <w:rsid w:val="005F3C80"/>
    <w:rsid w:val="005F3E29"/>
    <w:rsid w:val="005F4488"/>
    <w:rsid w:val="005F451F"/>
    <w:rsid w:val="005F455F"/>
    <w:rsid w:val="005F48CF"/>
    <w:rsid w:val="005F4AFC"/>
    <w:rsid w:val="005F63F8"/>
    <w:rsid w:val="005F657A"/>
    <w:rsid w:val="005F65F0"/>
    <w:rsid w:val="005F6D9C"/>
    <w:rsid w:val="005F6DDA"/>
    <w:rsid w:val="005F6EC8"/>
    <w:rsid w:val="005F6FA8"/>
    <w:rsid w:val="005F72B9"/>
    <w:rsid w:val="005F7A13"/>
    <w:rsid w:val="005F7C89"/>
    <w:rsid w:val="006002C1"/>
    <w:rsid w:val="006004F4"/>
    <w:rsid w:val="00600503"/>
    <w:rsid w:val="00600761"/>
    <w:rsid w:val="006009E9"/>
    <w:rsid w:val="00600ECF"/>
    <w:rsid w:val="00601564"/>
    <w:rsid w:val="0060296A"/>
    <w:rsid w:val="00602A2D"/>
    <w:rsid w:val="00602FAC"/>
    <w:rsid w:val="00603071"/>
    <w:rsid w:val="00603584"/>
    <w:rsid w:val="00603A09"/>
    <w:rsid w:val="00603B61"/>
    <w:rsid w:val="00603D6D"/>
    <w:rsid w:val="006045C7"/>
    <w:rsid w:val="006049B5"/>
    <w:rsid w:val="00605240"/>
    <w:rsid w:val="00605B08"/>
    <w:rsid w:val="00605F32"/>
    <w:rsid w:val="0060621A"/>
    <w:rsid w:val="00607368"/>
    <w:rsid w:val="00607D64"/>
    <w:rsid w:val="00607D8F"/>
    <w:rsid w:val="00607ECE"/>
    <w:rsid w:val="006106C2"/>
    <w:rsid w:val="00610B15"/>
    <w:rsid w:val="00610F1F"/>
    <w:rsid w:val="006110FD"/>
    <w:rsid w:val="00611291"/>
    <w:rsid w:val="006112D5"/>
    <w:rsid w:val="0061131D"/>
    <w:rsid w:val="0061163A"/>
    <w:rsid w:val="00611C3C"/>
    <w:rsid w:val="00612019"/>
    <w:rsid w:val="0061237B"/>
    <w:rsid w:val="00612549"/>
    <w:rsid w:val="006127F4"/>
    <w:rsid w:val="00612A53"/>
    <w:rsid w:val="006131A3"/>
    <w:rsid w:val="00613CC3"/>
    <w:rsid w:val="006141B8"/>
    <w:rsid w:val="006145EA"/>
    <w:rsid w:val="00614674"/>
    <w:rsid w:val="00615220"/>
    <w:rsid w:val="0061523B"/>
    <w:rsid w:val="00615938"/>
    <w:rsid w:val="00615B76"/>
    <w:rsid w:val="00615FB0"/>
    <w:rsid w:val="00616499"/>
    <w:rsid w:val="00616DD4"/>
    <w:rsid w:val="006173F7"/>
    <w:rsid w:val="0061767C"/>
    <w:rsid w:val="0062012A"/>
    <w:rsid w:val="006204CA"/>
    <w:rsid w:val="006207AB"/>
    <w:rsid w:val="0062166B"/>
    <w:rsid w:val="0062238F"/>
    <w:rsid w:val="00622720"/>
    <w:rsid w:val="0062277B"/>
    <w:rsid w:val="00622A9F"/>
    <w:rsid w:val="00622E9B"/>
    <w:rsid w:val="00622F0E"/>
    <w:rsid w:val="006230DC"/>
    <w:rsid w:val="0062376D"/>
    <w:rsid w:val="00623930"/>
    <w:rsid w:val="00623993"/>
    <w:rsid w:val="00623A26"/>
    <w:rsid w:val="0062518E"/>
    <w:rsid w:val="00625619"/>
    <w:rsid w:val="00625AA7"/>
    <w:rsid w:val="00625CDD"/>
    <w:rsid w:val="0062641C"/>
    <w:rsid w:val="00626578"/>
    <w:rsid w:val="00626C95"/>
    <w:rsid w:val="00627A6E"/>
    <w:rsid w:val="00627C19"/>
    <w:rsid w:val="006305E1"/>
    <w:rsid w:val="00630AE1"/>
    <w:rsid w:val="0063105A"/>
    <w:rsid w:val="0063108F"/>
    <w:rsid w:val="00631288"/>
    <w:rsid w:val="00631729"/>
    <w:rsid w:val="006317DF"/>
    <w:rsid w:val="006317E3"/>
    <w:rsid w:val="00631B2D"/>
    <w:rsid w:val="006328D1"/>
    <w:rsid w:val="00632B74"/>
    <w:rsid w:val="0063354E"/>
    <w:rsid w:val="00633790"/>
    <w:rsid w:val="00633A24"/>
    <w:rsid w:val="006340B5"/>
    <w:rsid w:val="006345BE"/>
    <w:rsid w:val="00634DF5"/>
    <w:rsid w:val="00635CF3"/>
    <w:rsid w:val="00635E6E"/>
    <w:rsid w:val="00635EE6"/>
    <w:rsid w:val="00636200"/>
    <w:rsid w:val="006363A5"/>
    <w:rsid w:val="0063644D"/>
    <w:rsid w:val="00636462"/>
    <w:rsid w:val="006365E4"/>
    <w:rsid w:val="006367F9"/>
    <w:rsid w:val="00636BAF"/>
    <w:rsid w:val="00636FC4"/>
    <w:rsid w:val="006371CA"/>
    <w:rsid w:val="006374F2"/>
    <w:rsid w:val="00640137"/>
    <w:rsid w:val="00640A6B"/>
    <w:rsid w:val="00640C55"/>
    <w:rsid w:val="00640D84"/>
    <w:rsid w:val="00640D8E"/>
    <w:rsid w:val="00640F6A"/>
    <w:rsid w:val="00641132"/>
    <w:rsid w:val="00641170"/>
    <w:rsid w:val="00641D4F"/>
    <w:rsid w:val="00641D96"/>
    <w:rsid w:val="00641F13"/>
    <w:rsid w:val="0064207D"/>
    <w:rsid w:val="00642361"/>
    <w:rsid w:val="0064244E"/>
    <w:rsid w:val="00642924"/>
    <w:rsid w:val="00642991"/>
    <w:rsid w:val="00642CED"/>
    <w:rsid w:val="00642D65"/>
    <w:rsid w:val="00642D7E"/>
    <w:rsid w:val="00642DEC"/>
    <w:rsid w:val="00643FAB"/>
    <w:rsid w:val="00644391"/>
    <w:rsid w:val="006446CB"/>
    <w:rsid w:val="006448D6"/>
    <w:rsid w:val="00644C83"/>
    <w:rsid w:val="00644DD4"/>
    <w:rsid w:val="006452D8"/>
    <w:rsid w:val="006452F2"/>
    <w:rsid w:val="006453E2"/>
    <w:rsid w:val="006454B5"/>
    <w:rsid w:val="0064578D"/>
    <w:rsid w:val="006458AD"/>
    <w:rsid w:val="00645ABB"/>
    <w:rsid w:val="00647305"/>
    <w:rsid w:val="00647482"/>
    <w:rsid w:val="00647613"/>
    <w:rsid w:val="00647706"/>
    <w:rsid w:val="006478C4"/>
    <w:rsid w:val="00647FAF"/>
    <w:rsid w:val="00647FD9"/>
    <w:rsid w:val="006501F0"/>
    <w:rsid w:val="0065107D"/>
    <w:rsid w:val="006512BD"/>
    <w:rsid w:val="00651A69"/>
    <w:rsid w:val="00651AE4"/>
    <w:rsid w:val="00651BDB"/>
    <w:rsid w:val="00651C5E"/>
    <w:rsid w:val="006522EA"/>
    <w:rsid w:val="00652728"/>
    <w:rsid w:val="00652736"/>
    <w:rsid w:val="00652B3B"/>
    <w:rsid w:val="00652B78"/>
    <w:rsid w:val="00653B35"/>
    <w:rsid w:val="00654031"/>
    <w:rsid w:val="0065417E"/>
    <w:rsid w:val="006544AA"/>
    <w:rsid w:val="00654EA1"/>
    <w:rsid w:val="00654FE0"/>
    <w:rsid w:val="00655160"/>
    <w:rsid w:val="00655609"/>
    <w:rsid w:val="00655A5B"/>
    <w:rsid w:val="00656476"/>
    <w:rsid w:val="0065669B"/>
    <w:rsid w:val="00656E4B"/>
    <w:rsid w:val="00656FD1"/>
    <w:rsid w:val="006573A3"/>
    <w:rsid w:val="006577FD"/>
    <w:rsid w:val="00657F4B"/>
    <w:rsid w:val="00660B0F"/>
    <w:rsid w:val="00661689"/>
    <w:rsid w:val="006618D0"/>
    <w:rsid w:val="00661EAF"/>
    <w:rsid w:val="00661FFC"/>
    <w:rsid w:val="00662416"/>
    <w:rsid w:val="0066244B"/>
    <w:rsid w:val="00662803"/>
    <w:rsid w:val="00662900"/>
    <w:rsid w:val="00662993"/>
    <w:rsid w:val="00662B9C"/>
    <w:rsid w:val="00662FD8"/>
    <w:rsid w:val="00663BCF"/>
    <w:rsid w:val="006642A6"/>
    <w:rsid w:val="0066458C"/>
    <w:rsid w:val="0066461B"/>
    <w:rsid w:val="0066533E"/>
    <w:rsid w:val="00665E28"/>
    <w:rsid w:val="00666161"/>
    <w:rsid w:val="006662C4"/>
    <w:rsid w:val="0066678D"/>
    <w:rsid w:val="00666AB4"/>
    <w:rsid w:val="00666E3C"/>
    <w:rsid w:val="00667AA5"/>
    <w:rsid w:val="0067035F"/>
    <w:rsid w:val="006708D6"/>
    <w:rsid w:val="00670A89"/>
    <w:rsid w:val="00670B73"/>
    <w:rsid w:val="006720EF"/>
    <w:rsid w:val="006726CF"/>
    <w:rsid w:val="0067343B"/>
    <w:rsid w:val="006735E8"/>
    <w:rsid w:val="00673CDF"/>
    <w:rsid w:val="006740E7"/>
    <w:rsid w:val="00674414"/>
    <w:rsid w:val="006746A4"/>
    <w:rsid w:val="006746E1"/>
    <w:rsid w:val="00674F9D"/>
    <w:rsid w:val="00675086"/>
    <w:rsid w:val="006754B2"/>
    <w:rsid w:val="006754D1"/>
    <w:rsid w:val="00675977"/>
    <w:rsid w:val="00675AA2"/>
    <w:rsid w:val="00675D29"/>
    <w:rsid w:val="00676D4F"/>
    <w:rsid w:val="00676EA2"/>
    <w:rsid w:val="006776D6"/>
    <w:rsid w:val="00677DB9"/>
    <w:rsid w:val="006801A8"/>
    <w:rsid w:val="006802E0"/>
    <w:rsid w:val="0068043F"/>
    <w:rsid w:val="0068057F"/>
    <w:rsid w:val="006808E2"/>
    <w:rsid w:val="00680F1F"/>
    <w:rsid w:val="00681F0E"/>
    <w:rsid w:val="0068233C"/>
    <w:rsid w:val="006825C7"/>
    <w:rsid w:val="00682711"/>
    <w:rsid w:val="00683317"/>
    <w:rsid w:val="00683711"/>
    <w:rsid w:val="00683777"/>
    <w:rsid w:val="00683F37"/>
    <w:rsid w:val="00684957"/>
    <w:rsid w:val="00684DBF"/>
    <w:rsid w:val="00684F37"/>
    <w:rsid w:val="006852AA"/>
    <w:rsid w:val="0068533A"/>
    <w:rsid w:val="0068573E"/>
    <w:rsid w:val="00685A11"/>
    <w:rsid w:val="00685D56"/>
    <w:rsid w:val="006865D8"/>
    <w:rsid w:val="0068681F"/>
    <w:rsid w:val="00686BEA"/>
    <w:rsid w:val="00686D3E"/>
    <w:rsid w:val="006873EE"/>
    <w:rsid w:val="0068745F"/>
    <w:rsid w:val="006876F2"/>
    <w:rsid w:val="00687E4B"/>
    <w:rsid w:val="006904F6"/>
    <w:rsid w:val="006907DA"/>
    <w:rsid w:val="006910B3"/>
    <w:rsid w:val="00691465"/>
    <w:rsid w:val="006918C6"/>
    <w:rsid w:val="006923EA"/>
    <w:rsid w:val="00692A19"/>
    <w:rsid w:val="00692CB2"/>
    <w:rsid w:val="006930F0"/>
    <w:rsid w:val="00693752"/>
    <w:rsid w:val="00693EDC"/>
    <w:rsid w:val="006943FC"/>
    <w:rsid w:val="00695136"/>
    <w:rsid w:val="00695448"/>
    <w:rsid w:val="00695A4A"/>
    <w:rsid w:val="00695ABC"/>
    <w:rsid w:val="00695AF9"/>
    <w:rsid w:val="00695D44"/>
    <w:rsid w:val="0069641C"/>
    <w:rsid w:val="00696814"/>
    <w:rsid w:val="00696BBA"/>
    <w:rsid w:val="006971A7"/>
    <w:rsid w:val="00697E65"/>
    <w:rsid w:val="006A0285"/>
    <w:rsid w:val="006A0729"/>
    <w:rsid w:val="006A094C"/>
    <w:rsid w:val="006A0C4D"/>
    <w:rsid w:val="006A0D01"/>
    <w:rsid w:val="006A0FF5"/>
    <w:rsid w:val="006A10BF"/>
    <w:rsid w:val="006A10E6"/>
    <w:rsid w:val="006A1276"/>
    <w:rsid w:val="006A131C"/>
    <w:rsid w:val="006A14A3"/>
    <w:rsid w:val="006A1D51"/>
    <w:rsid w:val="006A1F2B"/>
    <w:rsid w:val="006A2447"/>
    <w:rsid w:val="006A2507"/>
    <w:rsid w:val="006A257C"/>
    <w:rsid w:val="006A2B46"/>
    <w:rsid w:val="006A2E49"/>
    <w:rsid w:val="006A3699"/>
    <w:rsid w:val="006A3781"/>
    <w:rsid w:val="006A5DA4"/>
    <w:rsid w:val="006A6032"/>
    <w:rsid w:val="006A61B7"/>
    <w:rsid w:val="006A64FE"/>
    <w:rsid w:val="006A65C7"/>
    <w:rsid w:val="006A6D0F"/>
    <w:rsid w:val="006A6D91"/>
    <w:rsid w:val="006A6F73"/>
    <w:rsid w:val="006A6FA4"/>
    <w:rsid w:val="006A71AF"/>
    <w:rsid w:val="006A7E91"/>
    <w:rsid w:val="006A7F6E"/>
    <w:rsid w:val="006B0660"/>
    <w:rsid w:val="006B0D93"/>
    <w:rsid w:val="006B0E68"/>
    <w:rsid w:val="006B0F3C"/>
    <w:rsid w:val="006B0F61"/>
    <w:rsid w:val="006B1830"/>
    <w:rsid w:val="006B1F4D"/>
    <w:rsid w:val="006B25DE"/>
    <w:rsid w:val="006B28DD"/>
    <w:rsid w:val="006B2E89"/>
    <w:rsid w:val="006B33D6"/>
    <w:rsid w:val="006B3AD9"/>
    <w:rsid w:val="006B528B"/>
    <w:rsid w:val="006B52CA"/>
    <w:rsid w:val="006B5E2F"/>
    <w:rsid w:val="006B6007"/>
    <w:rsid w:val="006B60AC"/>
    <w:rsid w:val="006B60C4"/>
    <w:rsid w:val="006B6353"/>
    <w:rsid w:val="006B64AF"/>
    <w:rsid w:val="006B68FD"/>
    <w:rsid w:val="006B73BE"/>
    <w:rsid w:val="006B7D53"/>
    <w:rsid w:val="006C02BF"/>
    <w:rsid w:val="006C0529"/>
    <w:rsid w:val="006C0A58"/>
    <w:rsid w:val="006C14D8"/>
    <w:rsid w:val="006C17F6"/>
    <w:rsid w:val="006C2041"/>
    <w:rsid w:val="006C229D"/>
    <w:rsid w:val="006C2688"/>
    <w:rsid w:val="006C2BCE"/>
    <w:rsid w:val="006C2C2B"/>
    <w:rsid w:val="006C32B6"/>
    <w:rsid w:val="006C35C0"/>
    <w:rsid w:val="006C371B"/>
    <w:rsid w:val="006C3951"/>
    <w:rsid w:val="006C3B68"/>
    <w:rsid w:val="006C3F64"/>
    <w:rsid w:val="006C44F9"/>
    <w:rsid w:val="006C4534"/>
    <w:rsid w:val="006C48E9"/>
    <w:rsid w:val="006C4ED3"/>
    <w:rsid w:val="006C5033"/>
    <w:rsid w:val="006C50A9"/>
    <w:rsid w:val="006C5301"/>
    <w:rsid w:val="006C5506"/>
    <w:rsid w:val="006C5AAD"/>
    <w:rsid w:val="006C5C54"/>
    <w:rsid w:val="006C6FAE"/>
    <w:rsid w:val="006C7EF4"/>
    <w:rsid w:val="006D00AC"/>
    <w:rsid w:val="006D07FA"/>
    <w:rsid w:val="006D0B01"/>
    <w:rsid w:val="006D0B4E"/>
    <w:rsid w:val="006D0E70"/>
    <w:rsid w:val="006D0FCC"/>
    <w:rsid w:val="006D1AD6"/>
    <w:rsid w:val="006D1EAA"/>
    <w:rsid w:val="006D2FB3"/>
    <w:rsid w:val="006D2FE7"/>
    <w:rsid w:val="006D34ED"/>
    <w:rsid w:val="006D37D4"/>
    <w:rsid w:val="006D392E"/>
    <w:rsid w:val="006D3987"/>
    <w:rsid w:val="006D3996"/>
    <w:rsid w:val="006D401B"/>
    <w:rsid w:val="006D405D"/>
    <w:rsid w:val="006D40F8"/>
    <w:rsid w:val="006D41D9"/>
    <w:rsid w:val="006D4328"/>
    <w:rsid w:val="006D43BD"/>
    <w:rsid w:val="006D4431"/>
    <w:rsid w:val="006D44CF"/>
    <w:rsid w:val="006D557B"/>
    <w:rsid w:val="006D5673"/>
    <w:rsid w:val="006D5E69"/>
    <w:rsid w:val="006D5EB2"/>
    <w:rsid w:val="006D6AA5"/>
    <w:rsid w:val="006D6E4E"/>
    <w:rsid w:val="006D7822"/>
    <w:rsid w:val="006D78B1"/>
    <w:rsid w:val="006D7A02"/>
    <w:rsid w:val="006D7E75"/>
    <w:rsid w:val="006D7EBE"/>
    <w:rsid w:val="006E038A"/>
    <w:rsid w:val="006E0699"/>
    <w:rsid w:val="006E0EE5"/>
    <w:rsid w:val="006E0FE5"/>
    <w:rsid w:val="006E1216"/>
    <w:rsid w:val="006E1442"/>
    <w:rsid w:val="006E1A48"/>
    <w:rsid w:val="006E23DA"/>
    <w:rsid w:val="006E28C6"/>
    <w:rsid w:val="006E2BD4"/>
    <w:rsid w:val="006E2BEC"/>
    <w:rsid w:val="006E311F"/>
    <w:rsid w:val="006E395A"/>
    <w:rsid w:val="006E3ACC"/>
    <w:rsid w:val="006E3BD7"/>
    <w:rsid w:val="006E3E56"/>
    <w:rsid w:val="006E3FEA"/>
    <w:rsid w:val="006E4136"/>
    <w:rsid w:val="006E42D3"/>
    <w:rsid w:val="006E4894"/>
    <w:rsid w:val="006E4DF2"/>
    <w:rsid w:val="006E511A"/>
    <w:rsid w:val="006E5F44"/>
    <w:rsid w:val="006E6369"/>
    <w:rsid w:val="006E654D"/>
    <w:rsid w:val="006E71A0"/>
    <w:rsid w:val="006E73AE"/>
    <w:rsid w:val="006E78AF"/>
    <w:rsid w:val="006E7925"/>
    <w:rsid w:val="006E7A10"/>
    <w:rsid w:val="006E7AD9"/>
    <w:rsid w:val="006E7B54"/>
    <w:rsid w:val="006E7BD5"/>
    <w:rsid w:val="006E7C74"/>
    <w:rsid w:val="006F0446"/>
    <w:rsid w:val="006F058E"/>
    <w:rsid w:val="006F0FFB"/>
    <w:rsid w:val="006F133E"/>
    <w:rsid w:val="006F149E"/>
    <w:rsid w:val="006F191F"/>
    <w:rsid w:val="006F2093"/>
    <w:rsid w:val="006F20D0"/>
    <w:rsid w:val="006F21A3"/>
    <w:rsid w:val="006F253B"/>
    <w:rsid w:val="006F2CF9"/>
    <w:rsid w:val="006F2D77"/>
    <w:rsid w:val="006F333F"/>
    <w:rsid w:val="006F35F0"/>
    <w:rsid w:val="006F3A2E"/>
    <w:rsid w:val="006F3DDD"/>
    <w:rsid w:val="006F4367"/>
    <w:rsid w:val="006F4747"/>
    <w:rsid w:val="006F4F4C"/>
    <w:rsid w:val="006F5694"/>
    <w:rsid w:val="006F6692"/>
    <w:rsid w:val="006F6993"/>
    <w:rsid w:val="006F6B7A"/>
    <w:rsid w:val="006F7663"/>
    <w:rsid w:val="006F77AD"/>
    <w:rsid w:val="007002E2"/>
    <w:rsid w:val="0070042C"/>
    <w:rsid w:val="0070067A"/>
    <w:rsid w:val="007008AE"/>
    <w:rsid w:val="00700A51"/>
    <w:rsid w:val="00700FE4"/>
    <w:rsid w:val="00701568"/>
    <w:rsid w:val="00701620"/>
    <w:rsid w:val="007017DE"/>
    <w:rsid w:val="00701ADF"/>
    <w:rsid w:val="00701DA6"/>
    <w:rsid w:val="00701F6F"/>
    <w:rsid w:val="007022C3"/>
    <w:rsid w:val="00702D3B"/>
    <w:rsid w:val="00703786"/>
    <w:rsid w:val="00703819"/>
    <w:rsid w:val="00703C6A"/>
    <w:rsid w:val="007041E7"/>
    <w:rsid w:val="0070446B"/>
    <w:rsid w:val="00704E6B"/>
    <w:rsid w:val="0070501E"/>
    <w:rsid w:val="00705276"/>
    <w:rsid w:val="00705320"/>
    <w:rsid w:val="0070557B"/>
    <w:rsid w:val="00705BD7"/>
    <w:rsid w:val="00705F81"/>
    <w:rsid w:val="00706917"/>
    <w:rsid w:val="00707246"/>
    <w:rsid w:val="00707831"/>
    <w:rsid w:val="00707B5F"/>
    <w:rsid w:val="00707F0C"/>
    <w:rsid w:val="00710333"/>
    <w:rsid w:val="00710D49"/>
    <w:rsid w:val="00710DA5"/>
    <w:rsid w:val="00710DEE"/>
    <w:rsid w:val="007112C0"/>
    <w:rsid w:val="0071143B"/>
    <w:rsid w:val="007114DB"/>
    <w:rsid w:val="007115CE"/>
    <w:rsid w:val="007116CA"/>
    <w:rsid w:val="00711D16"/>
    <w:rsid w:val="00711F53"/>
    <w:rsid w:val="007120D0"/>
    <w:rsid w:val="00712363"/>
    <w:rsid w:val="00712AAF"/>
    <w:rsid w:val="0071453E"/>
    <w:rsid w:val="007145DD"/>
    <w:rsid w:val="007147DA"/>
    <w:rsid w:val="00714C21"/>
    <w:rsid w:val="007158B6"/>
    <w:rsid w:val="00715911"/>
    <w:rsid w:val="00716828"/>
    <w:rsid w:val="00716B5F"/>
    <w:rsid w:val="00716BC8"/>
    <w:rsid w:val="007175CE"/>
    <w:rsid w:val="007178C4"/>
    <w:rsid w:val="00717DD8"/>
    <w:rsid w:val="00720414"/>
    <w:rsid w:val="00721958"/>
    <w:rsid w:val="00721B43"/>
    <w:rsid w:val="007221D0"/>
    <w:rsid w:val="00722DFF"/>
    <w:rsid w:val="00722F54"/>
    <w:rsid w:val="007235E2"/>
    <w:rsid w:val="00724ADC"/>
    <w:rsid w:val="00724B6E"/>
    <w:rsid w:val="00725165"/>
    <w:rsid w:val="007253E2"/>
    <w:rsid w:val="00725843"/>
    <w:rsid w:val="0072597A"/>
    <w:rsid w:val="007260CA"/>
    <w:rsid w:val="00726DD0"/>
    <w:rsid w:val="00726F3D"/>
    <w:rsid w:val="007278B0"/>
    <w:rsid w:val="00727928"/>
    <w:rsid w:val="00727B79"/>
    <w:rsid w:val="00730015"/>
    <w:rsid w:val="007300B5"/>
    <w:rsid w:val="00730253"/>
    <w:rsid w:val="007307C0"/>
    <w:rsid w:val="00730C2F"/>
    <w:rsid w:val="007310CB"/>
    <w:rsid w:val="00731264"/>
    <w:rsid w:val="00731F27"/>
    <w:rsid w:val="00732052"/>
    <w:rsid w:val="00732283"/>
    <w:rsid w:val="00732550"/>
    <w:rsid w:val="00732600"/>
    <w:rsid w:val="007327B6"/>
    <w:rsid w:val="00732A90"/>
    <w:rsid w:val="00732B40"/>
    <w:rsid w:val="00732E4F"/>
    <w:rsid w:val="00733B25"/>
    <w:rsid w:val="00733C21"/>
    <w:rsid w:val="00733CAE"/>
    <w:rsid w:val="00733E66"/>
    <w:rsid w:val="00733FE8"/>
    <w:rsid w:val="007345A0"/>
    <w:rsid w:val="00734617"/>
    <w:rsid w:val="00734904"/>
    <w:rsid w:val="00734D88"/>
    <w:rsid w:val="00734EA1"/>
    <w:rsid w:val="00734EBA"/>
    <w:rsid w:val="0073512B"/>
    <w:rsid w:val="00735606"/>
    <w:rsid w:val="00735ECB"/>
    <w:rsid w:val="0073640D"/>
    <w:rsid w:val="007365E8"/>
    <w:rsid w:val="00736B31"/>
    <w:rsid w:val="00736CD1"/>
    <w:rsid w:val="00736D48"/>
    <w:rsid w:val="007370C9"/>
    <w:rsid w:val="007371E1"/>
    <w:rsid w:val="00737210"/>
    <w:rsid w:val="00737274"/>
    <w:rsid w:val="007374A8"/>
    <w:rsid w:val="00737E77"/>
    <w:rsid w:val="00737E86"/>
    <w:rsid w:val="00740D70"/>
    <w:rsid w:val="00740DAD"/>
    <w:rsid w:val="00740E8A"/>
    <w:rsid w:val="00740FEC"/>
    <w:rsid w:val="0074105A"/>
    <w:rsid w:val="007410F9"/>
    <w:rsid w:val="0074135D"/>
    <w:rsid w:val="00741375"/>
    <w:rsid w:val="007414A5"/>
    <w:rsid w:val="00741568"/>
    <w:rsid w:val="00741819"/>
    <w:rsid w:val="00741C0B"/>
    <w:rsid w:val="00742420"/>
    <w:rsid w:val="007428AF"/>
    <w:rsid w:val="007428DA"/>
    <w:rsid w:val="00742D2E"/>
    <w:rsid w:val="00742E1C"/>
    <w:rsid w:val="00742F81"/>
    <w:rsid w:val="0074304F"/>
    <w:rsid w:val="007434C3"/>
    <w:rsid w:val="00743EAA"/>
    <w:rsid w:val="00743F04"/>
    <w:rsid w:val="00744705"/>
    <w:rsid w:val="00744A9A"/>
    <w:rsid w:val="00744C5E"/>
    <w:rsid w:val="00744D6F"/>
    <w:rsid w:val="00744EAA"/>
    <w:rsid w:val="00744FB5"/>
    <w:rsid w:val="0074573F"/>
    <w:rsid w:val="007458D7"/>
    <w:rsid w:val="00745B38"/>
    <w:rsid w:val="00745BFD"/>
    <w:rsid w:val="00745CD6"/>
    <w:rsid w:val="00745FA6"/>
    <w:rsid w:val="007461A3"/>
    <w:rsid w:val="00746BB5"/>
    <w:rsid w:val="00747396"/>
    <w:rsid w:val="00747516"/>
    <w:rsid w:val="00747DDE"/>
    <w:rsid w:val="00750649"/>
    <w:rsid w:val="007506A7"/>
    <w:rsid w:val="007508F6"/>
    <w:rsid w:val="0075092D"/>
    <w:rsid w:val="00750A7C"/>
    <w:rsid w:val="00750FD4"/>
    <w:rsid w:val="0075107A"/>
    <w:rsid w:val="00751459"/>
    <w:rsid w:val="00751534"/>
    <w:rsid w:val="0075175C"/>
    <w:rsid w:val="007517C0"/>
    <w:rsid w:val="0075180F"/>
    <w:rsid w:val="007518BE"/>
    <w:rsid w:val="00751BA9"/>
    <w:rsid w:val="00751D7E"/>
    <w:rsid w:val="00751EC1"/>
    <w:rsid w:val="00752106"/>
    <w:rsid w:val="00752271"/>
    <w:rsid w:val="00752571"/>
    <w:rsid w:val="00752599"/>
    <w:rsid w:val="007529C8"/>
    <w:rsid w:val="00753411"/>
    <w:rsid w:val="00754303"/>
    <w:rsid w:val="007543DA"/>
    <w:rsid w:val="0075493C"/>
    <w:rsid w:val="0075499B"/>
    <w:rsid w:val="007551FF"/>
    <w:rsid w:val="007554F3"/>
    <w:rsid w:val="00755BA0"/>
    <w:rsid w:val="00756152"/>
    <w:rsid w:val="007567A4"/>
    <w:rsid w:val="007576C6"/>
    <w:rsid w:val="0075776E"/>
    <w:rsid w:val="00757A05"/>
    <w:rsid w:val="00760400"/>
    <w:rsid w:val="007604AF"/>
    <w:rsid w:val="00760640"/>
    <w:rsid w:val="0076092E"/>
    <w:rsid w:val="007609EB"/>
    <w:rsid w:val="00760A60"/>
    <w:rsid w:val="00760E46"/>
    <w:rsid w:val="00761391"/>
    <w:rsid w:val="00761CA6"/>
    <w:rsid w:val="00761D93"/>
    <w:rsid w:val="00762123"/>
    <w:rsid w:val="00763317"/>
    <w:rsid w:val="00763350"/>
    <w:rsid w:val="007633A8"/>
    <w:rsid w:val="0076345E"/>
    <w:rsid w:val="007634FD"/>
    <w:rsid w:val="0076389A"/>
    <w:rsid w:val="00763E66"/>
    <w:rsid w:val="0076423E"/>
    <w:rsid w:val="0076521C"/>
    <w:rsid w:val="00765590"/>
    <w:rsid w:val="00765B0D"/>
    <w:rsid w:val="00765CB1"/>
    <w:rsid w:val="0076605A"/>
    <w:rsid w:val="0076608A"/>
    <w:rsid w:val="007665BF"/>
    <w:rsid w:val="007668F1"/>
    <w:rsid w:val="00766C7C"/>
    <w:rsid w:val="007670DA"/>
    <w:rsid w:val="007678F9"/>
    <w:rsid w:val="00767C3C"/>
    <w:rsid w:val="00767F7A"/>
    <w:rsid w:val="00770197"/>
    <w:rsid w:val="007703C6"/>
    <w:rsid w:val="0077071A"/>
    <w:rsid w:val="00770910"/>
    <w:rsid w:val="00770AAC"/>
    <w:rsid w:val="00770B51"/>
    <w:rsid w:val="00770D4B"/>
    <w:rsid w:val="00770F72"/>
    <w:rsid w:val="0077198A"/>
    <w:rsid w:val="00771A3C"/>
    <w:rsid w:val="00771E73"/>
    <w:rsid w:val="0077214D"/>
    <w:rsid w:val="00772162"/>
    <w:rsid w:val="007721AC"/>
    <w:rsid w:val="007726D6"/>
    <w:rsid w:val="007732B4"/>
    <w:rsid w:val="0077373B"/>
    <w:rsid w:val="00773E60"/>
    <w:rsid w:val="00773FD8"/>
    <w:rsid w:val="007742D4"/>
    <w:rsid w:val="00774564"/>
    <w:rsid w:val="00774630"/>
    <w:rsid w:val="00774AF9"/>
    <w:rsid w:val="00774C77"/>
    <w:rsid w:val="0077548C"/>
    <w:rsid w:val="0077582A"/>
    <w:rsid w:val="007761F2"/>
    <w:rsid w:val="0077621A"/>
    <w:rsid w:val="00776B58"/>
    <w:rsid w:val="00776CC3"/>
    <w:rsid w:val="00776E67"/>
    <w:rsid w:val="0077712A"/>
    <w:rsid w:val="007775B2"/>
    <w:rsid w:val="00777905"/>
    <w:rsid w:val="0078084F"/>
    <w:rsid w:val="0078142D"/>
    <w:rsid w:val="007815F5"/>
    <w:rsid w:val="00781AC6"/>
    <w:rsid w:val="00781BFC"/>
    <w:rsid w:val="007824A9"/>
    <w:rsid w:val="007824CB"/>
    <w:rsid w:val="007827F6"/>
    <w:rsid w:val="0078298C"/>
    <w:rsid w:val="00782A25"/>
    <w:rsid w:val="00782B05"/>
    <w:rsid w:val="00782BCA"/>
    <w:rsid w:val="00782BDE"/>
    <w:rsid w:val="00782CAB"/>
    <w:rsid w:val="0078327E"/>
    <w:rsid w:val="0078354B"/>
    <w:rsid w:val="00783B70"/>
    <w:rsid w:val="00783E37"/>
    <w:rsid w:val="00784074"/>
    <w:rsid w:val="007844C4"/>
    <w:rsid w:val="0078473B"/>
    <w:rsid w:val="00784C4F"/>
    <w:rsid w:val="00785411"/>
    <w:rsid w:val="007855EB"/>
    <w:rsid w:val="00785918"/>
    <w:rsid w:val="00785C0B"/>
    <w:rsid w:val="00785C8D"/>
    <w:rsid w:val="007860CE"/>
    <w:rsid w:val="007861FA"/>
    <w:rsid w:val="00786247"/>
    <w:rsid w:val="00786362"/>
    <w:rsid w:val="00786A3C"/>
    <w:rsid w:val="00786B5B"/>
    <w:rsid w:val="00787044"/>
    <w:rsid w:val="0078765F"/>
    <w:rsid w:val="00787810"/>
    <w:rsid w:val="007878ED"/>
    <w:rsid w:val="00787989"/>
    <w:rsid w:val="0078799D"/>
    <w:rsid w:val="007879BA"/>
    <w:rsid w:val="007901B1"/>
    <w:rsid w:val="007902C1"/>
    <w:rsid w:val="00790A73"/>
    <w:rsid w:val="00790A8B"/>
    <w:rsid w:val="00790E9F"/>
    <w:rsid w:val="00790F68"/>
    <w:rsid w:val="00791F74"/>
    <w:rsid w:val="007920B7"/>
    <w:rsid w:val="007924CA"/>
    <w:rsid w:val="007926F6"/>
    <w:rsid w:val="00792B5C"/>
    <w:rsid w:val="0079345E"/>
    <w:rsid w:val="00793E1A"/>
    <w:rsid w:val="00793EB9"/>
    <w:rsid w:val="00793F25"/>
    <w:rsid w:val="00794504"/>
    <w:rsid w:val="007947D8"/>
    <w:rsid w:val="0079481C"/>
    <w:rsid w:val="00794998"/>
    <w:rsid w:val="00794A0A"/>
    <w:rsid w:val="00794C1A"/>
    <w:rsid w:val="007950ED"/>
    <w:rsid w:val="007951BE"/>
    <w:rsid w:val="00795620"/>
    <w:rsid w:val="007958C0"/>
    <w:rsid w:val="0079641D"/>
    <w:rsid w:val="0079693C"/>
    <w:rsid w:val="0079723C"/>
    <w:rsid w:val="00797D69"/>
    <w:rsid w:val="00797EE4"/>
    <w:rsid w:val="007A00B2"/>
    <w:rsid w:val="007A0478"/>
    <w:rsid w:val="007A052B"/>
    <w:rsid w:val="007A0D07"/>
    <w:rsid w:val="007A0D46"/>
    <w:rsid w:val="007A1AD8"/>
    <w:rsid w:val="007A1D81"/>
    <w:rsid w:val="007A1E61"/>
    <w:rsid w:val="007A2173"/>
    <w:rsid w:val="007A290F"/>
    <w:rsid w:val="007A2BF5"/>
    <w:rsid w:val="007A3B97"/>
    <w:rsid w:val="007A3D01"/>
    <w:rsid w:val="007A4038"/>
    <w:rsid w:val="007A411A"/>
    <w:rsid w:val="007A4973"/>
    <w:rsid w:val="007A5173"/>
    <w:rsid w:val="007A51D5"/>
    <w:rsid w:val="007A5299"/>
    <w:rsid w:val="007A5EC4"/>
    <w:rsid w:val="007A6216"/>
    <w:rsid w:val="007A748F"/>
    <w:rsid w:val="007A7B1C"/>
    <w:rsid w:val="007B0442"/>
    <w:rsid w:val="007B0560"/>
    <w:rsid w:val="007B081B"/>
    <w:rsid w:val="007B0CFE"/>
    <w:rsid w:val="007B11C3"/>
    <w:rsid w:val="007B1516"/>
    <w:rsid w:val="007B1854"/>
    <w:rsid w:val="007B18D8"/>
    <w:rsid w:val="007B1A0A"/>
    <w:rsid w:val="007B1A6C"/>
    <w:rsid w:val="007B22FE"/>
    <w:rsid w:val="007B2543"/>
    <w:rsid w:val="007B2703"/>
    <w:rsid w:val="007B292C"/>
    <w:rsid w:val="007B2F3F"/>
    <w:rsid w:val="007B31BB"/>
    <w:rsid w:val="007B3828"/>
    <w:rsid w:val="007B3C7F"/>
    <w:rsid w:val="007B3E81"/>
    <w:rsid w:val="007B43E3"/>
    <w:rsid w:val="007B4AC3"/>
    <w:rsid w:val="007B4C96"/>
    <w:rsid w:val="007B4CDA"/>
    <w:rsid w:val="007B5924"/>
    <w:rsid w:val="007B5B88"/>
    <w:rsid w:val="007B5C62"/>
    <w:rsid w:val="007B5E95"/>
    <w:rsid w:val="007B6021"/>
    <w:rsid w:val="007B63B2"/>
    <w:rsid w:val="007B65B7"/>
    <w:rsid w:val="007B6E2F"/>
    <w:rsid w:val="007B7464"/>
    <w:rsid w:val="007B7D9D"/>
    <w:rsid w:val="007C00F8"/>
    <w:rsid w:val="007C01E3"/>
    <w:rsid w:val="007C02DA"/>
    <w:rsid w:val="007C0433"/>
    <w:rsid w:val="007C081B"/>
    <w:rsid w:val="007C08D9"/>
    <w:rsid w:val="007C095E"/>
    <w:rsid w:val="007C0AFE"/>
    <w:rsid w:val="007C1371"/>
    <w:rsid w:val="007C1C0F"/>
    <w:rsid w:val="007C1C4A"/>
    <w:rsid w:val="007C2090"/>
    <w:rsid w:val="007C225F"/>
    <w:rsid w:val="007C2324"/>
    <w:rsid w:val="007C26F3"/>
    <w:rsid w:val="007C274B"/>
    <w:rsid w:val="007C2809"/>
    <w:rsid w:val="007C30CC"/>
    <w:rsid w:val="007C31BF"/>
    <w:rsid w:val="007C3759"/>
    <w:rsid w:val="007C37D2"/>
    <w:rsid w:val="007C3D06"/>
    <w:rsid w:val="007C40B4"/>
    <w:rsid w:val="007C53A6"/>
    <w:rsid w:val="007C5496"/>
    <w:rsid w:val="007C59DF"/>
    <w:rsid w:val="007C5EBE"/>
    <w:rsid w:val="007C5F44"/>
    <w:rsid w:val="007C6109"/>
    <w:rsid w:val="007C65AD"/>
    <w:rsid w:val="007C6644"/>
    <w:rsid w:val="007C6A21"/>
    <w:rsid w:val="007C6EE5"/>
    <w:rsid w:val="007C700F"/>
    <w:rsid w:val="007C74DA"/>
    <w:rsid w:val="007C75D6"/>
    <w:rsid w:val="007C75DC"/>
    <w:rsid w:val="007C7764"/>
    <w:rsid w:val="007C7835"/>
    <w:rsid w:val="007D0599"/>
    <w:rsid w:val="007D06BA"/>
    <w:rsid w:val="007D0DE4"/>
    <w:rsid w:val="007D1132"/>
    <w:rsid w:val="007D124D"/>
    <w:rsid w:val="007D1507"/>
    <w:rsid w:val="007D1784"/>
    <w:rsid w:val="007D1B1C"/>
    <w:rsid w:val="007D1C8F"/>
    <w:rsid w:val="007D2030"/>
    <w:rsid w:val="007D23C8"/>
    <w:rsid w:val="007D29BB"/>
    <w:rsid w:val="007D29E7"/>
    <w:rsid w:val="007D3CAA"/>
    <w:rsid w:val="007D4014"/>
    <w:rsid w:val="007D40E6"/>
    <w:rsid w:val="007D424C"/>
    <w:rsid w:val="007D4341"/>
    <w:rsid w:val="007D59FA"/>
    <w:rsid w:val="007D6175"/>
    <w:rsid w:val="007D6262"/>
    <w:rsid w:val="007D6404"/>
    <w:rsid w:val="007D6A08"/>
    <w:rsid w:val="007D6B15"/>
    <w:rsid w:val="007D6DF2"/>
    <w:rsid w:val="007D6E20"/>
    <w:rsid w:val="007D6F36"/>
    <w:rsid w:val="007D72E4"/>
    <w:rsid w:val="007D76B0"/>
    <w:rsid w:val="007D77EE"/>
    <w:rsid w:val="007D7F06"/>
    <w:rsid w:val="007E05E3"/>
    <w:rsid w:val="007E0D8E"/>
    <w:rsid w:val="007E0E31"/>
    <w:rsid w:val="007E0F09"/>
    <w:rsid w:val="007E109D"/>
    <w:rsid w:val="007E15C8"/>
    <w:rsid w:val="007E15ED"/>
    <w:rsid w:val="007E19B0"/>
    <w:rsid w:val="007E221C"/>
    <w:rsid w:val="007E2546"/>
    <w:rsid w:val="007E26FC"/>
    <w:rsid w:val="007E2796"/>
    <w:rsid w:val="007E2D36"/>
    <w:rsid w:val="007E2D54"/>
    <w:rsid w:val="007E2E8B"/>
    <w:rsid w:val="007E2F91"/>
    <w:rsid w:val="007E320C"/>
    <w:rsid w:val="007E33D1"/>
    <w:rsid w:val="007E36FF"/>
    <w:rsid w:val="007E3BB7"/>
    <w:rsid w:val="007E3CE2"/>
    <w:rsid w:val="007E3FF2"/>
    <w:rsid w:val="007E4234"/>
    <w:rsid w:val="007E42F8"/>
    <w:rsid w:val="007E49B7"/>
    <w:rsid w:val="007E4C68"/>
    <w:rsid w:val="007E515E"/>
    <w:rsid w:val="007E5D8C"/>
    <w:rsid w:val="007E67E1"/>
    <w:rsid w:val="007E6A0F"/>
    <w:rsid w:val="007E6A1B"/>
    <w:rsid w:val="007E6D4D"/>
    <w:rsid w:val="007E707A"/>
    <w:rsid w:val="007E7435"/>
    <w:rsid w:val="007E7721"/>
    <w:rsid w:val="007E77DA"/>
    <w:rsid w:val="007E7BF8"/>
    <w:rsid w:val="007E7F18"/>
    <w:rsid w:val="007F0AF3"/>
    <w:rsid w:val="007F13F9"/>
    <w:rsid w:val="007F1680"/>
    <w:rsid w:val="007F1728"/>
    <w:rsid w:val="007F1A64"/>
    <w:rsid w:val="007F1C84"/>
    <w:rsid w:val="007F28C8"/>
    <w:rsid w:val="007F2D34"/>
    <w:rsid w:val="007F2D5A"/>
    <w:rsid w:val="007F2D8F"/>
    <w:rsid w:val="007F306B"/>
    <w:rsid w:val="007F30B8"/>
    <w:rsid w:val="007F3155"/>
    <w:rsid w:val="007F359C"/>
    <w:rsid w:val="007F362D"/>
    <w:rsid w:val="007F3708"/>
    <w:rsid w:val="007F3817"/>
    <w:rsid w:val="007F3EA5"/>
    <w:rsid w:val="007F4110"/>
    <w:rsid w:val="007F59E0"/>
    <w:rsid w:val="007F5A30"/>
    <w:rsid w:val="007F5A37"/>
    <w:rsid w:val="007F5DE6"/>
    <w:rsid w:val="007F6553"/>
    <w:rsid w:val="007F6B3B"/>
    <w:rsid w:val="007F74B0"/>
    <w:rsid w:val="007F7C9E"/>
    <w:rsid w:val="00800085"/>
    <w:rsid w:val="0080025F"/>
    <w:rsid w:val="008004B2"/>
    <w:rsid w:val="00800795"/>
    <w:rsid w:val="00800CE4"/>
    <w:rsid w:val="0080196F"/>
    <w:rsid w:val="00801B30"/>
    <w:rsid w:val="00802243"/>
    <w:rsid w:val="008023DD"/>
    <w:rsid w:val="008028E1"/>
    <w:rsid w:val="0080331C"/>
    <w:rsid w:val="00803409"/>
    <w:rsid w:val="00803769"/>
    <w:rsid w:val="00803AE5"/>
    <w:rsid w:val="00804085"/>
    <w:rsid w:val="008040AC"/>
    <w:rsid w:val="008040B9"/>
    <w:rsid w:val="00804267"/>
    <w:rsid w:val="008044AB"/>
    <w:rsid w:val="008045AA"/>
    <w:rsid w:val="00804834"/>
    <w:rsid w:val="00804A56"/>
    <w:rsid w:val="008052B6"/>
    <w:rsid w:val="00805E7F"/>
    <w:rsid w:val="00805F97"/>
    <w:rsid w:val="008062E8"/>
    <w:rsid w:val="008069F9"/>
    <w:rsid w:val="00806A58"/>
    <w:rsid w:val="00806BA2"/>
    <w:rsid w:val="00806E50"/>
    <w:rsid w:val="008077D8"/>
    <w:rsid w:val="0081041B"/>
    <w:rsid w:val="0081063D"/>
    <w:rsid w:val="00811134"/>
    <w:rsid w:val="00811619"/>
    <w:rsid w:val="00811658"/>
    <w:rsid w:val="00811E02"/>
    <w:rsid w:val="00812A22"/>
    <w:rsid w:val="0081314B"/>
    <w:rsid w:val="008139CD"/>
    <w:rsid w:val="00813FB6"/>
    <w:rsid w:val="00814203"/>
    <w:rsid w:val="00814AF7"/>
    <w:rsid w:val="00814D16"/>
    <w:rsid w:val="0081698E"/>
    <w:rsid w:val="00816FC5"/>
    <w:rsid w:val="0081716C"/>
    <w:rsid w:val="0081718B"/>
    <w:rsid w:val="008175EA"/>
    <w:rsid w:val="0081786E"/>
    <w:rsid w:val="00817DD6"/>
    <w:rsid w:val="00817EF8"/>
    <w:rsid w:val="00820614"/>
    <w:rsid w:val="0082074E"/>
    <w:rsid w:val="00820932"/>
    <w:rsid w:val="00820D0E"/>
    <w:rsid w:val="008213E3"/>
    <w:rsid w:val="0082174F"/>
    <w:rsid w:val="00821A21"/>
    <w:rsid w:val="00821FBB"/>
    <w:rsid w:val="008226BE"/>
    <w:rsid w:val="0082299B"/>
    <w:rsid w:val="00822DB3"/>
    <w:rsid w:val="00823088"/>
    <w:rsid w:val="008232D2"/>
    <w:rsid w:val="008237AD"/>
    <w:rsid w:val="00823877"/>
    <w:rsid w:val="008240D0"/>
    <w:rsid w:val="008248C8"/>
    <w:rsid w:val="008248DF"/>
    <w:rsid w:val="00824BC6"/>
    <w:rsid w:val="008252CF"/>
    <w:rsid w:val="00825AD7"/>
    <w:rsid w:val="00826035"/>
    <w:rsid w:val="00826286"/>
    <w:rsid w:val="0082649C"/>
    <w:rsid w:val="00826599"/>
    <w:rsid w:val="00826AD0"/>
    <w:rsid w:val="008272C9"/>
    <w:rsid w:val="0082761E"/>
    <w:rsid w:val="00827699"/>
    <w:rsid w:val="00827A22"/>
    <w:rsid w:val="00827E40"/>
    <w:rsid w:val="00827EE2"/>
    <w:rsid w:val="00830A83"/>
    <w:rsid w:val="00830BF7"/>
    <w:rsid w:val="00830D2B"/>
    <w:rsid w:val="00830E73"/>
    <w:rsid w:val="00831AED"/>
    <w:rsid w:val="00831D81"/>
    <w:rsid w:val="00831D97"/>
    <w:rsid w:val="00831FEB"/>
    <w:rsid w:val="008320B9"/>
    <w:rsid w:val="00832276"/>
    <w:rsid w:val="0083241E"/>
    <w:rsid w:val="00832804"/>
    <w:rsid w:val="008329B1"/>
    <w:rsid w:val="00832F46"/>
    <w:rsid w:val="00832FEC"/>
    <w:rsid w:val="008333E3"/>
    <w:rsid w:val="0083359B"/>
    <w:rsid w:val="008336C1"/>
    <w:rsid w:val="008338C2"/>
    <w:rsid w:val="00833CAA"/>
    <w:rsid w:val="00833DBE"/>
    <w:rsid w:val="00833FC1"/>
    <w:rsid w:val="0083416F"/>
    <w:rsid w:val="008344F7"/>
    <w:rsid w:val="00834C31"/>
    <w:rsid w:val="00834C77"/>
    <w:rsid w:val="00834EFA"/>
    <w:rsid w:val="0083559D"/>
    <w:rsid w:val="00835A5F"/>
    <w:rsid w:val="00835E28"/>
    <w:rsid w:val="0083602C"/>
    <w:rsid w:val="00836061"/>
    <w:rsid w:val="00836106"/>
    <w:rsid w:val="00836702"/>
    <w:rsid w:val="00836A8E"/>
    <w:rsid w:val="00836BE0"/>
    <w:rsid w:val="00836F0F"/>
    <w:rsid w:val="008372DD"/>
    <w:rsid w:val="00837696"/>
    <w:rsid w:val="0083775C"/>
    <w:rsid w:val="0083799E"/>
    <w:rsid w:val="00837FC4"/>
    <w:rsid w:val="00840909"/>
    <w:rsid w:val="008409DD"/>
    <w:rsid w:val="008411A8"/>
    <w:rsid w:val="008416B8"/>
    <w:rsid w:val="00841B05"/>
    <w:rsid w:val="00841C39"/>
    <w:rsid w:val="00841C72"/>
    <w:rsid w:val="00842529"/>
    <w:rsid w:val="00842700"/>
    <w:rsid w:val="008428E9"/>
    <w:rsid w:val="00842E91"/>
    <w:rsid w:val="00842EEB"/>
    <w:rsid w:val="008432B9"/>
    <w:rsid w:val="00843475"/>
    <w:rsid w:val="0084373D"/>
    <w:rsid w:val="00843B83"/>
    <w:rsid w:val="00843BD3"/>
    <w:rsid w:val="00844026"/>
    <w:rsid w:val="0084428F"/>
    <w:rsid w:val="00844F46"/>
    <w:rsid w:val="00845136"/>
    <w:rsid w:val="008451D3"/>
    <w:rsid w:val="0084525A"/>
    <w:rsid w:val="00845305"/>
    <w:rsid w:val="00845372"/>
    <w:rsid w:val="008459AC"/>
    <w:rsid w:val="00845FAA"/>
    <w:rsid w:val="0084649A"/>
    <w:rsid w:val="008465CD"/>
    <w:rsid w:val="008468B8"/>
    <w:rsid w:val="00847453"/>
    <w:rsid w:val="00847592"/>
    <w:rsid w:val="00850166"/>
    <w:rsid w:val="00850415"/>
    <w:rsid w:val="008511E8"/>
    <w:rsid w:val="008516FB"/>
    <w:rsid w:val="00851D58"/>
    <w:rsid w:val="008524BB"/>
    <w:rsid w:val="0085271E"/>
    <w:rsid w:val="0085273C"/>
    <w:rsid w:val="00852B1E"/>
    <w:rsid w:val="008532C9"/>
    <w:rsid w:val="0085338F"/>
    <w:rsid w:val="00853445"/>
    <w:rsid w:val="00853751"/>
    <w:rsid w:val="00853B51"/>
    <w:rsid w:val="00853E66"/>
    <w:rsid w:val="00853FA8"/>
    <w:rsid w:val="0085440B"/>
    <w:rsid w:val="008544B6"/>
    <w:rsid w:val="008549F1"/>
    <w:rsid w:val="00854A71"/>
    <w:rsid w:val="008553DF"/>
    <w:rsid w:val="008556CF"/>
    <w:rsid w:val="008561D2"/>
    <w:rsid w:val="00856648"/>
    <w:rsid w:val="00856848"/>
    <w:rsid w:val="00856B75"/>
    <w:rsid w:val="00856CEF"/>
    <w:rsid w:val="00857906"/>
    <w:rsid w:val="008600E4"/>
    <w:rsid w:val="008602B1"/>
    <w:rsid w:val="008605E4"/>
    <w:rsid w:val="00860E82"/>
    <w:rsid w:val="00860F71"/>
    <w:rsid w:val="008615CD"/>
    <w:rsid w:val="008618A0"/>
    <w:rsid w:val="00861E31"/>
    <w:rsid w:val="00862650"/>
    <w:rsid w:val="0086266B"/>
    <w:rsid w:val="0086284F"/>
    <w:rsid w:val="008628F4"/>
    <w:rsid w:val="0086294F"/>
    <w:rsid w:val="00862A0F"/>
    <w:rsid w:val="00862CE9"/>
    <w:rsid w:val="00862D33"/>
    <w:rsid w:val="00862F07"/>
    <w:rsid w:val="0086320A"/>
    <w:rsid w:val="0086330F"/>
    <w:rsid w:val="008636AB"/>
    <w:rsid w:val="00864A65"/>
    <w:rsid w:val="00864BEB"/>
    <w:rsid w:val="00864C39"/>
    <w:rsid w:val="00865552"/>
    <w:rsid w:val="00865B5B"/>
    <w:rsid w:val="00865C80"/>
    <w:rsid w:val="00866594"/>
    <w:rsid w:val="008669BD"/>
    <w:rsid w:val="00866FF8"/>
    <w:rsid w:val="0086720E"/>
    <w:rsid w:val="0086723E"/>
    <w:rsid w:val="00867754"/>
    <w:rsid w:val="00867E6E"/>
    <w:rsid w:val="00867FDE"/>
    <w:rsid w:val="0087057A"/>
    <w:rsid w:val="0087065C"/>
    <w:rsid w:val="00870847"/>
    <w:rsid w:val="008708DB"/>
    <w:rsid w:val="00870C36"/>
    <w:rsid w:val="00870F40"/>
    <w:rsid w:val="0087117B"/>
    <w:rsid w:val="008711C6"/>
    <w:rsid w:val="00871A16"/>
    <w:rsid w:val="00871B83"/>
    <w:rsid w:val="00873014"/>
    <w:rsid w:val="00873070"/>
    <w:rsid w:val="008735E0"/>
    <w:rsid w:val="00873CE9"/>
    <w:rsid w:val="00874A64"/>
    <w:rsid w:val="00874BC0"/>
    <w:rsid w:val="008752D7"/>
    <w:rsid w:val="0087552F"/>
    <w:rsid w:val="0087562A"/>
    <w:rsid w:val="00875A41"/>
    <w:rsid w:val="00875AFD"/>
    <w:rsid w:val="00876063"/>
    <w:rsid w:val="008761CC"/>
    <w:rsid w:val="008766F1"/>
    <w:rsid w:val="00876AEB"/>
    <w:rsid w:val="00876B06"/>
    <w:rsid w:val="00876F15"/>
    <w:rsid w:val="008771CC"/>
    <w:rsid w:val="00877D0D"/>
    <w:rsid w:val="00877D77"/>
    <w:rsid w:val="00877E18"/>
    <w:rsid w:val="008801A2"/>
    <w:rsid w:val="008805FE"/>
    <w:rsid w:val="00880808"/>
    <w:rsid w:val="00880BF0"/>
    <w:rsid w:val="00880DBD"/>
    <w:rsid w:val="00881069"/>
    <w:rsid w:val="00881347"/>
    <w:rsid w:val="00881466"/>
    <w:rsid w:val="008814BA"/>
    <w:rsid w:val="008819E6"/>
    <w:rsid w:val="00881F9E"/>
    <w:rsid w:val="0088299D"/>
    <w:rsid w:val="008836FC"/>
    <w:rsid w:val="008839A7"/>
    <w:rsid w:val="00883B27"/>
    <w:rsid w:val="00883B98"/>
    <w:rsid w:val="00883C24"/>
    <w:rsid w:val="00883F44"/>
    <w:rsid w:val="00883F6E"/>
    <w:rsid w:val="00883FB0"/>
    <w:rsid w:val="0088417A"/>
    <w:rsid w:val="008841F4"/>
    <w:rsid w:val="00884327"/>
    <w:rsid w:val="00884816"/>
    <w:rsid w:val="00884CC2"/>
    <w:rsid w:val="0088532D"/>
    <w:rsid w:val="00885A33"/>
    <w:rsid w:val="00886330"/>
    <w:rsid w:val="00886718"/>
    <w:rsid w:val="00886A64"/>
    <w:rsid w:val="00886C6B"/>
    <w:rsid w:val="008879B4"/>
    <w:rsid w:val="00887C2B"/>
    <w:rsid w:val="00890473"/>
    <w:rsid w:val="008906E3"/>
    <w:rsid w:val="00890C94"/>
    <w:rsid w:val="00890F48"/>
    <w:rsid w:val="008910A0"/>
    <w:rsid w:val="00891103"/>
    <w:rsid w:val="0089114A"/>
    <w:rsid w:val="00891597"/>
    <w:rsid w:val="0089177A"/>
    <w:rsid w:val="00891E8F"/>
    <w:rsid w:val="008922A1"/>
    <w:rsid w:val="00892AE4"/>
    <w:rsid w:val="00892F3C"/>
    <w:rsid w:val="0089314C"/>
    <w:rsid w:val="00893248"/>
    <w:rsid w:val="00893635"/>
    <w:rsid w:val="00893839"/>
    <w:rsid w:val="008941E3"/>
    <w:rsid w:val="008945AF"/>
    <w:rsid w:val="00894776"/>
    <w:rsid w:val="00894843"/>
    <w:rsid w:val="00894862"/>
    <w:rsid w:val="00894902"/>
    <w:rsid w:val="00894971"/>
    <w:rsid w:val="00894A3B"/>
    <w:rsid w:val="00894C42"/>
    <w:rsid w:val="00894ED6"/>
    <w:rsid w:val="0089501C"/>
    <w:rsid w:val="008959E3"/>
    <w:rsid w:val="00895CB2"/>
    <w:rsid w:val="00895D03"/>
    <w:rsid w:val="00895DEB"/>
    <w:rsid w:val="00896038"/>
    <w:rsid w:val="008960B0"/>
    <w:rsid w:val="008961DE"/>
    <w:rsid w:val="0089620C"/>
    <w:rsid w:val="008967C8"/>
    <w:rsid w:val="008967EC"/>
    <w:rsid w:val="00896F47"/>
    <w:rsid w:val="0089712D"/>
    <w:rsid w:val="00897425"/>
    <w:rsid w:val="008978AA"/>
    <w:rsid w:val="00897B9F"/>
    <w:rsid w:val="00897BBE"/>
    <w:rsid w:val="00897CD5"/>
    <w:rsid w:val="008A07F4"/>
    <w:rsid w:val="008A0856"/>
    <w:rsid w:val="008A0BB1"/>
    <w:rsid w:val="008A1063"/>
    <w:rsid w:val="008A21D4"/>
    <w:rsid w:val="008A23BD"/>
    <w:rsid w:val="008A27B0"/>
    <w:rsid w:val="008A3458"/>
    <w:rsid w:val="008A34B1"/>
    <w:rsid w:val="008A3991"/>
    <w:rsid w:val="008A3AD1"/>
    <w:rsid w:val="008A45E1"/>
    <w:rsid w:val="008A48EB"/>
    <w:rsid w:val="008A4E67"/>
    <w:rsid w:val="008A4EB7"/>
    <w:rsid w:val="008A4F82"/>
    <w:rsid w:val="008A5218"/>
    <w:rsid w:val="008A529A"/>
    <w:rsid w:val="008A5635"/>
    <w:rsid w:val="008A5842"/>
    <w:rsid w:val="008A593A"/>
    <w:rsid w:val="008A599D"/>
    <w:rsid w:val="008A5A95"/>
    <w:rsid w:val="008A5B59"/>
    <w:rsid w:val="008A6016"/>
    <w:rsid w:val="008A6220"/>
    <w:rsid w:val="008A6813"/>
    <w:rsid w:val="008A68AD"/>
    <w:rsid w:val="008A73B6"/>
    <w:rsid w:val="008A746C"/>
    <w:rsid w:val="008A760F"/>
    <w:rsid w:val="008A7886"/>
    <w:rsid w:val="008A79D1"/>
    <w:rsid w:val="008A7EBD"/>
    <w:rsid w:val="008B020F"/>
    <w:rsid w:val="008B02B8"/>
    <w:rsid w:val="008B02F5"/>
    <w:rsid w:val="008B0321"/>
    <w:rsid w:val="008B0ACD"/>
    <w:rsid w:val="008B0DC4"/>
    <w:rsid w:val="008B10AC"/>
    <w:rsid w:val="008B1414"/>
    <w:rsid w:val="008B1599"/>
    <w:rsid w:val="008B16D7"/>
    <w:rsid w:val="008B1BDF"/>
    <w:rsid w:val="008B2368"/>
    <w:rsid w:val="008B2473"/>
    <w:rsid w:val="008B2505"/>
    <w:rsid w:val="008B2669"/>
    <w:rsid w:val="008B2A1A"/>
    <w:rsid w:val="008B2D29"/>
    <w:rsid w:val="008B32F4"/>
    <w:rsid w:val="008B3435"/>
    <w:rsid w:val="008B3A7A"/>
    <w:rsid w:val="008B3BC3"/>
    <w:rsid w:val="008B44C2"/>
    <w:rsid w:val="008B45E1"/>
    <w:rsid w:val="008B47E0"/>
    <w:rsid w:val="008B48A9"/>
    <w:rsid w:val="008B4955"/>
    <w:rsid w:val="008B4B63"/>
    <w:rsid w:val="008B4D6E"/>
    <w:rsid w:val="008B4D94"/>
    <w:rsid w:val="008B5462"/>
    <w:rsid w:val="008B587F"/>
    <w:rsid w:val="008B6717"/>
    <w:rsid w:val="008B68B0"/>
    <w:rsid w:val="008B6B8C"/>
    <w:rsid w:val="008B6D3E"/>
    <w:rsid w:val="008B738D"/>
    <w:rsid w:val="008B790D"/>
    <w:rsid w:val="008B7EC4"/>
    <w:rsid w:val="008B7F72"/>
    <w:rsid w:val="008C000E"/>
    <w:rsid w:val="008C00FE"/>
    <w:rsid w:val="008C0153"/>
    <w:rsid w:val="008C06BE"/>
    <w:rsid w:val="008C2290"/>
    <w:rsid w:val="008C2839"/>
    <w:rsid w:val="008C2C52"/>
    <w:rsid w:val="008C2EA3"/>
    <w:rsid w:val="008C34C9"/>
    <w:rsid w:val="008C3885"/>
    <w:rsid w:val="008C3EE4"/>
    <w:rsid w:val="008C4857"/>
    <w:rsid w:val="008C5372"/>
    <w:rsid w:val="008C574A"/>
    <w:rsid w:val="008C5C27"/>
    <w:rsid w:val="008C5C34"/>
    <w:rsid w:val="008C5CD9"/>
    <w:rsid w:val="008C5EE3"/>
    <w:rsid w:val="008C5FC2"/>
    <w:rsid w:val="008C6045"/>
    <w:rsid w:val="008C62FD"/>
    <w:rsid w:val="008C664F"/>
    <w:rsid w:val="008C6A00"/>
    <w:rsid w:val="008C6E5B"/>
    <w:rsid w:val="008C7031"/>
    <w:rsid w:val="008C752F"/>
    <w:rsid w:val="008D0186"/>
    <w:rsid w:val="008D062B"/>
    <w:rsid w:val="008D0C04"/>
    <w:rsid w:val="008D1711"/>
    <w:rsid w:val="008D1998"/>
    <w:rsid w:val="008D1DD2"/>
    <w:rsid w:val="008D206C"/>
    <w:rsid w:val="008D2448"/>
    <w:rsid w:val="008D2799"/>
    <w:rsid w:val="008D2E10"/>
    <w:rsid w:val="008D3136"/>
    <w:rsid w:val="008D33CA"/>
    <w:rsid w:val="008D33F4"/>
    <w:rsid w:val="008D3EA7"/>
    <w:rsid w:val="008D4049"/>
    <w:rsid w:val="008D41CF"/>
    <w:rsid w:val="008D4926"/>
    <w:rsid w:val="008D5080"/>
    <w:rsid w:val="008D58DF"/>
    <w:rsid w:val="008D60A7"/>
    <w:rsid w:val="008D6285"/>
    <w:rsid w:val="008D645A"/>
    <w:rsid w:val="008D664D"/>
    <w:rsid w:val="008D675C"/>
    <w:rsid w:val="008D7391"/>
    <w:rsid w:val="008E056C"/>
    <w:rsid w:val="008E0DA2"/>
    <w:rsid w:val="008E101F"/>
    <w:rsid w:val="008E1029"/>
    <w:rsid w:val="008E1545"/>
    <w:rsid w:val="008E19B8"/>
    <w:rsid w:val="008E1A43"/>
    <w:rsid w:val="008E27A3"/>
    <w:rsid w:val="008E2C62"/>
    <w:rsid w:val="008E2FED"/>
    <w:rsid w:val="008E319D"/>
    <w:rsid w:val="008E328B"/>
    <w:rsid w:val="008E32B2"/>
    <w:rsid w:val="008E33DA"/>
    <w:rsid w:val="008E341F"/>
    <w:rsid w:val="008E3567"/>
    <w:rsid w:val="008E35B2"/>
    <w:rsid w:val="008E3845"/>
    <w:rsid w:val="008E3B71"/>
    <w:rsid w:val="008E3D5F"/>
    <w:rsid w:val="008E3F02"/>
    <w:rsid w:val="008E3F7E"/>
    <w:rsid w:val="008E45D1"/>
    <w:rsid w:val="008E4EB3"/>
    <w:rsid w:val="008E57C8"/>
    <w:rsid w:val="008E5D5D"/>
    <w:rsid w:val="008E6498"/>
    <w:rsid w:val="008E6E3D"/>
    <w:rsid w:val="008E7D5D"/>
    <w:rsid w:val="008E7F9D"/>
    <w:rsid w:val="008F015B"/>
    <w:rsid w:val="008F02CA"/>
    <w:rsid w:val="008F0593"/>
    <w:rsid w:val="008F0972"/>
    <w:rsid w:val="008F0B12"/>
    <w:rsid w:val="008F0DEA"/>
    <w:rsid w:val="008F1011"/>
    <w:rsid w:val="008F108A"/>
    <w:rsid w:val="008F1465"/>
    <w:rsid w:val="008F1900"/>
    <w:rsid w:val="008F1F4A"/>
    <w:rsid w:val="008F1F6D"/>
    <w:rsid w:val="008F26E3"/>
    <w:rsid w:val="008F298A"/>
    <w:rsid w:val="008F2998"/>
    <w:rsid w:val="008F29C6"/>
    <w:rsid w:val="008F2D23"/>
    <w:rsid w:val="008F2FE0"/>
    <w:rsid w:val="008F3628"/>
    <w:rsid w:val="008F3A9E"/>
    <w:rsid w:val="008F4303"/>
    <w:rsid w:val="008F4430"/>
    <w:rsid w:val="008F45CA"/>
    <w:rsid w:val="008F5614"/>
    <w:rsid w:val="008F5676"/>
    <w:rsid w:val="008F5B97"/>
    <w:rsid w:val="008F70B8"/>
    <w:rsid w:val="008F726E"/>
    <w:rsid w:val="008F7E9E"/>
    <w:rsid w:val="0090022B"/>
    <w:rsid w:val="00900757"/>
    <w:rsid w:val="00900E19"/>
    <w:rsid w:val="0090265F"/>
    <w:rsid w:val="00902C8C"/>
    <w:rsid w:val="00902E2A"/>
    <w:rsid w:val="009032FB"/>
    <w:rsid w:val="009035D1"/>
    <w:rsid w:val="00903677"/>
    <w:rsid w:val="009038BC"/>
    <w:rsid w:val="00903B6D"/>
    <w:rsid w:val="00903FD2"/>
    <w:rsid w:val="0090449A"/>
    <w:rsid w:val="009044DD"/>
    <w:rsid w:val="009049EE"/>
    <w:rsid w:val="0090509E"/>
    <w:rsid w:val="009061F2"/>
    <w:rsid w:val="009065D3"/>
    <w:rsid w:val="009076C0"/>
    <w:rsid w:val="00907870"/>
    <w:rsid w:val="00907B1F"/>
    <w:rsid w:val="00907E51"/>
    <w:rsid w:val="009102B8"/>
    <w:rsid w:val="00910422"/>
    <w:rsid w:val="00910767"/>
    <w:rsid w:val="009108E8"/>
    <w:rsid w:val="00910C1A"/>
    <w:rsid w:val="00910CC2"/>
    <w:rsid w:val="009116B6"/>
    <w:rsid w:val="00912065"/>
    <w:rsid w:val="0091227A"/>
    <w:rsid w:val="00913166"/>
    <w:rsid w:val="00913213"/>
    <w:rsid w:val="009133B8"/>
    <w:rsid w:val="00913938"/>
    <w:rsid w:val="00913E8D"/>
    <w:rsid w:val="00913F37"/>
    <w:rsid w:val="00914378"/>
    <w:rsid w:val="0091469F"/>
    <w:rsid w:val="00914881"/>
    <w:rsid w:val="00914C8C"/>
    <w:rsid w:val="009153EB"/>
    <w:rsid w:val="009154A5"/>
    <w:rsid w:val="00915751"/>
    <w:rsid w:val="00915B3F"/>
    <w:rsid w:val="00915ECB"/>
    <w:rsid w:val="00916D44"/>
    <w:rsid w:val="00916ECC"/>
    <w:rsid w:val="00916F8D"/>
    <w:rsid w:val="009171B7"/>
    <w:rsid w:val="0091730F"/>
    <w:rsid w:val="009176D5"/>
    <w:rsid w:val="009176F7"/>
    <w:rsid w:val="009179E0"/>
    <w:rsid w:val="00917A43"/>
    <w:rsid w:val="00917B8A"/>
    <w:rsid w:val="00917FF8"/>
    <w:rsid w:val="0092015F"/>
    <w:rsid w:val="009201CA"/>
    <w:rsid w:val="009202D1"/>
    <w:rsid w:val="00921038"/>
    <w:rsid w:val="009215F2"/>
    <w:rsid w:val="0092168A"/>
    <w:rsid w:val="00921CBB"/>
    <w:rsid w:val="00922372"/>
    <w:rsid w:val="00922429"/>
    <w:rsid w:val="00922710"/>
    <w:rsid w:val="00922841"/>
    <w:rsid w:val="009230D9"/>
    <w:rsid w:val="0092352D"/>
    <w:rsid w:val="009235B8"/>
    <w:rsid w:val="00923A3D"/>
    <w:rsid w:val="00925085"/>
    <w:rsid w:val="009256BC"/>
    <w:rsid w:val="009259A3"/>
    <w:rsid w:val="00926198"/>
    <w:rsid w:val="009262CD"/>
    <w:rsid w:val="009266D0"/>
    <w:rsid w:val="00926BFB"/>
    <w:rsid w:val="00926EAA"/>
    <w:rsid w:val="00926F4E"/>
    <w:rsid w:val="0092704D"/>
    <w:rsid w:val="009270BC"/>
    <w:rsid w:val="009275D1"/>
    <w:rsid w:val="00927DAB"/>
    <w:rsid w:val="00927DD4"/>
    <w:rsid w:val="00930113"/>
    <w:rsid w:val="00930992"/>
    <w:rsid w:val="00930ABD"/>
    <w:rsid w:val="00930F11"/>
    <w:rsid w:val="00931515"/>
    <w:rsid w:val="0093183E"/>
    <w:rsid w:val="0093191A"/>
    <w:rsid w:val="00931B0B"/>
    <w:rsid w:val="00931ED4"/>
    <w:rsid w:val="00932162"/>
    <w:rsid w:val="00932529"/>
    <w:rsid w:val="00932C99"/>
    <w:rsid w:val="00932FDB"/>
    <w:rsid w:val="00933052"/>
    <w:rsid w:val="009330FA"/>
    <w:rsid w:val="00933153"/>
    <w:rsid w:val="009332E9"/>
    <w:rsid w:val="00933312"/>
    <w:rsid w:val="00933503"/>
    <w:rsid w:val="00933C13"/>
    <w:rsid w:val="0093493C"/>
    <w:rsid w:val="00934F31"/>
    <w:rsid w:val="009354E9"/>
    <w:rsid w:val="0093578E"/>
    <w:rsid w:val="00936BEF"/>
    <w:rsid w:val="0093732E"/>
    <w:rsid w:val="00937B38"/>
    <w:rsid w:val="009404DB"/>
    <w:rsid w:val="0094069F"/>
    <w:rsid w:val="00940B10"/>
    <w:rsid w:val="00941030"/>
    <w:rsid w:val="0094152D"/>
    <w:rsid w:val="00941562"/>
    <w:rsid w:val="009417AB"/>
    <w:rsid w:val="00941B91"/>
    <w:rsid w:val="00941BA9"/>
    <w:rsid w:val="00941EED"/>
    <w:rsid w:val="0094206A"/>
    <w:rsid w:val="009423DE"/>
    <w:rsid w:val="00942729"/>
    <w:rsid w:val="00943130"/>
    <w:rsid w:val="00943210"/>
    <w:rsid w:val="0094328C"/>
    <w:rsid w:val="00943431"/>
    <w:rsid w:val="0094379F"/>
    <w:rsid w:val="00943800"/>
    <w:rsid w:val="009438DF"/>
    <w:rsid w:val="009438F0"/>
    <w:rsid w:val="009439AC"/>
    <w:rsid w:val="00943A4E"/>
    <w:rsid w:val="00943C1D"/>
    <w:rsid w:val="00943D20"/>
    <w:rsid w:val="00943E62"/>
    <w:rsid w:val="00944295"/>
    <w:rsid w:val="00944403"/>
    <w:rsid w:val="00944C97"/>
    <w:rsid w:val="00944E81"/>
    <w:rsid w:val="009454FE"/>
    <w:rsid w:val="00945592"/>
    <w:rsid w:val="00945AE2"/>
    <w:rsid w:val="00946249"/>
    <w:rsid w:val="00946D24"/>
    <w:rsid w:val="00946E92"/>
    <w:rsid w:val="00946EEA"/>
    <w:rsid w:val="0094703E"/>
    <w:rsid w:val="00947419"/>
    <w:rsid w:val="00947B73"/>
    <w:rsid w:val="00950415"/>
    <w:rsid w:val="00950A76"/>
    <w:rsid w:val="00950B68"/>
    <w:rsid w:val="009510E3"/>
    <w:rsid w:val="00951581"/>
    <w:rsid w:val="009520E2"/>
    <w:rsid w:val="00952A72"/>
    <w:rsid w:val="00952AFE"/>
    <w:rsid w:val="00952B5F"/>
    <w:rsid w:val="00952D21"/>
    <w:rsid w:val="00952F36"/>
    <w:rsid w:val="00953117"/>
    <w:rsid w:val="0095372D"/>
    <w:rsid w:val="00953778"/>
    <w:rsid w:val="00953D1C"/>
    <w:rsid w:val="00954274"/>
    <w:rsid w:val="0095446D"/>
    <w:rsid w:val="00954490"/>
    <w:rsid w:val="00955113"/>
    <w:rsid w:val="00955B58"/>
    <w:rsid w:val="00955BBF"/>
    <w:rsid w:val="00955C07"/>
    <w:rsid w:val="00955F43"/>
    <w:rsid w:val="0095618A"/>
    <w:rsid w:val="009565FA"/>
    <w:rsid w:val="009567CF"/>
    <w:rsid w:val="00956D23"/>
    <w:rsid w:val="009577C6"/>
    <w:rsid w:val="00957BF9"/>
    <w:rsid w:val="00960795"/>
    <w:rsid w:val="00960CCF"/>
    <w:rsid w:val="009620F5"/>
    <w:rsid w:val="009628A9"/>
    <w:rsid w:val="00962B0B"/>
    <w:rsid w:val="009632FE"/>
    <w:rsid w:val="0096350B"/>
    <w:rsid w:val="009645F5"/>
    <w:rsid w:val="00964620"/>
    <w:rsid w:val="00964F8E"/>
    <w:rsid w:val="00965D12"/>
    <w:rsid w:val="00965D13"/>
    <w:rsid w:val="009662F1"/>
    <w:rsid w:val="00966B3B"/>
    <w:rsid w:val="00967DA6"/>
    <w:rsid w:val="00970911"/>
    <w:rsid w:val="00970ABB"/>
    <w:rsid w:val="00971099"/>
    <w:rsid w:val="00971652"/>
    <w:rsid w:val="009716D3"/>
    <w:rsid w:val="00971A03"/>
    <w:rsid w:val="00971FD2"/>
    <w:rsid w:val="00972101"/>
    <w:rsid w:val="00972336"/>
    <w:rsid w:val="00972B1A"/>
    <w:rsid w:val="00972FC1"/>
    <w:rsid w:val="00973058"/>
    <w:rsid w:val="00973C4C"/>
    <w:rsid w:val="009740EF"/>
    <w:rsid w:val="0097455E"/>
    <w:rsid w:val="00974739"/>
    <w:rsid w:val="00974DDA"/>
    <w:rsid w:val="00974F61"/>
    <w:rsid w:val="0097612F"/>
    <w:rsid w:val="00976711"/>
    <w:rsid w:val="00976A7A"/>
    <w:rsid w:val="00976D47"/>
    <w:rsid w:val="00976D58"/>
    <w:rsid w:val="00980A26"/>
    <w:rsid w:val="00980A60"/>
    <w:rsid w:val="00980B7E"/>
    <w:rsid w:val="00981042"/>
    <w:rsid w:val="00981636"/>
    <w:rsid w:val="00982323"/>
    <w:rsid w:val="0098259B"/>
    <w:rsid w:val="00982B38"/>
    <w:rsid w:val="00982CFB"/>
    <w:rsid w:val="00983285"/>
    <w:rsid w:val="0098395E"/>
    <w:rsid w:val="00983B8B"/>
    <w:rsid w:val="00983D93"/>
    <w:rsid w:val="00984369"/>
    <w:rsid w:val="00984996"/>
    <w:rsid w:val="009857C0"/>
    <w:rsid w:val="009859E6"/>
    <w:rsid w:val="00985A2A"/>
    <w:rsid w:val="00985ACC"/>
    <w:rsid w:val="009864B2"/>
    <w:rsid w:val="00986C93"/>
    <w:rsid w:val="00986DE3"/>
    <w:rsid w:val="00986E68"/>
    <w:rsid w:val="009873A0"/>
    <w:rsid w:val="009875AE"/>
    <w:rsid w:val="00987683"/>
    <w:rsid w:val="00987711"/>
    <w:rsid w:val="009877B4"/>
    <w:rsid w:val="00987B13"/>
    <w:rsid w:val="0099053B"/>
    <w:rsid w:val="00990574"/>
    <w:rsid w:val="009905BF"/>
    <w:rsid w:val="009907E9"/>
    <w:rsid w:val="00990998"/>
    <w:rsid w:val="00990AFD"/>
    <w:rsid w:val="00990CCC"/>
    <w:rsid w:val="00991532"/>
    <w:rsid w:val="00991C7D"/>
    <w:rsid w:val="00991DCD"/>
    <w:rsid w:val="009920EB"/>
    <w:rsid w:val="00992657"/>
    <w:rsid w:val="00992E46"/>
    <w:rsid w:val="0099303C"/>
    <w:rsid w:val="009930C7"/>
    <w:rsid w:val="0099315C"/>
    <w:rsid w:val="00993238"/>
    <w:rsid w:val="00993638"/>
    <w:rsid w:val="00993727"/>
    <w:rsid w:val="00993DA3"/>
    <w:rsid w:val="009942B1"/>
    <w:rsid w:val="009945EF"/>
    <w:rsid w:val="009947E5"/>
    <w:rsid w:val="00995160"/>
    <w:rsid w:val="00996094"/>
    <w:rsid w:val="0099609E"/>
    <w:rsid w:val="009960F2"/>
    <w:rsid w:val="0099670C"/>
    <w:rsid w:val="00996A2D"/>
    <w:rsid w:val="00997150"/>
    <w:rsid w:val="00997774"/>
    <w:rsid w:val="009979BE"/>
    <w:rsid w:val="009A0059"/>
    <w:rsid w:val="009A0413"/>
    <w:rsid w:val="009A05EC"/>
    <w:rsid w:val="009A07EC"/>
    <w:rsid w:val="009A0D2A"/>
    <w:rsid w:val="009A132F"/>
    <w:rsid w:val="009A14E8"/>
    <w:rsid w:val="009A1D24"/>
    <w:rsid w:val="009A1D66"/>
    <w:rsid w:val="009A2027"/>
    <w:rsid w:val="009A2438"/>
    <w:rsid w:val="009A26A2"/>
    <w:rsid w:val="009A2ED5"/>
    <w:rsid w:val="009A2F1D"/>
    <w:rsid w:val="009A31EB"/>
    <w:rsid w:val="009A32DC"/>
    <w:rsid w:val="009A35B6"/>
    <w:rsid w:val="009A35DC"/>
    <w:rsid w:val="009A3A6D"/>
    <w:rsid w:val="009A4569"/>
    <w:rsid w:val="009A47F7"/>
    <w:rsid w:val="009A5059"/>
    <w:rsid w:val="009A5189"/>
    <w:rsid w:val="009A5227"/>
    <w:rsid w:val="009A53E9"/>
    <w:rsid w:val="009A5462"/>
    <w:rsid w:val="009A557B"/>
    <w:rsid w:val="009A5680"/>
    <w:rsid w:val="009A5C10"/>
    <w:rsid w:val="009A66D9"/>
    <w:rsid w:val="009A6A78"/>
    <w:rsid w:val="009A7025"/>
    <w:rsid w:val="009A7031"/>
    <w:rsid w:val="009A7053"/>
    <w:rsid w:val="009A76E0"/>
    <w:rsid w:val="009B105C"/>
    <w:rsid w:val="009B1415"/>
    <w:rsid w:val="009B14B6"/>
    <w:rsid w:val="009B1528"/>
    <w:rsid w:val="009B1B6E"/>
    <w:rsid w:val="009B1BEB"/>
    <w:rsid w:val="009B1F1D"/>
    <w:rsid w:val="009B1F91"/>
    <w:rsid w:val="009B2180"/>
    <w:rsid w:val="009B248D"/>
    <w:rsid w:val="009B24FD"/>
    <w:rsid w:val="009B278A"/>
    <w:rsid w:val="009B2869"/>
    <w:rsid w:val="009B289C"/>
    <w:rsid w:val="009B2C77"/>
    <w:rsid w:val="009B2D5B"/>
    <w:rsid w:val="009B3947"/>
    <w:rsid w:val="009B3B9F"/>
    <w:rsid w:val="009B3BE1"/>
    <w:rsid w:val="009B3D5D"/>
    <w:rsid w:val="009B3EE2"/>
    <w:rsid w:val="009B40F3"/>
    <w:rsid w:val="009B4203"/>
    <w:rsid w:val="009B45B1"/>
    <w:rsid w:val="009B4699"/>
    <w:rsid w:val="009B4D00"/>
    <w:rsid w:val="009B4FEA"/>
    <w:rsid w:val="009B5872"/>
    <w:rsid w:val="009B6312"/>
    <w:rsid w:val="009B6591"/>
    <w:rsid w:val="009B6ADD"/>
    <w:rsid w:val="009B6FF9"/>
    <w:rsid w:val="009B738B"/>
    <w:rsid w:val="009B79CD"/>
    <w:rsid w:val="009B7AD4"/>
    <w:rsid w:val="009C0237"/>
    <w:rsid w:val="009C0BE7"/>
    <w:rsid w:val="009C0DBB"/>
    <w:rsid w:val="009C12BF"/>
    <w:rsid w:val="009C18AB"/>
    <w:rsid w:val="009C1D91"/>
    <w:rsid w:val="009C1DCE"/>
    <w:rsid w:val="009C2294"/>
    <w:rsid w:val="009C269D"/>
    <w:rsid w:val="009C2727"/>
    <w:rsid w:val="009C2CA8"/>
    <w:rsid w:val="009C2FDF"/>
    <w:rsid w:val="009C355A"/>
    <w:rsid w:val="009C357C"/>
    <w:rsid w:val="009C3A7A"/>
    <w:rsid w:val="009C3BED"/>
    <w:rsid w:val="009C3E87"/>
    <w:rsid w:val="009C444A"/>
    <w:rsid w:val="009C4814"/>
    <w:rsid w:val="009C4A29"/>
    <w:rsid w:val="009C4EF3"/>
    <w:rsid w:val="009C54F0"/>
    <w:rsid w:val="009C59FC"/>
    <w:rsid w:val="009C5FE7"/>
    <w:rsid w:val="009C633F"/>
    <w:rsid w:val="009C67B1"/>
    <w:rsid w:val="009C6EC2"/>
    <w:rsid w:val="009C6F30"/>
    <w:rsid w:val="009C701F"/>
    <w:rsid w:val="009C704C"/>
    <w:rsid w:val="009C72BF"/>
    <w:rsid w:val="009C782A"/>
    <w:rsid w:val="009D011C"/>
    <w:rsid w:val="009D0536"/>
    <w:rsid w:val="009D0F03"/>
    <w:rsid w:val="009D0F35"/>
    <w:rsid w:val="009D1274"/>
    <w:rsid w:val="009D1ECC"/>
    <w:rsid w:val="009D258F"/>
    <w:rsid w:val="009D2CB1"/>
    <w:rsid w:val="009D2EED"/>
    <w:rsid w:val="009D305E"/>
    <w:rsid w:val="009D3072"/>
    <w:rsid w:val="009D34A3"/>
    <w:rsid w:val="009D3650"/>
    <w:rsid w:val="009D3A65"/>
    <w:rsid w:val="009D3AB8"/>
    <w:rsid w:val="009D3BB4"/>
    <w:rsid w:val="009D46BE"/>
    <w:rsid w:val="009D5483"/>
    <w:rsid w:val="009D5674"/>
    <w:rsid w:val="009D5803"/>
    <w:rsid w:val="009D5FDE"/>
    <w:rsid w:val="009D609E"/>
    <w:rsid w:val="009D61C2"/>
    <w:rsid w:val="009D63B7"/>
    <w:rsid w:val="009D6627"/>
    <w:rsid w:val="009D67BB"/>
    <w:rsid w:val="009D68E9"/>
    <w:rsid w:val="009D6C2D"/>
    <w:rsid w:val="009D6DBF"/>
    <w:rsid w:val="009D73F1"/>
    <w:rsid w:val="009D757E"/>
    <w:rsid w:val="009D79CD"/>
    <w:rsid w:val="009D7FFD"/>
    <w:rsid w:val="009E0041"/>
    <w:rsid w:val="009E01B2"/>
    <w:rsid w:val="009E082D"/>
    <w:rsid w:val="009E094B"/>
    <w:rsid w:val="009E1094"/>
    <w:rsid w:val="009E12B3"/>
    <w:rsid w:val="009E15EB"/>
    <w:rsid w:val="009E18FC"/>
    <w:rsid w:val="009E2620"/>
    <w:rsid w:val="009E307D"/>
    <w:rsid w:val="009E335F"/>
    <w:rsid w:val="009E3617"/>
    <w:rsid w:val="009E3CD0"/>
    <w:rsid w:val="009E3ECD"/>
    <w:rsid w:val="009E3ED9"/>
    <w:rsid w:val="009E41C0"/>
    <w:rsid w:val="009E4616"/>
    <w:rsid w:val="009E4784"/>
    <w:rsid w:val="009E4E9B"/>
    <w:rsid w:val="009E506C"/>
    <w:rsid w:val="009E5335"/>
    <w:rsid w:val="009E5B16"/>
    <w:rsid w:val="009E5C22"/>
    <w:rsid w:val="009E5F68"/>
    <w:rsid w:val="009E634F"/>
    <w:rsid w:val="009E636A"/>
    <w:rsid w:val="009E672B"/>
    <w:rsid w:val="009E6CBE"/>
    <w:rsid w:val="009E729B"/>
    <w:rsid w:val="009E72D6"/>
    <w:rsid w:val="009F0832"/>
    <w:rsid w:val="009F0A60"/>
    <w:rsid w:val="009F0DA6"/>
    <w:rsid w:val="009F17CA"/>
    <w:rsid w:val="009F185D"/>
    <w:rsid w:val="009F1888"/>
    <w:rsid w:val="009F18DA"/>
    <w:rsid w:val="009F20FF"/>
    <w:rsid w:val="009F2114"/>
    <w:rsid w:val="009F2333"/>
    <w:rsid w:val="009F2349"/>
    <w:rsid w:val="009F2361"/>
    <w:rsid w:val="009F293C"/>
    <w:rsid w:val="009F2B6C"/>
    <w:rsid w:val="009F2E50"/>
    <w:rsid w:val="009F309A"/>
    <w:rsid w:val="009F36ED"/>
    <w:rsid w:val="009F3F85"/>
    <w:rsid w:val="009F3F96"/>
    <w:rsid w:val="009F425D"/>
    <w:rsid w:val="009F4304"/>
    <w:rsid w:val="009F430C"/>
    <w:rsid w:val="009F5BAD"/>
    <w:rsid w:val="009F61F9"/>
    <w:rsid w:val="009F66B4"/>
    <w:rsid w:val="009F66B6"/>
    <w:rsid w:val="009F6823"/>
    <w:rsid w:val="009F687C"/>
    <w:rsid w:val="009F6C50"/>
    <w:rsid w:val="009F6D05"/>
    <w:rsid w:val="009F6D8E"/>
    <w:rsid w:val="009F72EA"/>
    <w:rsid w:val="009F766F"/>
    <w:rsid w:val="009F767B"/>
    <w:rsid w:val="00A00091"/>
    <w:rsid w:val="00A007B5"/>
    <w:rsid w:val="00A00D63"/>
    <w:rsid w:val="00A0156E"/>
    <w:rsid w:val="00A017C7"/>
    <w:rsid w:val="00A0224D"/>
    <w:rsid w:val="00A024FD"/>
    <w:rsid w:val="00A02A3F"/>
    <w:rsid w:val="00A02ADE"/>
    <w:rsid w:val="00A038A2"/>
    <w:rsid w:val="00A03DE9"/>
    <w:rsid w:val="00A03F83"/>
    <w:rsid w:val="00A03FAA"/>
    <w:rsid w:val="00A04084"/>
    <w:rsid w:val="00A0453E"/>
    <w:rsid w:val="00A04C1F"/>
    <w:rsid w:val="00A04C4C"/>
    <w:rsid w:val="00A04DBF"/>
    <w:rsid w:val="00A05089"/>
    <w:rsid w:val="00A05220"/>
    <w:rsid w:val="00A05511"/>
    <w:rsid w:val="00A06041"/>
    <w:rsid w:val="00A0604E"/>
    <w:rsid w:val="00A06081"/>
    <w:rsid w:val="00A06962"/>
    <w:rsid w:val="00A06A36"/>
    <w:rsid w:val="00A06BE9"/>
    <w:rsid w:val="00A06C31"/>
    <w:rsid w:val="00A07182"/>
    <w:rsid w:val="00A073D5"/>
    <w:rsid w:val="00A07AC2"/>
    <w:rsid w:val="00A07ED1"/>
    <w:rsid w:val="00A07EDD"/>
    <w:rsid w:val="00A07FE7"/>
    <w:rsid w:val="00A100BD"/>
    <w:rsid w:val="00A106A8"/>
    <w:rsid w:val="00A107B1"/>
    <w:rsid w:val="00A1080E"/>
    <w:rsid w:val="00A11A09"/>
    <w:rsid w:val="00A11A17"/>
    <w:rsid w:val="00A11A49"/>
    <w:rsid w:val="00A11B03"/>
    <w:rsid w:val="00A11B1A"/>
    <w:rsid w:val="00A11C1D"/>
    <w:rsid w:val="00A11C70"/>
    <w:rsid w:val="00A122F5"/>
    <w:rsid w:val="00A12361"/>
    <w:rsid w:val="00A12444"/>
    <w:rsid w:val="00A12F0F"/>
    <w:rsid w:val="00A13058"/>
    <w:rsid w:val="00A13C52"/>
    <w:rsid w:val="00A14101"/>
    <w:rsid w:val="00A14525"/>
    <w:rsid w:val="00A1484C"/>
    <w:rsid w:val="00A148A7"/>
    <w:rsid w:val="00A148F3"/>
    <w:rsid w:val="00A14957"/>
    <w:rsid w:val="00A15686"/>
    <w:rsid w:val="00A156D5"/>
    <w:rsid w:val="00A15834"/>
    <w:rsid w:val="00A15CB8"/>
    <w:rsid w:val="00A1686C"/>
    <w:rsid w:val="00A1721A"/>
    <w:rsid w:val="00A1738A"/>
    <w:rsid w:val="00A17C5A"/>
    <w:rsid w:val="00A20085"/>
    <w:rsid w:val="00A204CA"/>
    <w:rsid w:val="00A20E48"/>
    <w:rsid w:val="00A2249D"/>
    <w:rsid w:val="00A22731"/>
    <w:rsid w:val="00A22912"/>
    <w:rsid w:val="00A2298C"/>
    <w:rsid w:val="00A22A83"/>
    <w:rsid w:val="00A22AE4"/>
    <w:rsid w:val="00A230AD"/>
    <w:rsid w:val="00A2310F"/>
    <w:rsid w:val="00A23385"/>
    <w:rsid w:val="00A23653"/>
    <w:rsid w:val="00A23667"/>
    <w:rsid w:val="00A23EFD"/>
    <w:rsid w:val="00A24116"/>
    <w:rsid w:val="00A24403"/>
    <w:rsid w:val="00A2445D"/>
    <w:rsid w:val="00A247E6"/>
    <w:rsid w:val="00A24CE6"/>
    <w:rsid w:val="00A24ED5"/>
    <w:rsid w:val="00A24FF0"/>
    <w:rsid w:val="00A25034"/>
    <w:rsid w:val="00A25270"/>
    <w:rsid w:val="00A25334"/>
    <w:rsid w:val="00A25913"/>
    <w:rsid w:val="00A2595C"/>
    <w:rsid w:val="00A25A16"/>
    <w:rsid w:val="00A25B39"/>
    <w:rsid w:val="00A25CE0"/>
    <w:rsid w:val="00A2684C"/>
    <w:rsid w:val="00A26A79"/>
    <w:rsid w:val="00A26F21"/>
    <w:rsid w:val="00A273A8"/>
    <w:rsid w:val="00A2757A"/>
    <w:rsid w:val="00A27A1D"/>
    <w:rsid w:val="00A27DC8"/>
    <w:rsid w:val="00A27E1D"/>
    <w:rsid w:val="00A27EDD"/>
    <w:rsid w:val="00A3036A"/>
    <w:rsid w:val="00A304EF"/>
    <w:rsid w:val="00A30A48"/>
    <w:rsid w:val="00A30B98"/>
    <w:rsid w:val="00A30F44"/>
    <w:rsid w:val="00A3120D"/>
    <w:rsid w:val="00A31334"/>
    <w:rsid w:val="00A318CF"/>
    <w:rsid w:val="00A31D07"/>
    <w:rsid w:val="00A31FDC"/>
    <w:rsid w:val="00A32145"/>
    <w:rsid w:val="00A324AC"/>
    <w:rsid w:val="00A32AED"/>
    <w:rsid w:val="00A32DB9"/>
    <w:rsid w:val="00A33168"/>
    <w:rsid w:val="00A3427E"/>
    <w:rsid w:val="00A34353"/>
    <w:rsid w:val="00A34519"/>
    <w:rsid w:val="00A345A3"/>
    <w:rsid w:val="00A34A6C"/>
    <w:rsid w:val="00A34AEE"/>
    <w:rsid w:val="00A3564C"/>
    <w:rsid w:val="00A35ACF"/>
    <w:rsid w:val="00A35B29"/>
    <w:rsid w:val="00A35F92"/>
    <w:rsid w:val="00A363CB"/>
    <w:rsid w:val="00A36A6E"/>
    <w:rsid w:val="00A36B23"/>
    <w:rsid w:val="00A3707C"/>
    <w:rsid w:val="00A40269"/>
    <w:rsid w:val="00A40310"/>
    <w:rsid w:val="00A4032D"/>
    <w:rsid w:val="00A404EF"/>
    <w:rsid w:val="00A40551"/>
    <w:rsid w:val="00A40A08"/>
    <w:rsid w:val="00A40A14"/>
    <w:rsid w:val="00A40DF3"/>
    <w:rsid w:val="00A4133F"/>
    <w:rsid w:val="00A41978"/>
    <w:rsid w:val="00A41A1F"/>
    <w:rsid w:val="00A41A26"/>
    <w:rsid w:val="00A42378"/>
    <w:rsid w:val="00A427CB"/>
    <w:rsid w:val="00A42A65"/>
    <w:rsid w:val="00A4300A"/>
    <w:rsid w:val="00A43128"/>
    <w:rsid w:val="00A43241"/>
    <w:rsid w:val="00A43802"/>
    <w:rsid w:val="00A438CA"/>
    <w:rsid w:val="00A440A8"/>
    <w:rsid w:val="00A44201"/>
    <w:rsid w:val="00A44604"/>
    <w:rsid w:val="00A45A72"/>
    <w:rsid w:val="00A45C8D"/>
    <w:rsid w:val="00A45C9E"/>
    <w:rsid w:val="00A45E31"/>
    <w:rsid w:val="00A46675"/>
    <w:rsid w:val="00A46767"/>
    <w:rsid w:val="00A46BCE"/>
    <w:rsid w:val="00A46BDE"/>
    <w:rsid w:val="00A46F4E"/>
    <w:rsid w:val="00A47160"/>
    <w:rsid w:val="00A47374"/>
    <w:rsid w:val="00A47421"/>
    <w:rsid w:val="00A47957"/>
    <w:rsid w:val="00A501CA"/>
    <w:rsid w:val="00A511D4"/>
    <w:rsid w:val="00A512B4"/>
    <w:rsid w:val="00A515D5"/>
    <w:rsid w:val="00A51E3E"/>
    <w:rsid w:val="00A528A3"/>
    <w:rsid w:val="00A53237"/>
    <w:rsid w:val="00A53248"/>
    <w:rsid w:val="00A532CD"/>
    <w:rsid w:val="00A5417C"/>
    <w:rsid w:val="00A54582"/>
    <w:rsid w:val="00A548B0"/>
    <w:rsid w:val="00A54E6E"/>
    <w:rsid w:val="00A550B9"/>
    <w:rsid w:val="00A5580B"/>
    <w:rsid w:val="00A559C1"/>
    <w:rsid w:val="00A55A0E"/>
    <w:rsid w:val="00A564A0"/>
    <w:rsid w:val="00A56655"/>
    <w:rsid w:val="00A566B3"/>
    <w:rsid w:val="00A566DE"/>
    <w:rsid w:val="00A57C0A"/>
    <w:rsid w:val="00A57C48"/>
    <w:rsid w:val="00A60444"/>
    <w:rsid w:val="00A60727"/>
    <w:rsid w:val="00A60B25"/>
    <w:rsid w:val="00A6107F"/>
    <w:rsid w:val="00A61184"/>
    <w:rsid w:val="00A61303"/>
    <w:rsid w:val="00A61428"/>
    <w:rsid w:val="00A61B12"/>
    <w:rsid w:val="00A627E1"/>
    <w:rsid w:val="00A627FE"/>
    <w:rsid w:val="00A62979"/>
    <w:rsid w:val="00A62F38"/>
    <w:rsid w:val="00A631BF"/>
    <w:rsid w:val="00A6327C"/>
    <w:rsid w:val="00A63787"/>
    <w:rsid w:val="00A63A31"/>
    <w:rsid w:val="00A63BF2"/>
    <w:rsid w:val="00A63D52"/>
    <w:rsid w:val="00A647F9"/>
    <w:rsid w:val="00A65070"/>
    <w:rsid w:val="00A65199"/>
    <w:rsid w:val="00A65843"/>
    <w:rsid w:val="00A65E3E"/>
    <w:rsid w:val="00A66045"/>
    <w:rsid w:val="00A66304"/>
    <w:rsid w:val="00A66733"/>
    <w:rsid w:val="00A66932"/>
    <w:rsid w:val="00A669A8"/>
    <w:rsid w:val="00A66CBC"/>
    <w:rsid w:val="00A670CA"/>
    <w:rsid w:val="00A67754"/>
    <w:rsid w:val="00A6785A"/>
    <w:rsid w:val="00A67D4C"/>
    <w:rsid w:val="00A67EDF"/>
    <w:rsid w:val="00A70114"/>
    <w:rsid w:val="00A70189"/>
    <w:rsid w:val="00A70A43"/>
    <w:rsid w:val="00A71AFD"/>
    <w:rsid w:val="00A72021"/>
    <w:rsid w:val="00A72131"/>
    <w:rsid w:val="00A726D2"/>
    <w:rsid w:val="00A73341"/>
    <w:rsid w:val="00A73364"/>
    <w:rsid w:val="00A7399D"/>
    <w:rsid w:val="00A74E5B"/>
    <w:rsid w:val="00A75338"/>
    <w:rsid w:val="00A756C6"/>
    <w:rsid w:val="00A7609E"/>
    <w:rsid w:val="00A764C3"/>
    <w:rsid w:val="00A765FA"/>
    <w:rsid w:val="00A76E0D"/>
    <w:rsid w:val="00A77261"/>
    <w:rsid w:val="00A7748A"/>
    <w:rsid w:val="00A7754A"/>
    <w:rsid w:val="00A775FD"/>
    <w:rsid w:val="00A77950"/>
    <w:rsid w:val="00A77B73"/>
    <w:rsid w:val="00A77DC9"/>
    <w:rsid w:val="00A801D3"/>
    <w:rsid w:val="00A80414"/>
    <w:rsid w:val="00A80528"/>
    <w:rsid w:val="00A80684"/>
    <w:rsid w:val="00A806E6"/>
    <w:rsid w:val="00A80BC0"/>
    <w:rsid w:val="00A80EEF"/>
    <w:rsid w:val="00A8124F"/>
    <w:rsid w:val="00A815F4"/>
    <w:rsid w:val="00A81F66"/>
    <w:rsid w:val="00A82072"/>
    <w:rsid w:val="00A82375"/>
    <w:rsid w:val="00A82429"/>
    <w:rsid w:val="00A82B67"/>
    <w:rsid w:val="00A82C67"/>
    <w:rsid w:val="00A83050"/>
    <w:rsid w:val="00A830C8"/>
    <w:rsid w:val="00A83167"/>
    <w:rsid w:val="00A83388"/>
    <w:rsid w:val="00A8363F"/>
    <w:rsid w:val="00A83F21"/>
    <w:rsid w:val="00A84B11"/>
    <w:rsid w:val="00A84C97"/>
    <w:rsid w:val="00A84ECA"/>
    <w:rsid w:val="00A851B5"/>
    <w:rsid w:val="00A854FF"/>
    <w:rsid w:val="00A856B5"/>
    <w:rsid w:val="00A859AD"/>
    <w:rsid w:val="00A85DF9"/>
    <w:rsid w:val="00A85EAD"/>
    <w:rsid w:val="00A85EFC"/>
    <w:rsid w:val="00A86FC0"/>
    <w:rsid w:val="00A870B1"/>
    <w:rsid w:val="00A870E7"/>
    <w:rsid w:val="00A87321"/>
    <w:rsid w:val="00A87B78"/>
    <w:rsid w:val="00A87C74"/>
    <w:rsid w:val="00A903F6"/>
    <w:rsid w:val="00A90E46"/>
    <w:rsid w:val="00A914FB"/>
    <w:rsid w:val="00A91BDB"/>
    <w:rsid w:val="00A91D07"/>
    <w:rsid w:val="00A91EA0"/>
    <w:rsid w:val="00A91EA1"/>
    <w:rsid w:val="00A91F50"/>
    <w:rsid w:val="00A92304"/>
    <w:rsid w:val="00A9278E"/>
    <w:rsid w:val="00A92C6C"/>
    <w:rsid w:val="00A93447"/>
    <w:rsid w:val="00A93AC2"/>
    <w:rsid w:val="00A93B61"/>
    <w:rsid w:val="00A93E2B"/>
    <w:rsid w:val="00A94291"/>
    <w:rsid w:val="00A943ED"/>
    <w:rsid w:val="00A944CB"/>
    <w:rsid w:val="00A948BF"/>
    <w:rsid w:val="00A94D19"/>
    <w:rsid w:val="00A95008"/>
    <w:rsid w:val="00A95555"/>
    <w:rsid w:val="00A95899"/>
    <w:rsid w:val="00A95BC5"/>
    <w:rsid w:val="00A96668"/>
    <w:rsid w:val="00A968F2"/>
    <w:rsid w:val="00A9698B"/>
    <w:rsid w:val="00A96A29"/>
    <w:rsid w:val="00A96AC6"/>
    <w:rsid w:val="00A96CAD"/>
    <w:rsid w:val="00A96E2D"/>
    <w:rsid w:val="00A970F1"/>
    <w:rsid w:val="00A971E9"/>
    <w:rsid w:val="00A9730D"/>
    <w:rsid w:val="00A976D6"/>
    <w:rsid w:val="00A977A3"/>
    <w:rsid w:val="00A97F37"/>
    <w:rsid w:val="00AA0027"/>
    <w:rsid w:val="00AA0329"/>
    <w:rsid w:val="00AA0706"/>
    <w:rsid w:val="00AA0C29"/>
    <w:rsid w:val="00AA0E18"/>
    <w:rsid w:val="00AA1312"/>
    <w:rsid w:val="00AA16DC"/>
    <w:rsid w:val="00AA1754"/>
    <w:rsid w:val="00AA19A9"/>
    <w:rsid w:val="00AA1DCE"/>
    <w:rsid w:val="00AA206F"/>
    <w:rsid w:val="00AA292F"/>
    <w:rsid w:val="00AA2A86"/>
    <w:rsid w:val="00AA35F5"/>
    <w:rsid w:val="00AA368F"/>
    <w:rsid w:val="00AA3B28"/>
    <w:rsid w:val="00AA3CBA"/>
    <w:rsid w:val="00AA3E34"/>
    <w:rsid w:val="00AA41FA"/>
    <w:rsid w:val="00AA4461"/>
    <w:rsid w:val="00AA472B"/>
    <w:rsid w:val="00AA4E07"/>
    <w:rsid w:val="00AA51FB"/>
    <w:rsid w:val="00AA53C4"/>
    <w:rsid w:val="00AA56C6"/>
    <w:rsid w:val="00AA5B11"/>
    <w:rsid w:val="00AA5B1D"/>
    <w:rsid w:val="00AA5B34"/>
    <w:rsid w:val="00AA60FA"/>
    <w:rsid w:val="00AA61D1"/>
    <w:rsid w:val="00AA62C5"/>
    <w:rsid w:val="00AA62D2"/>
    <w:rsid w:val="00AA6550"/>
    <w:rsid w:val="00AA6C23"/>
    <w:rsid w:val="00AA6DF0"/>
    <w:rsid w:val="00AA765B"/>
    <w:rsid w:val="00AB0430"/>
    <w:rsid w:val="00AB09B1"/>
    <w:rsid w:val="00AB11CD"/>
    <w:rsid w:val="00AB1D5E"/>
    <w:rsid w:val="00AB2359"/>
    <w:rsid w:val="00AB24F6"/>
    <w:rsid w:val="00AB2D6C"/>
    <w:rsid w:val="00AB31FF"/>
    <w:rsid w:val="00AB39D1"/>
    <w:rsid w:val="00AB3A4F"/>
    <w:rsid w:val="00AB3C0F"/>
    <w:rsid w:val="00AB3FF4"/>
    <w:rsid w:val="00AB417F"/>
    <w:rsid w:val="00AB4345"/>
    <w:rsid w:val="00AB450E"/>
    <w:rsid w:val="00AB4830"/>
    <w:rsid w:val="00AB48CD"/>
    <w:rsid w:val="00AB4F96"/>
    <w:rsid w:val="00AB5C15"/>
    <w:rsid w:val="00AB5D27"/>
    <w:rsid w:val="00AB5E1E"/>
    <w:rsid w:val="00AB617F"/>
    <w:rsid w:val="00AB66D1"/>
    <w:rsid w:val="00AB685B"/>
    <w:rsid w:val="00AB7630"/>
    <w:rsid w:val="00AB7FD6"/>
    <w:rsid w:val="00AC03C5"/>
    <w:rsid w:val="00AC04C1"/>
    <w:rsid w:val="00AC1BBD"/>
    <w:rsid w:val="00AC2054"/>
    <w:rsid w:val="00AC23A1"/>
    <w:rsid w:val="00AC2C4D"/>
    <w:rsid w:val="00AC2C85"/>
    <w:rsid w:val="00AC30C0"/>
    <w:rsid w:val="00AC333E"/>
    <w:rsid w:val="00AC3594"/>
    <w:rsid w:val="00AC3664"/>
    <w:rsid w:val="00AC370B"/>
    <w:rsid w:val="00AC4240"/>
    <w:rsid w:val="00AC4364"/>
    <w:rsid w:val="00AC4700"/>
    <w:rsid w:val="00AC4E90"/>
    <w:rsid w:val="00AC4EAB"/>
    <w:rsid w:val="00AC4FFC"/>
    <w:rsid w:val="00AC59A5"/>
    <w:rsid w:val="00AC5D31"/>
    <w:rsid w:val="00AC5FF4"/>
    <w:rsid w:val="00AC6A33"/>
    <w:rsid w:val="00AC7217"/>
    <w:rsid w:val="00AC7A2E"/>
    <w:rsid w:val="00AC7AFB"/>
    <w:rsid w:val="00AC7DC3"/>
    <w:rsid w:val="00AD011F"/>
    <w:rsid w:val="00AD01BC"/>
    <w:rsid w:val="00AD0978"/>
    <w:rsid w:val="00AD0B4F"/>
    <w:rsid w:val="00AD0E34"/>
    <w:rsid w:val="00AD15D0"/>
    <w:rsid w:val="00AD1AE5"/>
    <w:rsid w:val="00AD1C4E"/>
    <w:rsid w:val="00AD1CB5"/>
    <w:rsid w:val="00AD2B99"/>
    <w:rsid w:val="00AD33C4"/>
    <w:rsid w:val="00AD3CDF"/>
    <w:rsid w:val="00AD3FDF"/>
    <w:rsid w:val="00AD41E0"/>
    <w:rsid w:val="00AD42A3"/>
    <w:rsid w:val="00AD4E24"/>
    <w:rsid w:val="00AD4E79"/>
    <w:rsid w:val="00AD511C"/>
    <w:rsid w:val="00AD5251"/>
    <w:rsid w:val="00AD5473"/>
    <w:rsid w:val="00AD5AC0"/>
    <w:rsid w:val="00AD5B89"/>
    <w:rsid w:val="00AD5D5C"/>
    <w:rsid w:val="00AD60C0"/>
    <w:rsid w:val="00AD631B"/>
    <w:rsid w:val="00AD646A"/>
    <w:rsid w:val="00AD67CC"/>
    <w:rsid w:val="00AD67F8"/>
    <w:rsid w:val="00AD68FD"/>
    <w:rsid w:val="00AD6B06"/>
    <w:rsid w:val="00AD6C49"/>
    <w:rsid w:val="00AD6E71"/>
    <w:rsid w:val="00AD7817"/>
    <w:rsid w:val="00AD79AA"/>
    <w:rsid w:val="00AD7B6C"/>
    <w:rsid w:val="00AD7CE7"/>
    <w:rsid w:val="00AD7EF1"/>
    <w:rsid w:val="00AE00C5"/>
    <w:rsid w:val="00AE0280"/>
    <w:rsid w:val="00AE02D6"/>
    <w:rsid w:val="00AE03FF"/>
    <w:rsid w:val="00AE067C"/>
    <w:rsid w:val="00AE07D1"/>
    <w:rsid w:val="00AE0A35"/>
    <w:rsid w:val="00AE1EB7"/>
    <w:rsid w:val="00AE1F06"/>
    <w:rsid w:val="00AE1F2F"/>
    <w:rsid w:val="00AE314E"/>
    <w:rsid w:val="00AE324F"/>
    <w:rsid w:val="00AE3263"/>
    <w:rsid w:val="00AE330B"/>
    <w:rsid w:val="00AE34B2"/>
    <w:rsid w:val="00AE3934"/>
    <w:rsid w:val="00AE3E14"/>
    <w:rsid w:val="00AE4045"/>
    <w:rsid w:val="00AE4293"/>
    <w:rsid w:val="00AE4418"/>
    <w:rsid w:val="00AE47F2"/>
    <w:rsid w:val="00AE4ABE"/>
    <w:rsid w:val="00AE4F07"/>
    <w:rsid w:val="00AE5646"/>
    <w:rsid w:val="00AE568A"/>
    <w:rsid w:val="00AE57BD"/>
    <w:rsid w:val="00AE6051"/>
    <w:rsid w:val="00AE6D29"/>
    <w:rsid w:val="00AE7283"/>
    <w:rsid w:val="00AE761A"/>
    <w:rsid w:val="00AE7B88"/>
    <w:rsid w:val="00AF0949"/>
    <w:rsid w:val="00AF1FBE"/>
    <w:rsid w:val="00AF21E4"/>
    <w:rsid w:val="00AF2580"/>
    <w:rsid w:val="00AF2BEF"/>
    <w:rsid w:val="00AF33C4"/>
    <w:rsid w:val="00AF37BC"/>
    <w:rsid w:val="00AF3829"/>
    <w:rsid w:val="00AF3C4F"/>
    <w:rsid w:val="00AF3D88"/>
    <w:rsid w:val="00AF40B1"/>
    <w:rsid w:val="00AF40F6"/>
    <w:rsid w:val="00AF45E9"/>
    <w:rsid w:val="00AF47EB"/>
    <w:rsid w:val="00AF4865"/>
    <w:rsid w:val="00AF54B7"/>
    <w:rsid w:val="00AF5D42"/>
    <w:rsid w:val="00AF5D71"/>
    <w:rsid w:val="00AF6C59"/>
    <w:rsid w:val="00AF74EB"/>
    <w:rsid w:val="00AF77C4"/>
    <w:rsid w:val="00AF79E3"/>
    <w:rsid w:val="00B00094"/>
    <w:rsid w:val="00B003EB"/>
    <w:rsid w:val="00B0068D"/>
    <w:rsid w:val="00B00B55"/>
    <w:rsid w:val="00B00CDA"/>
    <w:rsid w:val="00B01298"/>
    <w:rsid w:val="00B01341"/>
    <w:rsid w:val="00B01551"/>
    <w:rsid w:val="00B016EE"/>
    <w:rsid w:val="00B01839"/>
    <w:rsid w:val="00B01947"/>
    <w:rsid w:val="00B02223"/>
    <w:rsid w:val="00B02557"/>
    <w:rsid w:val="00B02961"/>
    <w:rsid w:val="00B02EB5"/>
    <w:rsid w:val="00B03220"/>
    <w:rsid w:val="00B035AC"/>
    <w:rsid w:val="00B03825"/>
    <w:rsid w:val="00B03873"/>
    <w:rsid w:val="00B0399D"/>
    <w:rsid w:val="00B03FE2"/>
    <w:rsid w:val="00B044F2"/>
    <w:rsid w:val="00B04B0E"/>
    <w:rsid w:val="00B04FC0"/>
    <w:rsid w:val="00B052D9"/>
    <w:rsid w:val="00B05554"/>
    <w:rsid w:val="00B0593A"/>
    <w:rsid w:val="00B05C62"/>
    <w:rsid w:val="00B061B6"/>
    <w:rsid w:val="00B0636A"/>
    <w:rsid w:val="00B06540"/>
    <w:rsid w:val="00B06604"/>
    <w:rsid w:val="00B06AA5"/>
    <w:rsid w:val="00B07143"/>
    <w:rsid w:val="00B07BC5"/>
    <w:rsid w:val="00B10941"/>
    <w:rsid w:val="00B10AC6"/>
    <w:rsid w:val="00B10CB0"/>
    <w:rsid w:val="00B10D60"/>
    <w:rsid w:val="00B1101E"/>
    <w:rsid w:val="00B110A2"/>
    <w:rsid w:val="00B11107"/>
    <w:rsid w:val="00B112C9"/>
    <w:rsid w:val="00B114C7"/>
    <w:rsid w:val="00B11A83"/>
    <w:rsid w:val="00B11B1C"/>
    <w:rsid w:val="00B11B1F"/>
    <w:rsid w:val="00B11BA8"/>
    <w:rsid w:val="00B120AA"/>
    <w:rsid w:val="00B1282F"/>
    <w:rsid w:val="00B13A39"/>
    <w:rsid w:val="00B13C7E"/>
    <w:rsid w:val="00B14220"/>
    <w:rsid w:val="00B14CD2"/>
    <w:rsid w:val="00B1527E"/>
    <w:rsid w:val="00B15837"/>
    <w:rsid w:val="00B1586C"/>
    <w:rsid w:val="00B161C3"/>
    <w:rsid w:val="00B1675D"/>
    <w:rsid w:val="00B1686F"/>
    <w:rsid w:val="00B16B7E"/>
    <w:rsid w:val="00B16E11"/>
    <w:rsid w:val="00B16EBA"/>
    <w:rsid w:val="00B17005"/>
    <w:rsid w:val="00B17011"/>
    <w:rsid w:val="00B173A8"/>
    <w:rsid w:val="00B179EA"/>
    <w:rsid w:val="00B17DCE"/>
    <w:rsid w:val="00B17FD8"/>
    <w:rsid w:val="00B2001D"/>
    <w:rsid w:val="00B20057"/>
    <w:rsid w:val="00B2033E"/>
    <w:rsid w:val="00B2045A"/>
    <w:rsid w:val="00B2046A"/>
    <w:rsid w:val="00B20AA5"/>
    <w:rsid w:val="00B20DF5"/>
    <w:rsid w:val="00B20E76"/>
    <w:rsid w:val="00B2121F"/>
    <w:rsid w:val="00B21447"/>
    <w:rsid w:val="00B21472"/>
    <w:rsid w:val="00B21517"/>
    <w:rsid w:val="00B21666"/>
    <w:rsid w:val="00B22075"/>
    <w:rsid w:val="00B22440"/>
    <w:rsid w:val="00B225FB"/>
    <w:rsid w:val="00B2311B"/>
    <w:rsid w:val="00B23444"/>
    <w:rsid w:val="00B2348C"/>
    <w:rsid w:val="00B24805"/>
    <w:rsid w:val="00B24AA0"/>
    <w:rsid w:val="00B24DA2"/>
    <w:rsid w:val="00B24EBC"/>
    <w:rsid w:val="00B255EB"/>
    <w:rsid w:val="00B257DA"/>
    <w:rsid w:val="00B25814"/>
    <w:rsid w:val="00B2586A"/>
    <w:rsid w:val="00B25875"/>
    <w:rsid w:val="00B25B0A"/>
    <w:rsid w:val="00B25B0F"/>
    <w:rsid w:val="00B25C1F"/>
    <w:rsid w:val="00B25CC1"/>
    <w:rsid w:val="00B25D6A"/>
    <w:rsid w:val="00B262AB"/>
    <w:rsid w:val="00B26501"/>
    <w:rsid w:val="00B27088"/>
    <w:rsid w:val="00B2713E"/>
    <w:rsid w:val="00B2727A"/>
    <w:rsid w:val="00B276D7"/>
    <w:rsid w:val="00B27849"/>
    <w:rsid w:val="00B2793C"/>
    <w:rsid w:val="00B27BD0"/>
    <w:rsid w:val="00B302C2"/>
    <w:rsid w:val="00B308CC"/>
    <w:rsid w:val="00B30C04"/>
    <w:rsid w:val="00B30C85"/>
    <w:rsid w:val="00B3116A"/>
    <w:rsid w:val="00B311F7"/>
    <w:rsid w:val="00B317B6"/>
    <w:rsid w:val="00B31842"/>
    <w:rsid w:val="00B31CAB"/>
    <w:rsid w:val="00B31CCD"/>
    <w:rsid w:val="00B31E8D"/>
    <w:rsid w:val="00B3207E"/>
    <w:rsid w:val="00B321AF"/>
    <w:rsid w:val="00B322CA"/>
    <w:rsid w:val="00B33172"/>
    <w:rsid w:val="00B333B2"/>
    <w:rsid w:val="00B344D5"/>
    <w:rsid w:val="00B34619"/>
    <w:rsid w:val="00B348CF"/>
    <w:rsid w:val="00B352BD"/>
    <w:rsid w:val="00B3588C"/>
    <w:rsid w:val="00B35CA3"/>
    <w:rsid w:val="00B35D6A"/>
    <w:rsid w:val="00B35F9F"/>
    <w:rsid w:val="00B36008"/>
    <w:rsid w:val="00B36557"/>
    <w:rsid w:val="00B36765"/>
    <w:rsid w:val="00B369A7"/>
    <w:rsid w:val="00B36C19"/>
    <w:rsid w:val="00B36DBB"/>
    <w:rsid w:val="00B36F12"/>
    <w:rsid w:val="00B37000"/>
    <w:rsid w:val="00B3702B"/>
    <w:rsid w:val="00B37104"/>
    <w:rsid w:val="00B3730E"/>
    <w:rsid w:val="00B379B8"/>
    <w:rsid w:val="00B379FC"/>
    <w:rsid w:val="00B37DCB"/>
    <w:rsid w:val="00B40185"/>
    <w:rsid w:val="00B40462"/>
    <w:rsid w:val="00B40CB3"/>
    <w:rsid w:val="00B40D75"/>
    <w:rsid w:val="00B40E36"/>
    <w:rsid w:val="00B40F46"/>
    <w:rsid w:val="00B412A9"/>
    <w:rsid w:val="00B41820"/>
    <w:rsid w:val="00B42925"/>
    <w:rsid w:val="00B42FE5"/>
    <w:rsid w:val="00B437F7"/>
    <w:rsid w:val="00B43994"/>
    <w:rsid w:val="00B43CED"/>
    <w:rsid w:val="00B43ED1"/>
    <w:rsid w:val="00B4429E"/>
    <w:rsid w:val="00B444A6"/>
    <w:rsid w:val="00B44996"/>
    <w:rsid w:val="00B4523B"/>
    <w:rsid w:val="00B45441"/>
    <w:rsid w:val="00B45C39"/>
    <w:rsid w:val="00B46364"/>
    <w:rsid w:val="00B464FB"/>
    <w:rsid w:val="00B4653F"/>
    <w:rsid w:val="00B46577"/>
    <w:rsid w:val="00B465C1"/>
    <w:rsid w:val="00B467A9"/>
    <w:rsid w:val="00B46D38"/>
    <w:rsid w:val="00B4744E"/>
    <w:rsid w:val="00B47543"/>
    <w:rsid w:val="00B479DD"/>
    <w:rsid w:val="00B47D48"/>
    <w:rsid w:val="00B51027"/>
    <w:rsid w:val="00B5158D"/>
    <w:rsid w:val="00B5199B"/>
    <w:rsid w:val="00B519B1"/>
    <w:rsid w:val="00B51A0B"/>
    <w:rsid w:val="00B51E66"/>
    <w:rsid w:val="00B5213D"/>
    <w:rsid w:val="00B52681"/>
    <w:rsid w:val="00B5276A"/>
    <w:rsid w:val="00B527A7"/>
    <w:rsid w:val="00B52B45"/>
    <w:rsid w:val="00B52CE4"/>
    <w:rsid w:val="00B52CEF"/>
    <w:rsid w:val="00B531B6"/>
    <w:rsid w:val="00B53338"/>
    <w:rsid w:val="00B534EA"/>
    <w:rsid w:val="00B53BF8"/>
    <w:rsid w:val="00B53D4D"/>
    <w:rsid w:val="00B53EDC"/>
    <w:rsid w:val="00B53FDB"/>
    <w:rsid w:val="00B540A4"/>
    <w:rsid w:val="00B542CB"/>
    <w:rsid w:val="00B548A8"/>
    <w:rsid w:val="00B54E4B"/>
    <w:rsid w:val="00B55599"/>
    <w:rsid w:val="00B5562D"/>
    <w:rsid w:val="00B55D22"/>
    <w:rsid w:val="00B56152"/>
    <w:rsid w:val="00B57A14"/>
    <w:rsid w:val="00B57DAF"/>
    <w:rsid w:val="00B60003"/>
    <w:rsid w:val="00B60080"/>
    <w:rsid w:val="00B602B9"/>
    <w:rsid w:val="00B6038B"/>
    <w:rsid w:val="00B60568"/>
    <w:rsid w:val="00B6075A"/>
    <w:rsid w:val="00B60A2D"/>
    <w:rsid w:val="00B60ADE"/>
    <w:rsid w:val="00B60C4A"/>
    <w:rsid w:val="00B61682"/>
    <w:rsid w:val="00B61D21"/>
    <w:rsid w:val="00B61D9F"/>
    <w:rsid w:val="00B61FA1"/>
    <w:rsid w:val="00B61FAB"/>
    <w:rsid w:val="00B621E9"/>
    <w:rsid w:val="00B6225A"/>
    <w:rsid w:val="00B622E6"/>
    <w:rsid w:val="00B62355"/>
    <w:rsid w:val="00B626E7"/>
    <w:rsid w:val="00B62894"/>
    <w:rsid w:val="00B63519"/>
    <w:rsid w:val="00B635E3"/>
    <w:rsid w:val="00B63A81"/>
    <w:rsid w:val="00B64B6C"/>
    <w:rsid w:val="00B64E90"/>
    <w:rsid w:val="00B64EBA"/>
    <w:rsid w:val="00B64F00"/>
    <w:rsid w:val="00B64F3D"/>
    <w:rsid w:val="00B64FFD"/>
    <w:rsid w:val="00B65589"/>
    <w:rsid w:val="00B65685"/>
    <w:rsid w:val="00B6595B"/>
    <w:rsid w:val="00B66184"/>
    <w:rsid w:val="00B6640F"/>
    <w:rsid w:val="00B66C04"/>
    <w:rsid w:val="00B674D1"/>
    <w:rsid w:val="00B67631"/>
    <w:rsid w:val="00B67664"/>
    <w:rsid w:val="00B6778A"/>
    <w:rsid w:val="00B6780D"/>
    <w:rsid w:val="00B67BD7"/>
    <w:rsid w:val="00B67E04"/>
    <w:rsid w:val="00B67E95"/>
    <w:rsid w:val="00B704B9"/>
    <w:rsid w:val="00B70AEE"/>
    <w:rsid w:val="00B70CAD"/>
    <w:rsid w:val="00B71AED"/>
    <w:rsid w:val="00B71B6A"/>
    <w:rsid w:val="00B71CC6"/>
    <w:rsid w:val="00B71E3F"/>
    <w:rsid w:val="00B71F67"/>
    <w:rsid w:val="00B7289D"/>
    <w:rsid w:val="00B72DC9"/>
    <w:rsid w:val="00B743A6"/>
    <w:rsid w:val="00B748C1"/>
    <w:rsid w:val="00B74A76"/>
    <w:rsid w:val="00B74BEA"/>
    <w:rsid w:val="00B750D1"/>
    <w:rsid w:val="00B7548E"/>
    <w:rsid w:val="00B755EF"/>
    <w:rsid w:val="00B755F7"/>
    <w:rsid w:val="00B75ADA"/>
    <w:rsid w:val="00B75CF3"/>
    <w:rsid w:val="00B75FFD"/>
    <w:rsid w:val="00B763C7"/>
    <w:rsid w:val="00B763D0"/>
    <w:rsid w:val="00B76690"/>
    <w:rsid w:val="00B7726F"/>
    <w:rsid w:val="00B77460"/>
    <w:rsid w:val="00B77465"/>
    <w:rsid w:val="00B77C6A"/>
    <w:rsid w:val="00B803C7"/>
    <w:rsid w:val="00B8045F"/>
    <w:rsid w:val="00B80991"/>
    <w:rsid w:val="00B80CD2"/>
    <w:rsid w:val="00B8113D"/>
    <w:rsid w:val="00B81337"/>
    <w:rsid w:val="00B8169B"/>
    <w:rsid w:val="00B8190E"/>
    <w:rsid w:val="00B8198E"/>
    <w:rsid w:val="00B819F4"/>
    <w:rsid w:val="00B81D3C"/>
    <w:rsid w:val="00B81F11"/>
    <w:rsid w:val="00B8221F"/>
    <w:rsid w:val="00B82B80"/>
    <w:rsid w:val="00B83114"/>
    <w:rsid w:val="00B83AC0"/>
    <w:rsid w:val="00B84038"/>
    <w:rsid w:val="00B84F6B"/>
    <w:rsid w:val="00B84F75"/>
    <w:rsid w:val="00B851CC"/>
    <w:rsid w:val="00B8599D"/>
    <w:rsid w:val="00B85A29"/>
    <w:rsid w:val="00B85BA8"/>
    <w:rsid w:val="00B85C25"/>
    <w:rsid w:val="00B8645B"/>
    <w:rsid w:val="00B868FA"/>
    <w:rsid w:val="00B869B5"/>
    <w:rsid w:val="00B86B57"/>
    <w:rsid w:val="00B86DD8"/>
    <w:rsid w:val="00B86E7D"/>
    <w:rsid w:val="00B87089"/>
    <w:rsid w:val="00B87259"/>
    <w:rsid w:val="00B90537"/>
    <w:rsid w:val="00B905D0"/>
    <w:rsid w:val="00B90601"/>
    <w:rsid w:val="00B906F8"/>
    <w:rsid w:val="00B90B0C"/>
    <w:rsid w:val="00B90E3F"/>
    <w:rsid w:val="00B910E0"/>
    <w:rsid w:val="00B91293"/>
    <w:rsid w:val="00B915EC"/>
    <w:rsid w:val="00B91BC6"/>
    <w:rsid w:val="00B91C42"/>
    <w:rsid w:val="00B91D6D"/>
    <w:rsid w:val="00B91EDF"/>
    <w:rsid w:val="00B92129"/>
    <w:rsid w:val="00B9272E"/>
    <w:rsid w:val="00B9284A"/>
    <w:rsid w:val="00B928D5"/>
    <w:rsid w:val="00B929C0"/>
    <w:rsid w:val="00B92B43"/>
    <w:rsid w:val="00B9313C"/>
    <w:rsid w:val="00B93735"/>
    <w:rsid w:val="00B93929"/>
    <w:rsid w:val="00B94A0C"/>
    <w:rsid w:val="00B94B7D"/>
    <w:rsid w:val="00B94CA6"/>
    <w:rsid w:val="00B95549"/>
    <w:rsid w:val="00B95F30"/>
    <w:rsid w:val="00B96072"/>
    <w:rsid w:val="00B9628A"/>
    <w:rsid w:val="00B96557"/>
    <w:rsid w:val="00B968B6"/>
    <w:rsid w:val="00B9693E"/>
    <w:rsid w:val="00B970B9"/>
    <w:rsid w:val="00B97432"/>
    <w:rsid w:val="00B975CF"/>
    <w:rsid w:val="00B97CB3"/>
    <w:rsid w:val="00B97E06"/>
    <w:rsid w:val="00B97F26"/>
    <w:rsid w:val="00B97FD6"/>
    <w:rsid w:val="00BA016E"/>
    <w:rsid w:val="00BA0B2C"/>
    <w:rsid w:val="00BA1B7D"/>
    <w:rsid w:val="00BA1FD2"/>
    <w:rsid w:val="00BA2452"/>
    <w:rsid w:val="00BA2E9D"/>
    <w:rsid w:val="00BA2EAE"/>
    <w:rsid w:val="00BA3C1D"/>
    <w:rsid w:val="00BA4367"/>
    <w:rsid w:val="00BA47A1"/>
    <w:rsid w:val="00BA4C00"/>
    <w:rsid w:val="00BA5105"/>
    <w:rsid w:val="00BA578B"/>
    <w:rsid w:val="00BA588B"/>
    <w:rsid w:val="00BA58FE"/>
    <w:rsid w:val="00BA5B4C"/>
    <w:rsid w:val="00BA5DA4"/>
    <w:rsid w:val="00BA6047"/>
    <w:rsid w:val="00BA697B"/>
    <w:rsid w:val="00BA6B50"/>
    <w:rsid w:val="00BA6E57"/>
    <w:rsid w:val="00BA6EC2"/>
    <w:rsid w:val="00BA7476"/>
    <w:rsid w:val="00BA755F"/>
    <w:rsid w:val="00BA77B7"/>
    <w:rsid w:val="00BA785F"/>
    <w:rsid w:val="00BA7B90"/>
    <w:rsid w:val="00BA7C17"/>
    <w:rsid w:val="00BA7CFC"/>
    <w:rsid w:val="00BA7DC7"/>
    <w:rsid w:val="00BB0224"/>
    <w:rsid w:val="00BB0F28"/>
    <w:rsid w:val="00BB0F6C"/>
    <w:rsid w:val="00BB10EF"/>
    <w:rsid w:val="00BB11CC"/>
    <w:rsid w:val="00BB13DC"/>
    <w:rsid w:val="00BB1AA5"/>
    <w:rsid w:val="00BB1AEA"/>
    <w:rsid w:val="00BB1C86"/>
    <w:rsid w:val="00BB2268"/>
    <w:rsid w:val="00BB331E"/>
    <w:rsid w:val="00BB33A1"/>
    <w:rsid w:val="00BB359C"/>
    <w:rsid w:val="00BB3E5B"/>
    <w:rsid w:val="00BB4632"/>
    <w:rsid w:val="00BB4A5D"/>
    <w:rsid w:val="00BB4C0D"/>
    <w:rsid w:val="00BB5300"/>
    <w:rsid w:val="00BB56D5"/>
    <w:rsid w:val="00BB57CB"/>
    <w:rsid w:val="00BB5B3D"/>
    <w:rsid w:val="00BB5C24"/>
    <w:rsid w:val="00BB6590"/>
    <w:rsid w:val="00BB693E"/>
    <w:rsid w:val="00BB6CE6"/>
    <w:rsid w:val="00BB7178"/>
    <w:rsid w:val="00BB77D1"/>
    <w:rsid w:val="00BB7BE2"/>
    <w:rsid w:val="00BB7CF3"/>
    <w:rsid w:val="00BB7D56"/>
    <w:rsid w:val="00BC028B"/>
    <w:rsid w:val="00BC0498"/>
    <w:rsid w:val="00BC05BE"/>
    <w:rsid w:val="00BC09CA"/>
    <w:rsid w:val="00BC0E59"/>
    <w:rsid w:val="00BC114F"/>
    <w:rsid w:val="00BC120F"/>
    <w:rsid w:val="00BC16B4"/>
    <w:rsid w:val="00BC1FE5"/>
    <w:rsid w:val="00BC2976"/>
    <w:rsid w:val="00BC2979"/>
    <w:rsid w:val="00BC3073"/>
    <w:rsid w:val="00BC3143"/>
    <w:rsid w:val="00BC34C2"/>
    <w:rsid w:val="00BC3644"/>
    <w:rsid w:val="00BC36D8"/>
    <w:rsid w:val="00BC3954"/>
    <w:rsid w:val="00BC3CCE"/>
    <w:rsid w:val="00BC4789"/>
    <w:rsid w:val="00BC49CC"/>
    <w:rsid w:val="00BC4A74"/>
    <w:rsid w:val="00BC4C49"/>
    <w:rsid w:val="00BC4CBC"/>
    <w:rsid w:val="00BC4E93"/>
    <w:rsid w:val="00BC5077"/>
    <w:rsid w:val="00BC56B0"/>
    <w:rsid w:val="00BC58B2"/>
    <w:rsid w:val="00BC5AED"/>
    <w:rsid w:val="00BC5C6C"/>
    <w:rsid w:val="00BC6734"/>
    <w:rsid w:val="00BC69CA"/>
    <w:rsid w:val="00BC6B0A"/>
    <w:rsid w:val="00BC6F05"/>
    <w:rsid w:val="00BC706B"/>
    <w:rsid w:val="00BC7363"/>
    <w:rsid w:val="00BC79BF"/>
    <w:rsid w:val="00BC7BBA"/>
    <w:rsid w:val="00BD0D0C"/>
    <w:rsid w:val="00BD19A5"/>
    <w:rsid w:val="00BD1AC4"/>
    <w:rsid w:val="00BD1CD2"/>
    <w:rsid w:val="00BD2067"/>
    <w:rsid w:val="00BD2602"/>
    <w:rsid w:val="00BD2B12"/>
    <w:rsid w:val="00BD31F5"/>
    <w:rsid w:val="00BD34BA"/>
    <w:rsid w:val="00BD3659"/>
    <w:rsid w:val="00BD366E"/>
    <w:rsid w:val="00BD4089"/>
    <w:rsid w:val="00BD4172"/>
    <w:rsid w:val="00BD41DA"/>
    <w:rsid w:val="00BD45F3"/>
    <w:rsid w:val="00BD488D"/>
    <w:rsid w:val="00BD4A09"/>
    <w:rsid w:val="00BD4D83"/>
    <w:rsid w:val="00BD506C"/>
    <w:rsid w:val="00BD57F3"/>
    <w:rsid w:val="00BD5A32"/>
    <w:rsid w:val="00BD5CA8"/>
    <w:rsid w:val="00BD5CF9"/>
    <w:rsid w:val="00BD61D3"/>
    <w:rsid w:val="00BD6896"/>
    <w:rsid w:val="00BD6B7C"/>
    <w:rsid w:val="00BD6EF7"/>
    <w:rsid w:val="00BD7234"/>
    <w:rsid w:val="00BD77E5"/>
    <w:rsid w:val="00BD78D8"/>
    <w:rsid w:val="00BD7C1C"/>
    <w:rsid w:val="00BE01D3"/>
    <w:rsid w:val="00BE034F"/>
    <w:rsid w:val="00BE0744"/>
    <w:rsid w:val="00BE1008"/>
    <w:rsid w:val="00BE1035"/>
    <w:rsid w:val="00BE12AE"/>
    <w:rsid w:val="00BE1634"/>
    <w:rsid w:val="00BE1650"/>
    <w:rsid w:val="00BE1979"/>
    <w:rsid w:val="00BE2650"/>
    <w:rsid w:val="00BE26C5"/>
    <w:rsid w:val="00BE2A22"/>
    <w:rsid w:val="00BE2BB3"/>
    <w:rsid w:val="00BE3252"/>
    <w:rsid w:val="00BE3305"/>
    <w:rsid w:val="00BE37A2"/>
    <w:rsid w:val="00BE3CED"/>
    <w:rsid w:val="00BE3D67"/>
    <w:rsid w:val="00BE3F85"/>
    <w:rsid w:val="00BE3FC2"/>
    <w:rsid w:val="00BE44BF"/>
    <w:rsid w:val="00BE44F3"/>
    <w:rsid w:val="00BE4713"/>
    <w:rsid w:val="00BE50D9"/>
    <w:rsid w:val="00BE5197"/>
    <w:rsid w:val="00BE5342"/>
    <w:rsid w:val="00BE62B4"/>
    <w:rsid w:val="00BE6438"/>
    <w:rsid w:val="00BE668E"/>
    <w:rsid w:val="00BE67B8"/>
    <w:rsid w:val="00BE69C8"/>
    <w:rsid w:val="00BE7151"/>
    <w:rsid w:val="00BE7568"/>
    <w:rsid w:val="00BF03F7"/>
    <w:rsid w:val="00BF051A"/>
    <w:rsid w:val="00BF0759"/>
    <w:rsid w:val="00BF1344"/>
    <w:rsid w:val="00BF1719"/>
    <w:rsid w:val="00BF27BC"/>
    <w:rsid w:val="00BF2C90"/>
    <w:rsid w:val="00BF383E"/>
    <w:rsid w:val="00BF3E8A"/>
    <w:rsid w:val="00BF3F04"/>
    <w:rsid w:val="00BF4913"/>
    <w:rsid w:val="00BF4AF2"/>
    <w:rsid w:val="00BF5118"/>
    <w:rsid w:val="00BF5907"/>
    <w:rsid w:val="00BF591D"/>
    <w:rsid w:val="00BF5DDA"/>
    <w:rsid w:val="00BF5F39"/>
    <w:rsid w:val="00BF5F4F"/>
    <w:rsid w:val="00BF5FC6"/>
    <w:rsid w:val="00BF60FF"/>
    <w:rsid w:val="00BF664D"/>
    <w:rsid w:val="00BF7665"/>
    <w:rsid w:val="00BF7767"/>
    <w:rsid w:val="00C001E7"/>
    <w:rsid w:val="00C00F0E"/>
    <w:rsid w:val="00C01459"/>
    <w:rsid w:val="00C0211E"/>
    <w:rsid w:val="00C02444"/>
    <w:rsid w:val="00C0288B"/>
    <w:rsid w:val="00C02A06"/>
    <w:rsid w:val="00C02E5A"/>
    <w:rsid w:val="00C038AC"/>
    <w:rsid w:val="00C03C0B"/>
    <w:rsid w:val="00C03F75"/>
    <w:rsid w:val="00C041D2"/>
    <w:rsid w:val="00C044FC"/>
    <w:rsid w:val="00C04508"/>
    <w:rsid w:val="00C04C2A"/>
    <w:rsid w:val="00C04C3C"/>
    <w:rsid w:val="00C04DE2"/>
    <w:rsid w:val="00C05780"/>
    <w:rsid w:val="00C06080"/>
    <w:rsid w:val="00C06109"/>
    <w:rsid w:val="00C0656D"/>
    <w:rsid w:val="00C069F5"/>
    <w:rsid w:val="00C06B24"/>
    <w:rsid w:val="00C070F4"/>
    <w:rsid w:val="00C071BA"/>
    <w:rsid w:val="00C07244"/>
    <w:rsid w:val="00C07967"/>
    <w:rsid w:val="00C07A51"/>
    <w:rsid w:val="00C07B9D"/>
    <w:rsid w:val="00C07C0B"/>
    <w:rsid w:val="00C07F91"/>
    <w:rsid w:val="00C100E3"/>
    <w:rsid w:val="00C1043F"/>
    <w:rsid w:val="00C10985"/>
    <w:rsid w:val="00C11448"/>
    <w:rsid w:val="00C11E7C"/>
    <w:rsid w:val="00C127CE"/>
    <w:rsid w:val="00C12997"/>
    <w:rsid w:val="00C12B2F"/>
    <w:rsid w:val="00C12C16"/>
    <w:rsid w:val="00C1328F"/>
    <w:rsid w:val="00C13BAD"/>
    <w:rsid w:val="00C13E84"/>
    <w:rsid w:val="00C1475B"/>
    <w:rsid w:val="00C14915"/>
    <w:rsid w:val="00C14A6E"/>
    <w:rsid w:val="00C14B22"/>
    <w:rsid w:val="00C14CDE"/>
    <w:rsid w:val="00C14EBC"/>
    <w:rsid w:val="00C151E7"/>
    <w:rsid w:val="00C1536A"/>
    <w:rsid w:val="00C15542"/>
    <w:rsid w:val="00C15CEC"/>
    <w:rsid w:val="00C16238"/>
    <w:rsid w:val="00C1632A"/>
    <w:rsid w:val="00C164F0"/>
    <w:rsid w:val="00C16565"/>
    <w:rsid w:val="00C1663F"/>
    <w:rsid w:val="00C167D0"/>
    <w:rsid w:val="00C16B6B"/>
    <w:rsid w:val="00C17060"/>
    <w:rsid w:val="00C17165"/>
    <w:rsid w:val="00C1767A"/>
    <w:rsid w:val="00C17A5A"/>
    <w:rsid w:val="00C20098"/>
    <w:rsid w:val="00C20312"/>
    <w:rsid w:val="00C20A38"/>
    <w:rsid w:val="00C20C0E"/>
    <w:rsid w:val="00C20F1F"/>
    <w:rsid w:val="00C20FB1"/>
    <w:rsid w:val="00C21062"/>
    <w:rsid w:val="00C21468"/>
    <w:rsid w:val="00C21896"/>
    <w:rsid w:val="00C22581"/>
    <w:rsid w:val="00C2276B"/>
    <w:rsid w:val="00C23ABA"/>
    <w:rsid w:val="00C2436F"/>
    <w:rsid w:val="00C244A6"/>
    <w:rsid w:val="00C24966"/>
    <w:rsid w:val="00C24B1D"/>
    <w:rsid w:val="00C2505A"/>
    <w:rsid w:val="00C251C3"/>
    <w:rsid w:val="00C25884"/>
    <w:rsid w:val="00C25921"/>
    <w:rsid w:val="00C259A3"/>
    <w:rsid w:val="00C259B9"/>
    <w:rsid w:val="00C25B48"/>
    <w:rsid w:val="00C25BAC"/>
    <w:rsid w:val="00C25C79"/>
    <w:rsid w:val="00C262CD"/>
    <w:rsid w:val="00C26502"/>
    <w:rsid w:val="00C268C9"/>
    <w:rsid w:val="00C27795"/>
    <w:rsid w:val="00C3030E"/>
    <w:rsid w:val="00C311B4"/>
    <w:rsid w:val="00C31210"/>
    <w:rsid w:val="00C31BA5"/>
    <w:rsid w:val="00C32743"/>
    <w:rsid w:val="00C329D7"/>
    <w:rsid w:val="00C32DBF"/>
    <w:rsid w:val="00C32F40"/>
    <w:rsid w:val="00C33CE8"/>
    <w:rsid w:val="00C33FE4"/>
    <w:rsid w:val="00C34129"/>
    <w:rsid w:val="00C34336"/>
    <w:rsid w:val="00C345AE"/>
    <w:rsid w:val="00C34801"/>
    <w:rsid w:val="00C34CFF"/>
    <w:rsid w:val="00C34E22"/>
    <w:rsid w:val="00C3500A"/>
    <w:rsid w:val="00C35368"/>
    <w:rsid w:val="00C353C0"/>
    <w:rsid w:val="00C35439"/>
    <w:rsid w:val="00C355F7"/>
    <w:rsid w:val="00C35E9F"/>
    <w:rsid w:val="00C35ED1"/>
    <w:rsid w:val="00C35F5F"/>
    <w:rsid w:val="00C3611A"/>
    <w:rsid w:val="00C36A39"/>
    <w:rsid w:val="00C37451"/>
    <w:rsid w:val="00C37BD8"/>
    <w:rsid w:val="00C37BE3"/>
    <w:rsid w:val="00C37D2F"/>
    <w:rsid w:val="00C401C2"/>
    <w:rsid w:val="00C40719"/>
    <w:rsid w:val="00C40A5A"/>
    <w:rsid w:val="00C40B19"/>
    <w:rsid w:val="00C40E38"/>
    <w:rsid w:val="00C4146A"/>
    <w:rsid w:val="00C41643"/>
    <w:rsid w:val="00C41811"/>
    <w:rsid w:val="00C418B6"/>
    <w:rsid w:val="00C418DA"/>
    <w:rsid w:val="00C41964"/>
    <w:rsid w:val="00C41BB0"/>
    <w:rsid w:val="00C43746"/>
    <w:rsid w:val="00C438C8"/>
    <w:rsid w:val="00C43D2E"/>
    <w:rsid w:val="00C443A4"/>
    <w:rsid w:val="00C449B6"/>
    <w:rsid w:val="00C45020"/>
    <w:rsid w:val="00C45452"/>
    <w:rsid w:val="00C45BAE"/>
    <w:rsid w:val="00C45C78"/>
    <w:rsid w:val="00C4610E"/>
    <w:rsid w:val="00C462D3"/>
    <w:rsid w:val="00C46739"/>
    <w:rsid w:val="00C4693F"/>
    <w:rsid w:val="00C46A4C"/>
    <w:rsid w:val="00C46B12"/>
    <w:rsid w:val="00C46EEF"/>
    <w:rsid w:val="00C471EC"/>
    <w:rsid w:val="00C4748B"/>
    <w:rsid w:val="00C477EB"/>
    <w:rsid w:val="00C478A1"/>
    <w:rsid w:val="00C47F59"/>
    <w:rsid w:val="00C505ED"/>
    <w:rsid w:val="00C5135B"/>
    <w:rsid w:val="00C5145F"/>
    <w:rsid w:val="00C51687"/>
    <w:rsid w:val="00C51717"/>
    <w:rsid w:val="00C5244C"/>
    <w:rsid w:val="00C52454"/>
    <w:rsid w:val="00C52BEC"/>
    <w:rsid w:val="00C531D0"/>
    <w:rsid w:val="00C5329B"/>
    <w:rsid w:val="00C5331C"/>
    <w:rsid w:val="00C5360C"/>
    <w:rsid w:val="00C54AE6"/>
    <w:rsid w:val="00C54C86"/>
    <w:rsid w:val="00C54FE8"/>
    <w:rsid w:val="00C555F6"/>
    <w:rsid w:val="00C559E0"/>
    <w:rsid w:val="00C55DC3"/>
    <w:rsid w:val="00C57527"/>
    <w:rsid w:val="00C57DFB"/>
    <w:rsid w:val="00C60844"/>
    <w:rsid w:val="00C60845"/>
    <w:rsid w:val="00C60EE5"/>
    <w:rsid w:val="00C61822"/>
    <w:rsid w:val="00C618E7"/>
    <w:rsid w:val="00C61FDD"/>
    <w:rsid w:val="00C620DD"/>
    <w:rsid w:val="00C622D3"/>
    <w:rsid w:val="00C62704"/>
    <w:rsid w:val="00C62DA8"/>
    <w:rsid w:val="00C63524"/>
    <w:rsid w:val="00C63C8D"/>
    <w:rsid w:val="00C64347"/>
    <w:rsid w:val="00C64413"/>
    <w:rsid w:val="00C64FEB"/>
    <w:rsid w:val="00C65621"/>
    <w:rsid w:val="00C65D0E"/>
    <w:rsid w:val="00C662EF"/>
    <w:rsid w:val="00C6637B"/>
    <w:rsid w:val="00C670DC"/>
    <w:rsid w:val="00C67635"/>
    <w:rsid w:val="00C678E2"/>
    <w:rsid w:val="00C67F19"/>
    <w:rsid w:val="00C70970"/>
    <w:rsid w:val="00C70A57"/>
    <w:rsid w:val="00C7103A"/>
    <w:rsid w:val="00C717F8"/>
    <w:rsid w:val="00C71B95"/>
    <w:rsid w:val="00C720BD"/>
    <w:rsid w:val="00C7225C"/>
    <w:rsid w:val="00C7237A"/>
    <w:rsid w:val="00C73EC8"/>
    <w:rsid w:val="00C74169"/>
    <w:rsid w:val="00C7467D"/>
    <w:rsid w:val="00C748D2"/>
    <w:rsid w:val="00C74B45"/>
    <w:rsid w:val="00C74C93"/>
    <w:rsid w:val="00C74C9E"/>
    <w:rsid w:val="00C74F30"/>
    <w:rsid w:val="00C74F54"/>
    <w:rsid w:val="00C7543E"/>
    <w:rsid w:val="00C7581E"/>
    <w:rsid w:val="00C7598C"/>
    <w:rsid w:val="00C75BFE"/>
    <w:rsid w:val="00C75CF7"/>
    <w:rsid w:val="00C76236"/>
    <w:rsid w:val="00C76303"/>
    <w:rsid w:val="00C7633B"/>
    <w:rsid w:val="00C76800"/>
    <w:rsid w:val="00C76D66"/>
    <w:rsid w:val="00C76DBB"/>
    <w:rsid w:val="00C76EAD"/>
    <w:rsid w:val="00C77095"/>
    <w:rsid w:val="00C77111"/>
    <w:rsid w:val="00C77177"/>
    <w:rsid w:val="00C779B1"/>
    <w:rsid w:val="00C77C05"/>
    <w:rsid w:val="00C77E33"/>
    <w:rsid w:val="00C80235"/>
    <w:rsid w:val="00C80282"/>
    <w:rsid w:val="00C802B0"/>
    <w:rsid w:val="00C80811"/>
    <w:rsid w:val="00C80F6E"/>
    <w:rsid w:val="00C82693"/>
    <w:rsid w:val="00C828F8"/>
    <w:rsid w:val="00C8293F"/>
    <w:rsid w:val="00C829BD"/>
    <w:rsid w:val="00C82A15"/>
    <w:rsid w:val="00C83884"/>
    <w:rsid w:val="00C83CC0"/>
    <w:rsid w:val="00C83CE9"/>
    <w:rsid w:val="00C83DBB"/>
    <w:rsid w:val="00C842F6"/>
    <w:rsid w:val="00C8461D"/>
    <w:rsid w:val="00C84A64"/>
    <w:rsid w:val="00C84EE1"/>
    <w:rsid w:val="00C853E5"/>
    <w:rsid w:val="00C85559"/>
    <w:rsid w:val="00C85ACB"/>
    <w:rsid w:val="00C85B36"/>
    <w:rsid w:val="00C85BFD"/>
    <w:rsid w:val="00C85CED"/>
    <w:rsid w:val="00C85DAD"/>
    <w:rsid w:val="00C85F0A"/>
    <w:rsid w:val="00C86131"/>
    <w:rsid w:val="00C871D4"/>
    <w:rsid w:val="00C87539"/>
    <w:rsid w:val="00C87915"/>
    <w:rsid w:val="00C87D5B"/>
    <w:rsid w:val="00C90379"/>
    <w:rsid w:val="00C90835"/>
    <w:rsid w:val="00C90957"/>
    <w:rsid w:val="00C90E3A"/>
    <w:rsid w:val="00C91275"/>
    <w:rsid w:val="00C9127B"/>
    <w:rsid w:val="00C91492"/>
    <w:rsid w:val="00C9157B"/>
    <w:rsid w:val="00C91601"/>
    <w:rsid w:val="00C919A4"/>
    <w:rsid w:val="00C91A29"/>
    <w:rsid w:val="00C91D6F"/>
    <w:rsid w:val="00C91E03"/>
    <w:rsid w:val="00C92793"/>
    <w:rsid w:val="00C92806"/>
    <w:rsid w:val="00C9306C"/>
    <w:rsid w:val="00C93187"/>
    <w:rsid w:val="00C93841"/>
    <w:rsid w:val="00C94257"/>
    <w:rsid w:val="00C94AC2"/>
    <w:rsid w:val="00C94CA3"/>
    <w:rsid w:val="00C9508B"/>
    <w:rsid w:val="00C95264"/>
    <w:rsid w:val="00C95415"/>
    <w:rsid w:val="00C954AA"/>
    <w:rsid w:val="00C95FDE"/>
    <w:rsid w:val="00C96BA6"/>
    <w:rsid w:val="00C96F0E"/>
    <w:rsid w:val="00C97562"/>
    <w:rsid w:val="00C9781C"/>
    <w:rsid w:val="00C9791F"/>
    <w:rsid w:val="00C97BFC"/>
    <w:rsid w:val="00CA02F1"/>
    <w:rsid w:val="00CA038F"/>
    <w:rsid w:val="00CA0567"/>
    <w:rsid w:val="00CA0825"/>
    <w:rsid w:val="00CA0EF8"/>
    <w:rsid w:val="00CA0F0D"/>
    <w:rsid w:val="00CA1287"/>
    <w:rsid w:val="00CA1731"/>
    <w:rsid w:val="00CA1AAC"/>
    <w:rsid w:val="00CA1F67"/>
    <w:rsid w:val="00CA2034"/>
    <w:rsid w:val="00CA2148"/>
    <w:rsid w:val="00CA2454"/>
    <w:rsid w:val="00CA24C4"/>
    <w:rsid w:val="00CA2580"/>
    <w:rsid w:val="00CA2686"/>
    <w:rsid w:val="00CA2F34"/>
    <w:rsid w:val="00CA3150"/>
    <w:rsid w:val="00CA3920"/>
    <w:rsid w:val="00CA4412"/>
    <w:rsid w:val="00CA4AFE"/>
    <w:rsid w:val="00CA504A"/>
    <w:rsid w:val="00CA5335"/>
    <w:rsid w:val="00CA5B0C"/>
    <w:rsid w:val="00CA608C"/>
    <w:rsid w:val="00CA69DC"/>
    <w:rsid w:val="00CA6D6D"/>
    <w:rsid w:val="00CA721E"/>
    <w:rsid w:val="00CA78B1"/>
    <w:rsid w:val="00CA7E0D"/>
    <w:rsid w:val="00CA7E13"/>
    <w:rsid w:val="00CB078A"/>
    <w:rsid w:val="00CB0ABE"/>
    <w:rsid w:val="00CB16FF"/>
    <w:rsid w:val="00CB1764"/>
    <w:rsid w:val="00CB1D25"/>
    <w:rsid w:val="00CB233B"/>
    <w:rsid w:val="00CB2A0D"/>
    <w:rsid w:val="00CB2C31"/>
    <w:rsid w:val="00CB2DF4"/>
    <w:rsid w:val="00CB353D"/>
    <w:rsid w:val="00CB378B"/>
    <w:rsid w:val="00CB3BB1"/>
    <w:rsid w:val="00CB3CB0"/>
    <w:rsid w:val="00CB3CEE"/>
    <w:rsid w:val="00CB40D6"/>
    <w:rsid w:val="00CB445F"/>
    <w:rsid w:val="00CB469E"/>
    <w:rsid w:val="00CB4850"/>
    <w:rsid w:val="00CB51E8"/>
    <w:rsid w:val="00CB585B"/>
    <w:rsid w:val="00CB5FEA"/>
    <w:rsid w:val="00CB60F5"/>
    <w:rsid w:val="00CB6EF9"/>
    <w:rsid w:val="00CB711A"/>
    <w:rsid w:val="00CB7176"/>
    <w:rsid w:val="00CB7387"/>
    <w:rsid w:val="00CB76A7"/>
    <w:rsid w:val="00CB76C1"/>
    <w:rsid w:val="00CC01EE"/>
    <w:rsid w:val="00CC051F"/>
    <w:rsid w:val="00CC0FEC"/>
    <w:rsid w:val="00CC192A"/>
    <w:rsid w:val="00CC19FD"/>
    <w:rsid w:val="00CC1B82"/>
    <w:rsid w:val="00CC1C16"/>
    <w:rsid w:val="00CC1CD6"/>
    <w:rsid w:val="00CC1CE6"/>
    <w:rsid w:val="00CC1F06"/>
    <w:rsid w:val="00CC218B"/>
    <w:rsid w:val="00CC2A05"/>
    <w:rsid w:val="00CC3312"/>
    <w:rsid w:val="00CC4AE8"/>
    <w:rsid w:val="00CC4B7B"/>
    <w:rsid w:val="00CC527F"/>
    <w:rsid w:val="00CC52EF"/>
    <w:rsid w:val="00CC5833"/>
    <w:rsid w:val="00CC5B34"/>
    <w:rsid w:val="00CC5E66"/>
    <w:rsid w:val="00CC6744"/>
    <w:rsid w:val="00CC680F"/>
    <w:rsid w:val="00CC694D"/>
    <w:rsid w:val="00CC6CC2"/>
    <w:rsid w:val="00CC6CF6"/>
    <w:rsid w:val="00CC6FB2"/>
    <w:rsid w:val="00CC749B"/>
    <w:rsid w:val="00CC7F42"/>
    <w:rsid w:val="00CD01DA"/>
    <w:rsid w:val="00CD091E"/>
    <w:rsid w:val="00CD0B27"/>
    <w:rsid w:val="00CD1063"/>
    <w:rsid w:val="00CD11D8"/>
    <w:rsid w:val="00CD1451"/>
    <w:rsid w:val="00CD1531"/>
    <w:rsid w:val="00CD1911"/>
    <w:rsid w:val="00CD19FB"/>
    <w:rsid w:val="00CD2234"/>
    <w:rsid w:val="00CD242E"/>
    <w:rsid w:val="00CD24EB"/>
    <w:rsid w:val="00CD2552"/>
    <w:rsid w:val="00CD290A"/>
    <w:rsid w:val="00CD2FEF"/>
    <w:rsid w:val="00CD3CDA"/>
    <w:rsid w:val="00CD41E7"/>
    <w:rsid w:val="00CD4314"/>
    <w:rsid w:val="00CD465A"/>
    <w:rsid w:val="00CD4838"/>
    <w:rsid w:val="00CD4980"/>
    <w:rsid w:val="00CD4C03"/>
    <w:rsid w:val="00CD4C0A"/>
    <w:rsid w:val="00CD4C43"/>
    <w:rsid w:val="00CD55F1"/>
    <w:rsid w:val="00CD586B"/>
    <w:rsid w:val="00CD58A7"/>
    <w:rsid w:val="00CD5E9F"/>
    <w:rsid w:val="00CD5EC2"/>
    <w:rsid w:val="00CD7B44"/>
    <w:rsid w:val="00CD7F9F"/>
    <w:rsid w:val="00CE0071"/>
    <w:rsid w:val="00CE02B0"/>
    <w:rsid w:val="00CE0743"/>
    <w:rsid w:val="00CE080F"/>
    <w:rsid w:val="00CE1115"/>
    <w:rsid w:val="00CE13C6"/>
    <w:rsid w:val="00CE159B"/>
    <w:rsid w:val="00CE1687"/>
    <w:rsid w:val="00CE1C33"/>
    <w:rsid w:val="00CE2093"/>
    <w:rsid w:val="00CE220A"/>
    <w:rsid w:val="00CE27CE"/>
    <w:rsid w:val="00CE2B67"/>
    <w:rsid w:val="00CE2F29"/>
    <w:rsid w:val="00CE3352"/>
    <w:rsid w:val="00CE3364"/>
    <w:rsid w:val="00CE3788"/>
    <w:rsid w:val="00CE384F"/>
    <w:rsid w:val="00CE3E61"/>
    <w:rsid w:val="00CE3F72"/>
    <w:rsid w:val="00CE3FEA"/>
    <w:rsid w:val="00CE4429"/>
    <w:rsid w:val="00CE44E9"/>
    <w:rsid w:val="00CE48EE"/>
    <w:rsid w:val="00CE4F16"/>
    <w:rsid w:val="00CE5BB4"/>
    <w:rsid w:val="00CE5F4F"/>
    <w:rsid w:val="00CE6034"/>
    <w:rsid w:val="00CE65AC"/>
    <w:rsid w:val="00CE67EF"/>
    <w:rsid w:val="00CE6A22"/>
    <w:rsid w:val="00CE6DAD"/>
    <w:rsid w:val="00CE7197"/>
    <w:rsid w:val="00CE73C0"/>
    <w:rsid w:val="00CE7AD4"/>
    <w:rsid w:val="00CF09DC"/>
    <w:rsid w:val="00CF0A6F"/>
    <w:rsid w:val="00CF0E40"/>
    <w:rsid w:val="00CF1264"/>
    <w:rsid w:val="00CF1504"/>
    <w:rsid w:val="00CF17AC"/>
    <w:rsid w:val="00CF17D1"/>
    <w:rsid w:val="00CF195D"/>
    <w:rsid w:val="00CF1A20"/>
    <w:rsid w:val="00CF1A73"/>
    <w:rsid w:val="00CF1E35"/>
    <w:rsid w:val="00CF286E"/>
    <w:rsid w:val="00CF3340"/>
    <w:rsid w:val="00CF34ED"/>
    <w:rsid w:val="00CF3699"/>
    <w:rsid w:val="00CF3996"/>
    <w:rsid w:val="00CF39BD"/>
    <w:rsid w:val="00CF3CD7"/>
    <w:rsid w:val="00CF406F"/>
    <w:rsid w:val="00CF436C"/>
    <w:rsid w:val="00CF520D"/>
    <w:rsid w:val="00CF5DBF"/>
    <w:rsid w:val="00CF621B"/>
    <w:rsid w:val="00CF65E8"/>
    <w:rsid w:val="00CF6616"/>
    <w:rsid w:val="00CF6CF9"/>
    <w:rsid w:val="00CF6D8E"/>
    <w:rsid w:val="00CF79B9"/>
    <w:rsid w:val="00CF7A6B"/>
    <w:rsid w:val="00CF7B2B"/>
    <w:rsid w:val="00D004EA"/>
    <w:rsid w:val="00D00619"/>
    <w:rsid w:val="00D00A78"/>
    <w:rsid w:val="00D00EC8"/>
    <w:rsid w:val="00D011F6"/>
    <w:rsid w:val="00D01644"/>
    <w:rsid w:val="00D01CE2"/>
    <w:rsid w:val="00D01E87"/>
    <w:rsid w:val="00D0200D"/>
    <w:rsid w:val="00D02C20"/>
    <w:rsid w:val="00D03215"/>
    <w:rsid w:val="00D03331"/>
    <w:rsid w:val="00D034EA"/>
    <w:rsid w:val="00D0376A"/>
    <w:rsid w:val="00D0381E"/>
    <w:rsid w:val="00D04644"/>
    <w:rsid w:val="00D04B62"/>
    <w:rsid w:val="00D05078"/>
    <w:rsid w:val="00D0598F"/>
    <w:rsid w:val="00D05B5A"/>
    <w:rsid w:val="00D05B8C"/>
    <w:rsid w:val="00D05DF2"/>
    <w:rsid w:val="00D05FE9"/>
    <w:rsid w:val="00D061A7"/>
    <w:rsid w:val="00D061B7"/>
    <w:rsid w:val="00D06362"/>
    <w:rsid w:val="00D06780"/>
    <w:rsid w:val="00D0692E"/>
    <w:rsid w:val="00D06DB9"/>
    <w:rsid w:val="00D073EA"/>
    <w:rsid w:val="00D075FD"/>
    <w:rsid w:val="00D07B9B"/>
    <w:rsid w:val="00D1008E"/>
    <w:rsid w:val="00D1045E"/>
    <w:rsid w:val="00D10867"/>
    <w:rsid w:val="00D110A3"/>
    <w:rsid w:val="00D118AC"/>
    <w:rsid w:val="00D1295D"/>
    <w:rsid w:val="00D12CF4"/>
    <w:rsid w:val="00D13CAF"/>
    <w:rsid w:val="00D14002"/>
    <w:rsid w:val="00D14B36"/>
    <w:rsid w:val="00D14C52"/>
    <w:rsid w:val="00D14C5B"/>
    <w:rsid w:val="00D152C3"/>
    <w:rsid w:val="00D15D96"/>
    <w:rsid w:val="00D1618E"/>
    <w:rsid w:val="00D1647F"/>
    <w:rsid w:val="00D164B1"/>
    <w:rsid w:val="00D16A2D"/>
    <w:rsid w:val="00D16E70"/>
    <w:rsid w:val="00D1731E"/>
    <w:rsid w:val="00D173E5"/>
    <w:rsid w:val="00D175D8"/>
    <w:rsid w:val="00D17A07"/>
    <w:rsid w:val="00D17A18"/>
    <w:rsid w:val="00D17EDD"/>
    <w:rsid w:val="00D20684"/>
    <w:rsid w:val="00D209EA"/>
    <w:rsid w:val="00D21085"/>
    <w:rsid w:val="00D21322"/>
    <w:rsid w:val="00D21821"/>
    <w:rsid w:val="00D21BB9"/>
    <w:rsid w:val="00D21C89"/>
    <w:rsid w:val="00D21E33"/>
    <w:rsid w:val="00D22044"/>
    <w:rsid w:val="00D2268E"/>
    <w:rsid w:val="00D22EA2"/>
    <w:rsid w:val="00D23056"/>
    <w:rsid w:val="00D23702"/>
    <w:rsid w:val="00D23A50"/>
    <w:rsid w:val="00D23AE7"/>
    <w:rsid w:val="00D23B5C"/>
    <w:rsid w:val="00D23EFA"/>
    <w:rsid w:val="00D23F29"/>
    <w:rsid w:val="00D24003"/>
    <w:rsid w:val="00D24CDD"/>
    <w:rsid w:val="00D24E33"/>
    <w:rsid w:val="00D25016"/>
    <w:rsid w:val="00D256C4"/>
    <w:rsid w:val="00D25AD4"/>
    <w:rsid w:val="00D25DBF"/>
    <w:rsid w:val="00D266F3"/>
    <w:rsid w:val="00D26AB1"/>
    <w:rsid w:val="00D26FC7"/>
    <w:rsid w:val="00D271B0"/>
    <w:rsid w:val="00D27C76"/>
    <w:rsid w:val="00D27E72"/>
    <w:rsid w:val="00D300E8"/>
    <w:rsid w:val="00D303E7"/>
    <w:rsid w:val="00D30B1C"/>
    <w:rsid w:val="00D311F0"/>
    <w:rsid w:val="00D31382"/>
    <w:rsid w:val="00D319BC"/>
    <w:rsid w:val="00D31D1D"/>
    <w:rsid w:val="00D31DC2"/>
    <w:rsid w:val="00D31F73"/>
    <w:rsid w:val="00D32316"/>
    <w:rsid w:val="00D327FE"/>
    <w:rsid w:val="00D32AF9"/>
    <w:rsid w:val="00D32C6D"/>
    <w:rsid w:val="00D330DD"/>
    <w:rsid w:val="00D33198"/>
    <w:rsid w:val="00D3322C"/>
    <w:rsid w:val="00D34939"/>
    <w:rsid w:val="00D3526B"/>
    <w:rsid w:val="00D35411"/>
    <w:rsid w:val="00D3551B"/>
    <w:rsid w:val="00D35BD3"/>
    <w:rsid w:val="00D35E61"/>
    <w:rsid w:val="00D36763"/>
    <w:rsid w:val="00D367C6"/>
    <w:rsid w:val="00D36941"/>
    <w:rsid w:val="00D36A24"/>
    <w:rsid w:val="00D36EE2"/>
    <w:rsid w:val="00D36FEE"/>
    <w:rsid w:val="00D378DB"/>
    <w:rsid w:val="00D37C85"/>
    <w:rsid w:val="00D40093"/>
    <w:rsid w:val="00D40448"/>
    <w:rsid w:val="00D4049D"/>
    <w:rsid w:val="00D405B3"/>
    <w:rsid w:val="00D40C28"/>
    <w:rsid w:val="00D4109B"/>
    <w:rsid w:val="00D412A9"/>
    <w:rsid w:val="00D4174A"/>
    <w:rsid w:val="00D42200"/>
    <w:rsid w:val="00D422D2"/>
    <w:rsid w:val="00D4245F"/>
    <w:rsid w:val="00D42AB7"/>
    <w:rsid w:val="00D4338E"/>
    <w:rsid w:val="00D4349E"/>
    <w:rsid w:val="00D43520"/>
    <w:rsid w:val="00D44006"/>
    <w:rsid w:val="00D440AA"/>
    <w:rsid w:val="00D44431"/>
    <w:rsid w:val="00D446C9"/>
    <w:rsid w:val="00D449B5"/>
    <w:rsid w:val="00D45305"/>
    <w:rsid w:val="00D4612F"/>
    <w:rsid w:val="00D461ED"/>
    <w:rsid w:val="00D46AC2"/>
    <w:rsid w:val="00D46F8C"/>
    <w:rsid w:val="00D470B6"/>
    <w:rsid w:val="00D4715E"/>
    <w:rsid w:val="00D471A2"/>
    <w:rsid w:val="00D472ED"/>
    <w:rsid w:val="00D47456"/>
    <w:rsid w:val="00D47A12"/>
    <w:rsid w:val="00D500A4"/>
    <w:rsid w:val="00D50164"/>
    <w:rsid w:val="00D506CE"/>
    <w:rsid w:val="00D50BA8"/>
    <w:rsid w:val="00D50C6C"/>
    <w:rsid w:val="00D50DA2"/>
    <w:rsid w:val="00D511B7"/>
    <w:rsid w:val="00D51335"/>
    <w:rsid w:val="00D513FB"/>
    <w:rsid w:val="00D519A2"/>
    <w:rsid w:val="00D522F1"/>
    <w:rsid w:val="00D52677"/>
    <w:rsid w:val="00D52895"/>
    <w:rsid w:val="00D52BC6"/>
    <w:rsid w:val="00D53093"/>
    <w:rsid w:val="00D53245"/>
    <w:rsid w:val="00D5333F"/>
    <w:rsid w:val="00D5339D"/>
    <w:rsid w:val="00D53422"/>
    <w:rsid w:val="00D53436"/>
    <w:rsid w:val="00D53968"/>
    <w:rsid w:val="00D53A54"/>
    <w:rsid w:val="00D53A5B"/>
    <w:rsid w:val="00D53F9C"/>
    <w:rsid w:val="00D54356"/>
    <w:rsid w:val="00D5474F"/>
    <w:rsid w:val="00D54A9B"/>
    <w:rsid w:val="00D55284"/>
    <w:rsid w:val="00D556BB"/>
    <w:rsid w:val="00D556D5"/>
    <w:rsid w:val="00D55772"/>
    <w:rsid w:val="00D560D0"/>
    <w:rsid w:val="00D56113"/>
    <w:rsid w:val="00D56392"/>
    <w:rsid w:val="00D56988"/>
    <w:rsid w:val="00D56BCF"/>
    <w:rsid w:val="00D57341"/>
    <w:rsid w:val="00D57604"/>
    <w:rsid w:val="00D576AC"/>
    <w:rsid w:val="00D57E9D"/>
    <w:rsid w:val="00D57FB4"/>
    <w:rsid w:val="00D60395"/>
    <w:rsid w:val="00D6071E"/>
    <w:rsid w:val="00D60C95"/>
    <w:rsid w:val="00D60D06"/>
    <w:rsid w:val="00D61269"/>
    <w:rsid w:val="00D61452"/>
    <w:rsid w:val="00D6145D"/>
    <w:rsid w:val="00D61994"/>
    <w:rsid w:val="00D61B1C"/>
    <w:rsid w:val="00D61B54"/>
    <w:rsid w:val="00D61C52"/>
    <w:rsid w:val="00D61E7D"/>
    <w:rsid w:val="00D6293C"/>
    <w:rsid w:val="00D62B51"/>
    <w:rsid w:val="00D630D2"/>
    <w:rsid w:val="00D63327"/>
    <w:rsid w:val="00D634F7"/>
    <w:rsid w:val="00D64038"/>
    <w:rsid w:val="00D64156"/>
    <w:rsid w:val="00D643A6"/>
    <w:rsid w:val="00D64887"/>
    <w:rsid w:val="00D64A91"/>
    <w:rsid w:val="00D64DAE"/>
    <w:rsid w:val="00D65860"/>
    <w:rsid w:val="00D659E8"/>
    <w:rsid w:val="00D65B73"/>
    <w:rsid w:val="00D65B85"/>
    <w:rsid w:val="00D65F07"/>
    <w:rsid w:val="00D660A3"/>
    <w:rsid w:val="00D66685"/>
    <w:rsid w:val="00D66B16"/>
    <w:rsid w:val="00D66BE1"/>
    <w:rsid w:val="00D66CA3"/>
    <w:rsid w:val="00D66E74"/>
    <w:rsid w:val="00D67345"/>
    <w:rsid w:val="00D67417"/>
    <w:rsid w:val="00D6749A"/>
    <w:rsid w:val="00D67839"/>
    <w:rsid w:val="00D6784B"/>
    <w:rsid w:val="00D67C3D"/>
    <w:rsid w:val="00D67FE6"/>
    <w:rsid w:val="00D70603"/>
    <w:rsid w:val="00D706A9"/>
    <w:rsid w:val="00D70D72"/>
    <w:rsid w:val="00D71388"/>
    <w:rsid w:val="00D71686"/>
    <w:rsid w:val="00D719F7"/>
    <w:rsid w:val="00D71B1F"/>
    <w:rsid w:val="00D71F22"/>
    <w:rsid w:val="00D722BD"/>
    <w:rsid w:val="00D73059"/>
    <w:rsid w:val="00D73376"/>
    <w:rsid w:val="00D736B5"/>
    <w:rsid w:val="00D73DA0"/>
    <w:rsid w:val="00D73DEE"/>
    <w:rsid w:val="00D73E24"/>
    <w:rsid w:val="00D74620"/>
    <w:rsid w:val="00D74A7F"/>
    <w:rsid w:val="00D756CE"/>
    <w:rsid w:val="00D7575A"/>
    <w:rsid w:val="00D75765"/>
    <w:rsid w:val="00D76C24"/>
    <w:rsid w:val="00D7724F"/>
    <w:rsid w:val="00D772FC"/>
    <w:rsid w:val="00D77327"/>
    <w:rsid w:val="00D77389"/>
    <w:rsid w:val="00D80000"/>
    <w:rsid w:val="00D80B40"/>
    <w:rsid w:val="00D80DD1"/>
    <w:rsid w:val="00D80FBA"/>
    <w:rsid w:val="00D8106A"/>
    <w:rsid w:val="00D81400"/>
    <w:rsid w:val="00D817FB"/>
    <w:rsid w:val="00D81867"/>
    <w:rsid w:val="00D81F9F"/>
    <w:rsid w:val="00D8227D"/>
    <w:rsid w:val="00D82281"/>
    <w:rsid w:val="00D823CA"/>
    <w:rsid w:val="00D825FF"/>
    <w:rsid w:val="00D8271F"/>
    <w:rsid w:val="00D82B48"/>
    <w:rsid w:val="00D82C39"/>
    <w:rsid w:val="00D8310A"/>
    <w:rsid w:val="00D8315B"/>
    <w:rsid w:val="00D836A1"/>
    <w:rsid w:val="00D83BE5"/>
    <w:rsid w:val="00D83FFA"/>
    <w:rsid w:val="00D842AE"/>
    <w:rsid w:val="00D849DF"/>
    <w:rsid w:val="00D84DA4"/>
    <w:rsid w:val="00D851EE"/>
    <w:rsid w:val="00D8570F"/>
    <w:rsid w:val="00D85723"/>
    <w:rsid w:val="00D85958"/>
    <w:rsid w:val="00D85B91"/>
    <w:rsid w:val="00D85EC2"/>
    <w:rsid w:val="00D85FD6"/>
    <w:rsid w:val="00D86062"/>
    <w:rsid w:val="00D8633D"/>
    <w:rsid w:val="00D863B2"/>
    <w:rsid w:val="00D863F2"/>
    <w:rsid w:val="00D8655E"/>
    <w:rsid w:val="00D87054"/>
    <w:rsid w:val="00D8728F"/>
    <w:rsid w:val="00D87641"/>
    <w:rsid w:val="00D8770E"/>
    <w:rsid w:val="00D87DC6"/>
    <w:rsid w:val="00D90543"/>
    <w:rsid w:val="00D90FE2"/>
    <w:rsid w:val="00D916A5"/>
    <w:rsid w:val="00D91950"/>
    <w:rsid w:val="00D91DA9"/>
    <w:rsid w:val="00D91E3E"/>
    <w:rsid w:val="00D91EC8"/>
    <w:rsid w:val="00D91FF8"/>
    <w:rsid w:val="00D920AA"/>
    <w:rsid w:val="00D9220F"/>
    <w:rsid w:val="00D924B7"/>
    <w:rsid w:val="00D9251F"/>
    <w:rsid w:val="00D92753"/>
    <w:rsid w:val="00D928E8"/>
    <w:rsid w:val="00D92ACA"/>
    <w:rsid w:val="00D92F82"/>
    <w:rsid w:val="00D9359F"/>
    <w:rsid w:val="00D93723"/>
    <w:rsid w:val="00D93A99"/>
    <w:rsid w:val="00D93CBC"/>
    <w:rsid w:val="00D93D36"/>
    <w:rsid w:val="00D93F61"/>
    <w:rsid w:val="00D943E8"/>
    <w:rsid w:val="00D94607"/>
    <w:rsid w:val="00D9476E"/>
    <w:rsid w:val="00D953C5"/>
    <w:rsid w:val="00D956F2"/>
    <w:rsid w:val="00D95BA2"/>
    <w:rsid w:val="00D964A9"/>
    <w:rsid w:val="00D9660E"/>
    <w:rsid w:val="00D96A95"/>
    <w:rsid w:val="00D96B9D"/>
    <w:rsid w:val="00D96E45"/>
    <w:rsid w:val="00D970BD"/>
    <w:rsid w:val="00D9722C"/>
    <w:rsid w:val="00D97B53"/>
    <w:rsid w:val="00D97E48"/>
    <w:rsid w:val="00DA0021"/>
    <w:rsid w:val="00DA0036"/>
    <w:rsid w:val="00DA0093"/>
    <w:rsid w:val="00DA00C1"/>
    <w:rsid w:val="00DA1712"/>
    <w:rsid w:val="00DA1740"/>
    <w:rsid w:val="00DA1D9C"/>
    <w:rsid w:val="00DA1DD8"/>
    <w:rsid w:val="00DA2540"/>
    <w:rsid w:val="00DA256B"/>
    <w:rsid w:val="00DA28A3"/>
    <w:rsid w:val="00DA2941"/>
    <w:rsid w:val="00DA3001"/>
    <w:rsid w:val="00DA302D"/>
    <w:rsid w:val="00DA35FC"/>
    <w:rsid w:val="00DA36FE"/>
    <w:rsid w:val="00DA37F1"/>
    <w:rsid w:val="00DA414B"/>
    <w:rsid w:val="00DA41D2"/>
    <w:rsid w:val="00DA45FD"/>
    <w:rsid w:val="00DA4648"/>
    <w:rsid w:val="00DA4911"/>
    <w:rsid w:val="00DA4EFF"/>
    <w:rsid w:val="00DA4F08"/>
    <w:rsid w:val="00DA5839"/>
    <w:rsid w:val="00DA58BE"/>
    <w:rsid w:val="00DA58CF"/>
    <w:rsid w:val="00DA5949"/>
    <w:rsid w:val="00DA5B01"/>
    <w:rsid w:val="00DA5CC1"/>
    <w:rsid w:val="00DA5CDE"/>
    <w:rsid w:val="00DA6250"/>
    <w:rsid w:val="00DA6A84"/>
    <w:rsid w:val="00DA6C19"/>
    <w:rsid w:val="00DA70BE"/>
    <w:rsid w:val="00DA73D5"/>
    <w:rsid w:val="00DA7F98"/>
    <w:rsid w:val="00DB04F4"/>
    <w:rsid w:val="00DB0996"/>
    <w:rsid w:val="00DB0A3C"/>
    <w:rsid w:val="00DB0CE5"/>
    <w:rsid w:val="00DB13A7"/>
    <w:rsid w:val="00DB17CE"/>
    <w:rsid w:val="00DB1F9D"/>
    <w:rsid w:val="00DB2732"/>
    <w:rsid w:val="00DB2D5D"/>
    <w:rsid w:val="00DB2ED1"/>
    <w:rsid w:val="00DB348F"/>
    <w:rsid w:val="00DB37F6"/>
    <w:rsid w:val="00DB39FC"/>
    <w:rsid w:val="00DB3A9B"/>
    <w:rsid w:val="00DB3E86"/>
    <w:rsid w:val="00DB43D3"/>
    <w:rsid w:val="00DB447A"/>
    <w:rsid w:val="00DB48EA"/>
    <w:rsid w:val="00DB49B1"/>
    <w:rsid w:val="00DB4B24"/>
    <w:rsid w:val="00DB5060"/>
    <w:rsid w:val="00DB5226"/>
    <w:rsid w:val="00DB59C6"/>
    <w:rsid w:val="00DB650C"/>
    <w:rsid w:val="00DB681C"/>
    <w:rsid w:val="00DB6883"/>
    <w:rsid w:val="00DB691A"/>
    <w:rsid w:val="00DB6AA9"/>
    <w:rsid w:val="00DB704A"/>
    <w:rsid w:val="00DB7348"/>
    <w:rsid w:val="00DB73CB"/>
    <w:rsid w:val="00DB787D"/>
    <w:rsid w:val="00DB797A"/>
    <w:rsid w:val="00DB7E99"/>
    <w:rsid w:val="00DC0097"/>
    <w:rsid w:val="00DC00B6"/>
    <w:rsid w:val="00DC01D6"/>
    <w:rsid w:val="00DC03CD"/>
    <w:rsid w:val="00DC08A8"/>
    <w:rsid w:val="00DC09FC"/>
    <w:rsid w:val="00DC0C06"/>
    <w:rsid w:val="00DC1257"/>
    <w:rsid w:val="00DC1E74"/>
    <w:rsid w:val="00DC29B5"/>
    <w:rsid w:val="00DC31C6"/>
    <w:rsid w:val="00DC3258"/>
    <w:rsid w:val="00DC3571"/>
    <w:rsid w:val="00DC3E0C"/>
    <w:rsid w:val="00DC3E34"/>
    <w:rsid w:val="00DC468D"/>
    <w:rsid w:val="00DC47CD"/>
    <w:rsid w:val="00DC4E14"/>
    <w:rsid w:val="00DC4FB3"/>
    <w:rsid w:val="00DC5BB2"/>
    <w:rsid w:val="00DC648F"/>
    <w:rsid w:val="00DC6E4A"/>
    <w:rsid w:val="00DC71B2"/>
    <w:rsid w:val="00DC7351"/>
    <w:rsid w:val="00DC787B"/>
    <w:rsid w:val="00DC79B2"/>
    <w:rsid w:val="00DD02C3"/>
    <w:rsid w:val="00DD0440"/>
    <w:rsid w:val="00DD04DA"/>
    <w:rsid w:val="00DD0B1B"/>
    <w:rsid w:val="00DD0E77"/>
    <w:rsid w:val="00DD0F20"/>
    <w:rsid w:val="00DD0FDD"/>
    <w:rsid w:val="00DD145B"/>
    <w:rsid w:val="00DD1736"/>
    <w:rsid w:val="00DD1E75"/>
    <w:rsid w:val="00DD2113"/>
    <w:rsid w:val="00DD28AD"/>
    <w:rsid w:val="00DD2D3B"/>
    <w:rsid w:val="00DD36EA"/>
    <w:rsid w:val="00DD39C9"/>
    <w:rsid w:val="00DD3E26"/>
    <w:rsid w:val="00DD57AC"/>
    <w:rsid w:val="00DD5893"/>
    <w:rsid w:val="00DD5B0E"/>
    <w:rsid w:val="00DD5ED6"/>
    <w:rsid w:val="00DD5EDC"/>
    <w:rsid w:val="00DD5FA3"/>
    <w:rsid w:val="00DD63A2"/>
    <w:rsid w:val="00DD64C2"/>
    <w:rsid w:val="00DD697A"/>
    <w:rsid w:val="00DD6D28"/>
    <w:rsid w:val="00DD6E3F"/>
    <w:rsid w:val="00DD6F75"/>
    <w:rsid w:val="00DD6FB6"/>
    <w:rsid w:val="00DD7574"/>
    <w:rsid w:val="00DE0047"/>
    <w:rsid w:val="00DE161F"/>
    <w:rsid w:val="00DE163E"/>
    <w:rsid w:val="00DE216D"/>
    <w:rsid w:val="00DE250A"/>
    <w:rsid w:val="00DE25BE"/>
    <w:rsid w:val="00DE2CEF"/>
    <w:rsid w:val="00DE3107"/>
    <w:rsid w:val="00DE373A"/>
    <w:rsid w:val="00DE38AB"/>
    <w:rsid w:val="00DE4063"/>
    <w:rsid w:val="00DE4B82"/>
    <w:rsid w:val="00DE5028"/>
    <w:rsid w:val="00DE5047"/>
    <w:rsid w:val="00DE5246"/>
    <w:rsid w:val="00DE5C11"/>
    <w:rsid w:val="00DE6102"/>
    <w:rsid w:val="00DE64C0"/>
    <w:rsid w:val="00DE6712"/>
    <w:rsid w:val="00DE67D3"/>
    <w:rsid w:val="00DE67EA"/>
    <w:rsid w:val="00DE6AE4"/>
    <w:rsid w:val="00DE6EEE"/>
    <w:rsid w:val="00DE7188"/>
    <w:rsid w:val="00DE74DE"/>
    <w:rsid w:val="00DE7A8F"/>
    <w:rsid w:val="00DF00FC"/>
    <w:rsid w:val="00DF0ABA"/>
    <w:rsid w:val="00DF0FBF"/>
    <w:rsid w:val="00DF1464"/>
    <w:rsid w:val="00DF18D3"/>
    <w:rsid w:val="00DF1E60"/>
    <w:rsid w:val="00DF1EF6"/>
    <w:rsid w:val="00DF2012"/>
    <w:rsid w:val="00DF234A"/>
    <w:rsid w:val="00DF3833"/>
    <w:rsid w:val="00DF3A45"/>
    <w:rsid w:val="00DF3B3C"/>
    <w:rsid w:val="00DF424A"/>
    <w:rsid w:val="00DF46F1"/>
    <w:rsid w:val="00DF4A6A"/>
    <w:rsid w:val="00DF5079"/>
    <w:rsid w:val="00DF56A3"/>
    <w:rsid w:val="00DF60BC"/>
    <w:rsid w:val="00DF6DD4"/>
    <w:rsid w:val="00DF7063"/>
    <w:rsid w:val="00E002CD"/>
    <w:rsid w:val="00E006D3"/>
    <w:rsid w:val="00E0087B"/>
    <w:rsid w:val="00E00D50"/>
    <w:rsid w:val="00E00D73"/>
    <w:rsid w:val="00E00D76"/>
    <w:rsid w:val="00E00FBA"/>
    <w:rsid w:val="00E01107"/>
    <w:rsid w:val="00E0131B"/>
    <w:rsid w:val="00E0142D"/>
    <w:rsid w:val="00E01E43"/>
    <w:rsid w:val="00E02160"/>
    <w:rsid w:val="00E02AB7"/>
    <w:rsid w:val="00E030E7"/>
    <w:rsid w:val="00E0316B"/>
    <w:rsid w:val="00E035E9"/>
    <w:rsid w:val="00E0374C"/>
    <w:rsid w:val="00E03F0A"/>
    <w:rsid w:val="00E04C5F"/>
    <w:rsid w:val="00E04E79"/>
    <w:rsid w:val="00E05031"/>
    <w:rsid w:val="00E05524"/>
    <w:rsid w:val="00E05A7A"/>
    <w:rsid w:val="00E05CAB"/>
    <w:rsid w:val="00E060EB"/>
    <w:rsid w:val="00E0623F"/>
    <w:rsid w:val="00E062CA"/>
    <w:rsid w:val="00E065E1"/>
    <w:rsid w:val="00E06CB9"/>
    <w:rsid w:val="00E07705"/>
    <w:rsid w:val="00E077EA"/>
    <w:rsid w:val="00E07C5B"/>
    <w:rsid w:val="00E10299"/>
    <w:rsid w:val="00E1125E"/>
    <w:rsid w:val="00E11A87"/>
    <w:rsid w:val="00E12C55"/>
    <w:rsid w:val="00E135A5"/>
    <w:rsid w:val="00E13E34"/>
    <w:rsid w:val="00E1455C"/>
    <w:rsid w:val="00E148C7"/>
    <w:rsid w:val="00E14C7C"/>
    <w:rsid w:val="00E14E3F"/>
    <w:rsid w:val="00E14EF3"/>
    <w:rsid w:val="00E151C5"/>
    <w:rsid w:val="00E15593"/>
    <w:rsid w:val="00E155FF"/>
    <w:rsid w:val="00E1561C"/>
    <w:rsid w:val="00E1601B"/>
    <w:rsid w:val="00E161BE"/>
    <w:rsid w:val="00E16616"/>
    <w:rsid w:val="00E1663B"/>
    <w:rsid w:val="00E16E45"/>
    <w:rsid w:val="00E1751C"/>
    <w:rsid w:val="00E17525"/>
    <w:rsid w:val="00E176D8"/>
    <w:rsid w:val="00E1795C"/>
    <w:rsid w:val="00E17A28"/>
    <w:rsid w:val="00E206A9"/>
    <w:rsid w:val="00E20A06"/>
    <w:rsid w:val="00E20B9E"/>
    <w:rsid w:val="00E20D47"/>
    <w:rsid w:val="00E20EC1"/>
    <w:rsid w:val="00E21390"/>
    <w:rsid w:val="00E2151C"/>
    <w:rsid w:val="00E220B1"/>
    <w:rsid w:val="00E22B98"/>
    <w:rsid w:val="00E22CD7"/>
    <w:rsid w:val="00E22DA5"/>
    <w:rsid w:val="00E22EB4"/>
    <w:rsid w:val="00E23125"/>
    <w:rsid w:val="00E23769"/>
    <w:rsid w:val="00E2385A"/>
    <w:rsid w:val="00E23ADF"/>
    <w:rsid w:val="00E24647"/>
    <w:rsid w:val="00E246A8"/>
    <w:rsid w:val="00E246C3"/>
    <w:rsid w:val="00E24BF2"/>
    <w:rsid w:val="00E24E37"/>
    <w:rsid w:val="00E24FEA"/>
    <w:rsid w:val="00E252E4"/>
    <w:rsid w:val="00E2581A"/>
    <w:rsid w:val="00E26802"/>
    <w:rsid w:val="00E26803"/>
    <w:rsid w:val="00E26B41"/>
    <w:rsid w:val="00E26CA4"/>
    <w:rsid w:val="00E26D1F"/>
    <w:rsid w:val="00E26FAE"/>
    <w:rsid w:val="00E276BE"/>
    <w:rsid w:val="00E2781C"/>
    <w:rsid w:val="00E27D0F"/>
    <w:rsid w:val="00E27DC0"/>
    <w:rsid w:val="00E3027E"/>
    <w:rsid w:val="00E30305"/>
    <w:rsid w:val="00E3043D"/>
    <w:rsid w:val="00E305AA"/>
    <w:rsid w:val="00E30B71"/>
    <w:rsid w:val="00E31140"/>
    <w:rsid w:val="00E3178A"/>
    <w:rsid w:val="00E31B04"/>
    <w:rsid w:val="00E31E09"/>
    <w:rsid w:val="00E321F2"/>
    <w:rsid w:val="00E32BAC"/>
    <w:rsid w:val="00E32C7C"/>
    <w:rsid w:val="00E33672"/>
    <w:rsid w:val="00E339A9"/>
    <w:rsid w:val="00E3423C"/>
    <w:rsid w:val="00E345A7"/>
    <w:rsid w:val="00E34AD8"/>
    <w:rsid w:val="00E34C32"/>
    <w:rsid w:val="00E351A8"/>
    <w:rsid w:val="00E357AE"/>
    <w:rsid w:val="00E35A08"/>
    <w:rsid w:val="00E35E09"/>
    <w:rsid w:val="00E35EF5"/>
    <w:rsid w:val="00E35F9B"/>
    <w:rsid w:val="00E362D9"/>
    <w:rsid w:val="00E369E0"/>
    <w:rsid w:val="00E36C8E"/>
    <w:rsid w:val="00E37626"/>
    <w:rsid w:val="00E37A0D"/>
    <w:rsid w:val="00E37CD3"/>
    <w:rsid w:val="00E40483"/>
    <w:rsid w:val="00E404F2"/>
    <w:rsid w:val="00E40BF3"/>
    <w:rsid w:val="00E40D14"/>
    <w:rsid w:val="00E40D9D"/>
    <w:rsid w:val="00E410D5"/>
    <w:rsid w:val="00E41E61"/>
    <w:rsid w:val="00E42506"/>
    <w:rsid w:val="00E42997"/>
    <w:rsid w:val="00E42A51"/>
    <w:rsid w:val="00E435C1"/>
    <w:rsid w:val="00E437C2"/>
    <w:rsid w:val="00E438FC"/>
    <w:rsid w:val="00E43A8C"/>
    <w:rsid w:val="00E43CD6"/>
    <w:rsid w:val="00E44001"/>
    <w:rsid w:val="00E44306"/>
    <w:rsid w:val="00E44E5F"/>
    <w:rsid w:val="00E466EB"/>
    <w:rsid w:val="00E467B6"/>
    <w:rsid w:val="00E46864"/>
    <w:rsid w:val="00E46E95"/>
    <w:rsid w:val="00E4757B"/>
    <w:rsid w:val="00E47849"/>
    <w:rsid w:val="00E5004F"/>
    <w:rsid w:val="00E502B0"/>
    <w:rsid w:val="00E502B5"/>
    <w:rsid w:val="00E504CC"/>
    <w:rsid w:val="00E50C99"/>
    <w:rsid w:val="00E50E15"/>
    <w:rsid w:val="00E50F91"/>
    <w:rsid w:val="00E51237"/>
    <w:rsid w:val="00E525A0"/>
    <w:rsid w:val="00E52FE9"/>
    <w:rsid w:val="00E5349E"/>
    <w:rsid w:val="00E53BB8"/>
    <w:rsid w:val="00E53DCE"/>
    <w:rsid w:val="00E53EEC"/>
    <w:rsid w:val="00E5478D"/>
    <w:rsid w:val="00E55031"/>
    <w:rsid w:val="00E5592B"/>
    <w:rsid w:val="00E55D3F"/>
    <w:rsid w:val="00E55E3C"/>
    <w:rsid w:val="00E55F38"/>
    <w:rsid w:val="00E55F67"/>
    <w:rsid w:val="00E560CE"/>
    <w:rsid w:val="00E569D2"/>
    <w:rsid w:val="00E577C8"/>
    <w:rsid w:val="00E577FE"/>
    <w:rsid w:val="00E57901"/>
    <w:rsid w:val="00E57B41"/>
    <w:rsid w:val="00E57EE7"/>
    <w:rsid w:val="00E60098"/>
    <w:rsid w:val="00E6022D"/>
    <w:rsid w:val="00E60333"/>
    <w:rsid w:val="00E60469"/>
    <w:rsid w:val="00E604A8"/>
    <w:rsid w:val="00E6054B"/>
    <w:rsid w:val="00E605E0"/>
    <w:rsid w:val="00E60642"/>
    <w:rsid w:val="00E60785"/>
    <w:rsid w:val="00E60E17"/>
    <w:rsid w:val="00E6124F"/>
    <w:rsid w:val="00E61535"/>
    <w:rsid w:val="00E61B08"/>
    <w:rsid w:val="00E61F10"/>
    <w:rsid w:val="00E625E2"/>
    <w:rsid w:val="00E626A9"/>
    <w:rsid w:val="00E62D79"/>
    <w:rsid w:val="00E62DF7"/>
    <w:rsid w:val="00E630F8"/>
    <w:rsid w:val="00E63138"/>
    <w:rsid w:val="00E632FE"/>
    <w:rsid w:val="00E63654"/>
    <w:rsid w:val="00E63A21"/>
    <w:rsid w:val="00E64C1A"/>
    <w:rsid w:val="00E64E87"/>
    <w:rsid w:val="00E6587A"/>
    <w:rsid w:val="00E65DDC"/>
    <w:rsid w:val="00E66126"/>
    <w:rsid w:val="00E665D1"/>
    <w:rsid w:val="00E667AC"/>
    <w:rsid w:val="00E66A12"/>
    <w:rsid w:val="00E674BD"/>
    <w:rsid w:val="00E67FAE"/>
    <w:rsid w:val="00E70199"/>
    <w:rsid w:val="00E703B5"/>
    <w:rsid w:val="00E70A9A"/>
    <w:rsid w:val="00E71201"/>
    <w:rsid w:val="00E718FD"/>
    <w:rsid w:val="00E71FBB"/>
    <w:rsid w:val="00E7219F"/>
    <w:rsid w:val="00E724D2"/>
    <w:rsid w:val="00E72C9A"/>
    <w:rsid w:val="00E73170"/>
    <w:rsid w:val="00E73B85"/>
    <w:rsid w:val="00E73C0F"/>
    <w:rsid w:val="00E7503C"/>
    <w:rsid w:val="00E7505A"/>
    <w:rsid w:val="00E750D7"/>
    <w:rsid w:val="00E757F2"/>
    <w:rsid w:val="00E75811"/>
    <w:rsid w:val="00E75D18"/>
    <w:rsid w:val="00E75D3F"/>
    <w:rsid w:val="00E75F6C"/>
    <w:rsid w:val="00E7676F"/>
    <w:rsid w:val="00E76BFA"/>
    <w:rsid w:val="00E77303"/>
    <w:rsid w:val="00E7762F"/>
    <w:rsid w:val="00E8018D"/>
    <w:rsid w:val="00E80691"/>
    <w:rsid w:val="00E80792"/>
    <w:rsid w:val="00E80852"/>
    <w:rsid w:val="00E80D3B"/>
    <w:rsid w:val="00E80FCB"/>
    <w:rsid w:val="00E81197"/>
    <w:rsid w:val="00E81239"/>
    <w:rsid w:val="00E815D5"/>
    <w:rsid w:val="00E81937"/>
    <w:rsid w:val="00E81C85"/>
    <w:rsid w:val="00E81F2D"/>
    <w:rsid w:val="00E8202B"/>
    <w:rsid w:val="00E82096"/>
    <w:rsid w:val="00E8218E"/>
    <w:rsid w:val="00E825B4"/>
    <w:rsid w:val="00E82B10"/>
    <w:rsid w:val="00E82D3D"/>
    <w:rsid w:val="00E8302A"/>
    <w:rsid w:val="00E835AB"/>
    <w:rsid w:val="00E83742"/>
    <w:rsid w:val="00E83817"/>
    <w:rsid w:val="00E83A7F"/>
    <w:rsid w:val="00E845F9"/>
    <w:rsid w:val="00E84787"/>
    <w:rsid w:val="00E8505C"/>
    <w:rsid w:val="00E850C3"/>
    <w:rsid w:val="00E85467"/>
    <w:rsid w:val="00E8555C"/>
    <w:rsid w:val="00E86079"/>
    <w:rsid w:val="00E8636E"/>
    <w:rsid w:val="00E871BB"/>
    <w:rsid w:val="00E87A1F"/>
    <w:rsid w:val="00E87B7A"/>
    <w:rsid w:val="00E87BA4"/>
    <w:rsid w:val="00E87E1F"/>
    <w:rsid w:val="00E87F82"/>
    <w:rsid w:val="00E90312"/>
    <w:rsid w:val="00E9039D"/>
    <w:rsid w:val="00E90608"/>
    <w:rsid w:val="00E91085"/>
    <w:rsid w:val="00E910AD"/>
    <w:rsid w:val="00E91185"/>
    <w:rsid w:val="00E915A9"/>
    <w:rsid w:val="00E92B8E"/>
    <w:rsid w:val="00E932E9"/>
    <w:rsid w:val="00E93431"/>
    <w:rsid w:val="00E9348A"/>
    <w:rsid w:val="00E936DB"/>
    <w:rsid w:val="00E93E1F"/>
    <w:rsid w:val="00E946B5"/>
    <w:rsid w:val="00E94902"/>
    <w:rsid w:val="00E94A38"/>
    <w:rsid w:val="00E94B9F"/>
    <w:rsid w:val="00E94D80"/>
    <w:rsid w:val="00E955A4"/>
    <w:rsid w:val="00E96065"/>
    <w:rsid w:val="00E968B2"/>
    <w:rsid w:val="00E9699A"/>
    <w:rsid w:val="00E96ACA"/>
    <w:rsid w:val="00E96E41"/>
    <w:rsid w:val="00E97959"/>
    <w:rsid w:val="00EA002B"/>
    <w:rsid w:val="00EA0464"/>
    <w:rsid w:val="00EA057E"/>
    <w:rsid w:val="00EA06EB"/>
    <w:rsid w:val="00EA0805"/>
    <w:rsid w:val="00EA1277"/>
    <w:rsid w:val="00EA136F"/>
    <w:rsid w:val="00EA1384"/>
    <w:rsid w:val="00EA19DB"/>
    <w:rsid w:val="00EA1C2A"/>
    <w:rsid w:val="00EA20B7"/>
    <w:rsid w:val="00EA22B3"/>
    <w:rsid w:val="00EA22F3"/>
    <w:rsid w:val="00EA25D5"/>
    <w:rsid w:val="00EA261F"/>
    <w:rsid w:val="00EA2E58"/>
    <w:rsid w:val="00EA2FBE"/>
    <w:rsid w:val="00EA3296"/>
    <w:rsid w:val="00EA353B"/>
    <w:rsid w:val="00EA38E7"/>
    <w:rsid w:val="00EA44C0"/>
    <w:rsid w:val="00EA4CC4"/>
    <w:rsid w:val="00EA4E4A"/>
    <w:rsid w:val="00EA4EA7"/>
    <w:rsid w:val="00EA53D3"/>
    <w:rsid w:val="00EA6136"/>
    <w:rsid w:val="00EA667F"/>
    <w:rsid w:val="00EA6CF0"/>
    <w:rsid w:val="00EA6DF7"/>
    <w:rsid w:val="00EA6F05"/>
    <w:rsid w:val="00EA718D"/>
    <w:rsid w:val="00EA7922"/>
    <w:rsid w:val="00EB06D1"/>
    <w:rsid w:val="00EB0A52"/>
    <w:rsid w:val="00EB0CE5"/>
    <w:rsid w:val="00EB0F3C"/>
    <w:rsid w:val="00EB11E5"/>
    <w:rsid w:val="00EB1C61"/>
    <w:rsid w:val="00EB1CF0"/>
    <w:rsid w:val="00EB1FED"/>
    <w:rsid w:val="00EB24A3"/>
    <w:rsid w:val="00EB24BD"/>
    <w:rsid w:val="00EB26B3"/>
    <w:rsid w:val="00EB2D66"/>
    <w:rsid w:val="00EB32D8"/>
    <w:rsid w:val="00EB3467"/>
    <w:rsid w:val="00EB36FA"/>
    <w:rsid w:val="00EB425A"/>
    <w:rsid w:val="00EB428F"/>
    <w:rsid w:val="00EB447C"/>
    <w:rsid w:val="00EB4D70"/>
    <w:rsid w:val="00EB5181"/>
    <w:rsid w:val="00EB5B0D"/>
    <w:rsid w:val="00EB5C33"/>
    <w:rsid w:val="00EB5DF1"/>
    <w:rsid w:val="00EB61FF"/>
    <w:rsid w:val="00EB650B"/>
    <w:rsid w:val="00EB678C"/>
    <w:rsid w:val="00EB6BFA"/>
    <w:rsid w:val="00EB7248"/>
    <w:rsid w:val="00EB77DE"/>
    <w:rsid w:val="00EB77E5"/>
    <w:rsid w:val="00EB7BDC"/>
    <w:rsid w:val="00EC02E8"/>
    <w:rsid w:val="00EC0E0F"/>
    <w:rsid w:val="00EC1279"/>
    <w:rsid w:val="00EC12A1"/>
    <w:rsid w:val="00EC15E7"/>
    <w:rsid w:val="00EC18EE"/>
    <w:rsid w:val="00EC1D71"/>
    <w:rsid w:val="00EC270A"/>
    <w:rsid w:val="00EC2904"/>
    <w:rsid w:val="00EC291E"/>
    <w:rsid w:val="00EC3436"/>
    <w:rsid w:val="00EC3903"/>
    <w:rsid w:val="00EC3A19"/>
    <w:rsid w:val="00EC3F1F"/>
    <w:rsid w:val="00EC3F43"/>
    <w:rsid w:val="00EC405E"/>
    <w:rsid w:val="00EC4379"/>
    <w:rsid w:val="00EC4712"/>
    <w:rsid w:val="00EC4844"/>
    <w:rsid w:val="00EC48C2"/>
    <w:rsid w:val="00EC4A2B"/>
    <w:rsid w:val="00EC52BD"/>
    <w:rsid w:val="00EC5504"/>
    <w:rsid w:val="00EC575E"/>
    <w:rsid w:val="00EC578A"/>
    <w:rsid w:val="00EC5D41"/>
    <w:rsid w:val="00EC5EF9"/>
    <w:rsid w:val="00EC6466"/>
    <w:rsid w:val="00EC64DE"/>
    <w:rsid w:val="00EC67E4"/>
    <w:rsid w:val="00EC69F0"/>
    <w:rsid w:val="00EC6C9C"/>
    <w:rsid w:val="00EC700A"/>
    <w:rsid w:val="00EC71EC"/>
    <w:rsid w:val="00EC7443"/>
    <w:rsid w:val="00EC7A21"/>
    <w:rsid w:val="00EC7A23"/>
    <w:rsid w:val="00EC7E38"/>
    <w:rsid w:val="00ED029D"/>
    <w:rsid w:val="00ED02C3"/>
    <w:rsid w:val="00ED0411"/>
    <w:rsid w:val="00ED04A0"/>
    <w:rsid w:val="00ED0783"/>
    <w:rsid w:val="00ED0AC8"/>
    <w:rsid w:val="00ED0E13"/>
    <w:rsid w:val="00ED0F4B"/>
    <w:rsid w:val="00ED12A9"/>
    <w:rsid w:val="00ED1516"/>
    <w:rsid w:val="00ED1614"/>
    <w:rsid w:val="00ED1685"/>
    <w:rsid w:val="00ED37D0"/>
    <w:rsid w:val="00ED4FF2"/>
    <w:rsid w:val="00ED5095"/>
    <w:rsid w:val="00ED591D"/>
    <w:rsid w:val="00ED5B05"/>
    <w:rsid w:val="00ED609B"/>
    <w:rsid w:val="00ED67D6"/>
    <w:rsid w:val="00ED69D8"/>
    <w:rsid w:val="00ED6ABF"/>
    <w:rsid w:val="00ED6FB5"/>
    <w:rsid w:val="00ED7DD4"/>
    <w:rsid w:val="00ED7F90"/>
    <w:rsid w:val="00EE0385"/>
    <w:rsid w:val="00EE0757"/>
    <w:rsid w:val="00EE1652"/>
    <w:rsid w:val="00EE1B8D"/>
    <w:rsid w:val="00EE1B9C"/>
    <w:rsid w:val="00EE1D02"/>
    <w:rsid w:val="00EE1E39"/>
    <w:rsid w:val="00EE1E6C"/>
    <w:rsid w:val="00EE1F6A"/>
    <w:rsid w:val="00EE2A90"/>
    <w:rsid w:val="00EE2D43"/>
    <w:rsid w:val="00EE2E0D"/>
    <w:rsid w:val="00EE3979"/>
    <w:rsid w:val="00EE3C55"/>
    <w:rsid w:val="00EE3F32"/>
    <w:rsid w:val="00EE444C"/>
    <w:rsid w:val="00EE44E9"/>
    <w:rsid w:val="00EE47FB"/>
    <w:rsid w:val="00EE4D2A"/>
    <w:rsid w:val="00EE5041"/>
    <w:rsid w:val="00EE5158"/>
    <w:rsid w:val="00EE5232"/>
    <w:rsid w:val="00EE56D6"/>
    <w:rsid w:val="00EE5E59"/>
    <w:rsid w:val="00EE5FFA"/>
    <w:rsid w:val="00EE684B"/>
    <w:rsid w:val="00EE69A7"/>
    <w:rsid w:val="00EE715D"/>
    <w:rsid w:val="00EE74EE"/>
    <w:rsid w:val="00EE7A7B"/>
    <w:rsid w:val="00EE7E29"/>
    <w:rsid w:val="00EF00C8"/>
    <w:rsid w:val="00EF01BF"/>
    <w:rsid w:val="00EF079F"/>
    <w:rsid w:val="00EF0EE2"/>
    <w:rsid w:val="00EF1264"/>
    <w:rsid w:val="00EF19E6"/>
    <w:rsid w:val="00EF2158"/>
    <w:rsid w:val="00EF225B"/>
    <w:rsid w:val="00EF2B9C"/>
    <w:rsid w:val="00EF2EFF"/>
    <w:rsid w:val="00EF3A43"/>
    <w:rsid w:val="00EF3CA9"/>
    <w:rsid w:val="00EF4356"/>
    <w:rsid w:val="00EF43AF"/>
    <w:rsid w:val="00EF4405"/>
    <w:rsid w:val="00EF46E7"/>
    <w:rsid w:val="00EF4850"/>
    <w:rsid w:val="00EF4B2B"/>
    <w:rsid w:val="00EF4BF0"/>
    <w:rsid w:val="00EF4D18"/>
    <w:rsid w:val="00EF4F08"/>
    <w:rsid w:val="00EF4F3E"/>
    <w:rsid w:val="00EF4FE5"/>
    <w:rsid w:val="00EF51D7"/>
    <w:rsid w:val="00EF54ED"/>
    <w:rsid w:val="00EF67DA"/>
    <w:rsid w:val="00EF6AA6"/>
    <w:rsid w:val="00EF6ABD"/>
    <w:rsid w:val="00EF73B4"/>
    <w:rsid w:val="00EF75AD"/>
    <w:rsid w:val="00EF7CAD"/>
    <w:rsid w:val="00F00062"/>
    <w:rsid w:val="00F001D1"/>
    <w:rsid w:val="00F0039E"/>
    <w:rsid w:val="00F0061E"/>
    <w:rsid w:val="00F00651"/>
    <w:rsid w:val="00F00715"/>
    <w:rsid w:val="00F00AFD"/>
    <w:rsid w:val="00F00F30"/>
    <w:rsid w:val="00F01150"/>
    <w:rsid w:val="00F02148"/>
    <w:rsid w:val="00F030FA"/>
    <w:rsid w:val="00F03220"/>
    <w:rsid w:val="00F0360A"/>
    <w:rsid w:val="00F03666"/>
    <w:rsid w:val="00F03CD1"/>
    <w:rsid w:val="00F04F6F"/>
    <w:rsid w:val="00F05109"/>
    <w:rsid w:val="00F05505"/>
    <w:rsid w:val="00F0563F"/>
    <w:rsid w:val="00F06682"/>
    <w:rsid w:val="00F0677C"/>
    <w:rsid w:val="00F07485"/>
    <w:rsid w:val="00F07DBA"/>
    <w:rsid w:val="00F101D2"/>
    <w:rsid w:val="00F10236"/>
    <w:rsid w:val="00F106DF"/>
    <w:rsid w:val="00F107B8"/>
    <w:rsid w:val="00F10CE0"/>
    <w:rsid w:val="00F11415"/>
    <w:rsid w:val="00F11503"/>
    <w:rsid w:val="00F11716"/>
    <w:rsid w:val="00F12036"/>
    <w:rsid w:val="00F12540"/>
    <w:rsid w:val="00F1295F"/>
    <w:rsid w:val="00F12BDC"/>
    <w:rsid w:val="00F12DA7"/>
    <w:rsid w:val="00F13C1A"/>
    <w:rsid w:val="00F1432B"/>
    <w:rsid w:val="00F146AE"/>
    <w:rsid w:val="00F14BC8"/>
    <w:rsid w:val="00F14F29"/>
    <w:rsid w:val="00F14F43"/>
    <w:rsid w:val="00F153E7"/>
    <w:rsid w:val="00F158F0"/>
    <w:rsid w:val="00F15AC1"/>
    <w:rsid w:val="00F15E5C"/>
    <w:rsid w:val="00F1628D"/>
    <w:rsid w:val="00F163F8"/>
    <w:rsid w:val="00F16602"/>
    <w:rsid w:val="00F16A74"/>
    <w:rsid w:val="00F17157"/>
    <w:rsid w:val="00F173A5"/>
    <w:rsid w:val="00F17690"/>
    <w:rsid w:val="00F17A06"/>
    <w:rsid w:val="00F20AE7"/>
    <w:rsid w:val="00F20D9F"/>
    <w:rsid w:val="00F20F19"/>
    <w:rsid w:val="00F210E2"/>
    <w:rsid w:val="00F2147F"/>
    <w:rsid w:val="00F2176A"/>
    <w:rsid w:val="00F21857"/>
    <w:rsid w:val="00F21972"/>
    <w:rsid w:val="00F21D3A"/>
    <w:rsid w:val="00F220DB"/>
    <w:rsid w:val="00F22757"/>
    <w:rsid w:val="00F22DEE"/>
    <w:rsid w:val="00F238B5"/>
    <w:rsid w:val="00F239B1"/>
    <w:rsid w:val="00F239EB"/>
    <w:rsid w:val="00F23BD9"/>
    <w:rsid w:val="00F23BDF"/>
    <w:rsid w:val="00F23F94"/>
    <w:rsid w:val="00F248C4"/>
    <w:rsid w:val="00F249A0"/>
    <w:rsid w:val="00F24F14"/>
    <w:rsid w:val="00F25134"/>
    <w:rsid w:val="00F25ACB"/>
    <w:rsid w:val="00F25B8D"/>
    <w:rsid w:val="00F25BF2"/>
    <w:rsid w:val="00F25C3C"/>
    <w:rsid w:val="00F26A9D"/>
    <w:rsid w:val="00F26B4F"/>
    <w:rsid w:val="00F27775"/>
    <w:rsid w:val="00F27A48"/>
    <w:rsid w:val="00F30337"/>
    <w:rsid w:val="00F304F2"/>
    <w:rsid w:val="00F306F9"/>
    <w:rsid w:val="00F313DF"/>
    <w:rsid w:val="00F31CCE"/>
    <w:rsid w:val="00F32180"/>
    <w:rsid w:val="00F3234C"/>
    <w:rsid w:val="00F3241A"/>
    <w:rsid w:val="00F326F4"/>
    <w:rsid w:val="00F331BE"/>
    <w:rsid w:val="00F3371A"/>
    <w:rsid w:val="00F33A2E"/>
    <w:rsid w:val="00F33B52"/>
    <w:rsid w:val="00F3429B"/>
    <w:rsid w:val="00F345D4"/>
    <w:rsid w:val="00F34DD5"/>
    <w:rsid w:val="00F350F6"/>
    <w:rsid w:val="00F35105"/>
    <w:rsid w:val="00F35586"/>
    <w:rsid w:val="00F35A8F"/>
    <w:rsid w:val="00F360BF"/>
    <w:rsid w:val="00F3620C"/>
    <w:rsid w:val="00F36523"/>
    <w:rsid w:val="00F365FC"/>
    <w:rsid w:val="00F36B97"/>
    <w:rsid w:val="00F36BE3"/>
    <w:rsid w:val="00F36DF1"/>
    <w:rsid w:val="00F3705B"/>
    <w:rsid w:val="00F3743B"/>
    <w:rsid w:val="00F37488"/>
    <w:rsid w:val="00F374B8"/>
    <w:rsid w:val="00F37FA5"/>
    <w:rsid w:val="00F401B1"/>
    <w:rsid w:val="00F40CBD"/>
    <w:rsid w:val="00F40D20"/>
    <w:rsid w:val="00F40EAA"/>
    <w:rsid w:val="00F4128F"/>
    <w:rsid w:val="00F412D9"/>
    <w:rsid w:val="00F413C6"/>
    <w:rsid w:val="00F41595"/>
    <w:rsid w:val="00F419C0"/>
    <w:rsid w:val="00F41AEC"/>
    <w:rsid w:val="00F421F3"/>
    <w:rsid w:val="00F42B2F"/>
    <w:rsid w:val="00F42E7B"/>
    <w:rsid w:val="00F43001"/>
    <w:rsid w:val="00F43384"/>
    <w:rsid w:val="00F437EE"/>
    <w:rsid w:val="00F43C44"/>
    <w:rsid w:val="00F44364"/>
    <w:rsid w:val="00F445B7"/>
    <w:rsid w:val="00F44A81"/>
    <w:rsid w:val="00F44BBF"/>
    <w:rsid w:val="00F44CF8"/>
    <w:rsid w:val="00F45186"/>
    <w:rsid w:val="00F452E4"/>
    <w:rsid w:val="00F4542E"/>
    <w:rsid w:val="00F45473"/>
    <w:rsid w:val="00F45D2D"/>
    <w:rsid w:val="00F45FD9"/>
    <w:rsid w:val="00F46004"/>
    <w:rsid w:val="00F463FF"/>
    <w:rsid w:val="00F464C7"/>
    <w:rsid w:val="00F46CE8"/>
    <w:rsid w:val="00F46D29"/>
    <w:rsid w:val="00F46E41"/>
    <w:rsid w:val="00F46F1F"/>
    <w:rsid w:val="00F47056"/>
    <w:rsid w:val="00F4765E"/>
    <w:rsid w:val="00F47A54"/>
    <w:rsid w:val="00F47AC4"/>
    <w:rsid w:val="00F47F4E"/>
    <w:rsid w:val="00F47FEA"/>
    <w:rsid w:val="00F50146"/>
    <w:rsid w:val="00F50233"/>
    <w:rsid w:val="00F5024D"/>
    <w:rsid w:val="00F5062B"/>
    <w:rsid w:val="00F5072A"/>
    <w:rsid w:val="00F50AE5"/>
    <w:rsid w:val="00F50CAA"/>
    <w:rsid w:val="00F50CFC"/>
    <w:rsid w:val="00F50EFD"/>
    <w:rsid w:val="00F5170F"/>
    <w:rsid w:val="00F51A7F"/>
    <w:rsid w:val="00F51BAD"/>
    <w:rsid w:val="00F51D86"/>
    <w:rsid w:val="00F525BB"/>
    <w:rsid w:val="00F52731"/>
    <w:rsid w:val="00F52B03"/>
    <w:rsid w:val="00F52C24"/>
    <w:rsid w:val="00F52F3E"/>
    <w:rsid w:val="00F533C6"/>
    <w:rsid w:val="00F53808"/>
    <w:rsid w:val="00F539E6"/>
    <w:rsid w:val="00F53CC3"/>
    <w:rsid w:val="00F54261"/>
    <w:rsid w:val="00F545CD"/>
    <w:rsid w:val="00F5476E"/>
    <w:rsid w:val="00F54836"/>
    <w:rsid w:val="00F54B66"/>
    <w:rsid w:val="00F556DF"/>
    <w:rsid w:val="00F55C7D"/>
    <w:rsid w:val="00F55FE5"/>
    <w:rsid w:val="00F5669B"/>
    <w:rsid w:val="00F57030"/>
    <w:rsid w:val="00F57291"/>
    <w:rsid w:val="00F577CF"/>
    <w:rsid w:val="00F6030E"/>
    <w:rsid w:val="00F6046B"/>
    <w:rsid w:val="00F6064C"/>
    <w:rsid w:val="00F60EB7"/>
    <w:rsid w:val="00F618EA"/>
    <w:rsid w:val="00F61BF8"/>
    <w:rsid w:val="00F6209F"/>
    <w:rsid w:val="00F621AE"/>
    <w:rsid w:val="00F62259"/>
    <w:rsid w:val="00F622D1"/>
    <w:rsid w:val="00F62977"/>
    <w:rsid w:val="00F62E80"/>
    <w:rsid w:val="00F63428"/>
    <w:rsid w:val="00F63723"/>
    <w:rsid w:val="00F63DC8"/>
    <w:rsid w:val="00F640DF"/>
    <w:rsid w:val="00F641DB"/>
    <w:rsid w:val="00F64238"/>
    <w:rsid w:val="00F6480F"/>
    <w:rsid w:val="00F6484D"/>
    <w:rsid w:val="00F648CE"/>
    <w:rsid w:val="00F64F04"/>
    <w:rsid w:val="00F652DF"/>
    <w:rsid w:val="00F654D2"/>
    <w:rsid w:val="00F6561C"/>
    <w:rsid w:val="00F65C5D"/>
    <w:rsid w:val="00F65E56"/>
    <w:rsid w:val="00F660AA"/>
    <w:rsid w:val="00F66685"/>
    <w:rsid w:val="00F669B5"/>
    <w:rsid w:val="00F672CE"/>
    <w:rsid w:val="00F67449"/>
    <w:rsid w:val="00F67797"/>
    <w:rsid w:val="00F7063A"/>
    <w:rsid w:val="00F70BAC"/>
    <w:rsid w:val="00F70E22"/>
    <w:rsid w:val="00F70E74"/>
    <w:rsid w:val="00F715F1"/>
    <w:rsid w:val="00F71745"/>
    <w:rsid w:val="00F7181C"/>
    <w:rsid w:val="00F71EE4"/>
    <w:rsid w:val="00F72758"/>
    <w:rsid w:val="00F72B58"/>
    <w:rsid w:val="00F72F17"/>
    <w:rsid w:val="00F73177"/>
    <w:rsid w:val="00F73230"/>
    <w:rsid w:val="00F73679"/>
    <w:rsid w:val="00F73A95"/>
    <w:rsid w:val="00F73D63"/>
    <w:rsid w:val="00F741C8"/>
    <w:rsid w:val="00F7445D"/>
    <w:rsid w:val="00F74739"/>
    <w:rsid w:val="00F74F60"/>
    <w:rsid w:val="00F75166"/>
    <w:rsid w:val="00F7547F"/>
    <w:rsid w:val="00F75481"/>
    <w:rsid w:val="00F755C2"/>
    <w:rsid w:val="00F75877"/>
    <w:rsid w:val="00F75E93"/>
    <w:rsid w:val="00F75F99"/>
    <w:rsid w:val="00F75FB8"/>
    <w:rsid w:val="00F76032"/>
    <w:rsid w:val="00F76679"/>
    <w:rsid w:val="00F767DA"/>
    <w:rsid w:val="00F76893"/>
    <w:rsid w:val="00F770AE"/>
    <w:rsid w:val="00F77798"/>
    <w:rsid w:val="00F779E6"/>
    <w:rsid w:val="00F77A88"/>
    <w:rsid w:val="00F77B8E"/>
    <w:rsid w:val="00F77C1A"/>
    <w:rsid w:val="00F77FB0"/>
    <w:rsid w:val="00F80398"/>
    <w:rsid w:val="00F804CD"/>
    <w:rsid w:val="00F8184D"/>
    <w:rsid w:val="00F82178"/>
    <w:rsid w:val="00F82461"/>
    <w:rsid w:val="00F832A5"/>
    <w:rsid w:val="00F83BCA"/>
    <w:rsid w:val="00F83D0B"/>
    <w:rsid w:val="00F84100"/>
    <w:rsid w:val="00F841BA"/>
    <w:rsid w:val="00F84475"/>
    <w:rsid w:val="00F84493"/>
    <w:rsid w:val="00F8479B"/>
    <w:rsid w:val="00F857C6"/>
    <w:rsid w:val="00F859D0"/>
    <w:rsid w:val="00F86200"/>
    <w:rsid w:val="00F86519"/>
    <w:rsid w:val="00F86D5D"/>
    <w:rsid w:val="00F87080"/>
    <w:rsid w:val="00F87640"/>
    <w:rsid w:val="00F877CE"/>
    <w:rsid w:val="00F87A1A"/>
    <w:rsid w:val="00F87CE7"/>
    <w:rsid w:val="00F901BE"/>
    <w:rsid w:val="00F9059B"/>
    <w:rsid w:val="00F9080D"/>
    <w:rsid w:val="00F90823"/>
    <w:rsid w:val="00F908C6"/>
    <w:rsid w:val="00F909B0"/>
    <w:rsid w:val="00F90A7D"/>
    <w:rsid w:val="00F90E11"/>
    <w:rsid w:val="00F91949"/>
    <w:rsid w:val="00F92171"/>
    <w:rsid w:val="00F92B6D"/>
    <w:rsid w:val="00F92D50"/>
    <w:rsid w:val="00F93250"/>
    <w:rsid w:val="00F935D4"/>
    <w:rsid w:val="00F93824"/>
    <w:rsid w:val="00F94367"/>
    <w:rsid w:val="00F9468A"/>
    <w:rsid w:val="00F948AC"/>
    <w:rsid w:val="00F94A0B"/>
    <w:rsid w:val="00F94F0C"/>
    <w:rsid w:val="00F95A4C"/>
    <w:rsid w:val="00F95C74"/>
    <w:rsid w:val="00F95ECD"/>
    <w:rsid w:val="00F96216"/>
    <w:rsid w:val="00F966A3"/>
    <w:rsid w:val="00F96ABA"/>
    <w:rsid w:val="00F97128"/>
    <w:rsid w:val="00F97383"/>
    <w:rsid w:val="00F97799"/>
    <w:rsid w:val="00F978C1"/>
    <w:rsid w:val="00F978E0"/>
    <w:rsid w:val="00F97E06"/>
    <w:rsid w:val="00FA00CB"/>
    <w:rsid w:val="00FA08BF"/>
    <w:rsid w:val="00FA0C0A"/>
    <w:rsid w:val="00FA0EB3"/>
    <w:rsid w:val="00FA1097"/>
    <w:rsid w:val="00FA138D"/>
    <w:rsid w:val="00FA21B6"/>
    <w:rsid w:val="00FA2621"/>
    <w:rsid w:val="00FA2CDA"/>
    <w:rsid w:val="00FA2DC6"/>
    <w:rsid w:val="00FA2F9C"/>
    <w:rsid w:val="00FA3521"/>
    <w:rsid w:val="00FA3A17"/>
    <w:rsid w:val="00FA3E87"/>
    <w:rsid w:val="00FA3ED6"/>
    <w:rsid w:val="00FA3FB8"/>
    <w:rsid w:val="00FA3FDC"/>
    <w:rsid w:val="00FA437C"/>
    <w:rsid w:val="00FA43F6"/>
    <w:rsid w:val="00FA4417"/>
    <w:rsid w:val="00FA49F8"/>
    <w:rsid w:val="00FA5027"/>
    <w:rsid w:val="00FA587F"/>
    <w:rsid w:val="00FA5B40"/>
    <w:rsid w:val="00FA6643"/>
    <w:rsid w:val="00FA6A20"/>
    <w:rsid w:val="00FA6C66"/>
    <w:rsid w:val="00FA6E17"/>
    <w:rsid w:val="00FA6F99"/>
    <w:rsid w:val="00FA73A9"/>
    <w:rsid w:val="00FA7667"/>
    <w:rsid w:val="00FA7917"/>
    <w:rsid w:val="00FA7FB0"/>
    <w:rsid w:val="00FA7FCD"/>
    <w:rsid w:val="00FA7FDE"/>
    <w:rsid w:val="00FB00CC"/>
    <w:rsid w:val="00FB02DF"/>
    <w:rsid w:val="00FB04A7"/>
    <w:rsid w:val="00FB04E3"/>
    <w:rsid w:val="00FB0E82"/>
    <w:rsid w:val="00FB0F41"/>
    <w:rsid w:val="00FB125F"/>
    <w:rsid w:val="00FB181C"/>
    <w:rsid w:val="00FB1929"/>
    <w:rsid w:val="00FB1DD2"/>
    <w:rsid w:val="00FB2486"/>
    <w:rsid w:val="00FB2D62"/>
    <w:rsid w:val="00FB3350"/>
    <w:rsid w:val="00FB38AA"/>
    <w:rsid w:val="00FB38C3"/>
    <w:rsid w:val="00FB3DC0"/>
    <w:rsid w:val="00FB42B2"/>
    <w:rsid w:val="00FB4B5D"/>
    <w:rsid w:val="00FB5621"/>
    <w:rsid w:val="00FB5729"/>
    <w:rsid w:val="00FB5791"/>
    <w:rsid w:val="00FB57AB"/>
    <w:rsid w:val="00FB58CB"/>
    <w:rsid w:val="00FB5B73"/>
    <w:rsid w:val="00FB5DAD"/>
    <w:rsid w:val="00FB5E46"/>
    <w:rsid w:val="00FB617B"/>
    <w:rsid w:val="00FB6223"/>
    <w:rsid w:val="00FB64B1"/>
    <w:rsid w:val="00FB6ED5"/>
    <w:rsid w:val="00FB7AA8"/>
    <w:rsid w:val="00FB7ACB"/>
    <w:rsid w:val="00FB7CB8"/>
    <w:rsid w:val="00FC02C6"/>
    <w:rsid w:val="00FC0D76"/>
    <w:rsid w:val="00FC1524"/>
    <w:rsid w:val="00FC2060"/>
    <w:rsid w:val="00FC2389"/>
    <w:rsid w:val="00FC2952"/>
    <w:rsid w:val="00FC2AF1"/>
    <w:rsid w:val="00FC2B07"/>
    <w:rsid w:val="00FC37A4"/>
    <w:rsid w:val="00FC3A76"/>
    <w:rsid w:val="00FC3C4B"/>
    <w:rsid w:val="00FC3CDE"/>
    <w:rsid w:val="00FC4300"/>
    <w:rsid w:val="00FC43C6"/>
    <w:rsid w:val="00FC43D7"/>
    <w:rsid w:val="00FC4538"/>
    <w:rsid w:val="00FC479A"/>
    <w:rsid w:val="00FC4D59"/>
    <w:rsid w:val="00FC4DAB"/>
    <w:rsid w:val="00FC522E"/>
    <w:rsid w:val="00FC52AC"/>
    <w:rsid w:val="00FC536E"/>
    <w:rsid w:val="00FC5438"/>
    <w:rsid w:val="00FC555A"/>
    <w:rsid w:val="00FC6462"/>
    <w:rsid w:val="00FC6A65"/>
    <w:rsid w:val="00FC735C"/>
    <w:rsid w:val="00FC7479"/>
    <w:rsid w:val="00FC755E"/>
    <w:rsid w:val="00FC7CBF"/>
    <w:rsid w:val="00FD01F9"/>
    <w:rsid w:val="00FD0312"/>
    <w:rsid w:val="00FD05BD"/>
    <w:rsid w:val="00FD06D4"/>
    <w:rsid w:val="00FD0BF9"/>
    <w:rsid w:val="00FD0F52"/>
    <w:rsid w:val="00FD1202"/>
    <w:rsid w:val="00FD12D1"/>
    <w:rsid w:val="00FD18B8"/>
    <w:rsid w:val="00FD1B6C"/>
    <w:rsid w:val="00FD23C0"/>
    <w:rsid w:val="00FD28D5"/>
    <w:rsid w:val="00FD2902"/>
    <w:rsid w:val="00FD348F"/>
    <w:rsid w:val="00FD359F"/>
    <w:rsid w:val="00FD38E4"/>
    <w:rsid w:val="00FD3ABB"/>
    <w:rsid w:val="00FD3D0D"/>
    <w:rsid w:val="00FD406B"/>
    <w:rsid w:val="00FD478C"/>
    <w:rsid w:val="00FD53BB"/>
    <w:rsid w:val="00FD5626"/>
    <w:rsid w:val="00FD58D3"/>
    <w:rsid w:val="00FD5B89"/>
    <w:rsid w:val="00FD5D45"/>
    <w:rsid w:val="00FE0A59"/>
    <w:rsid w:val="00FE0B01"/>
    <w:rsid w:val="00FE11A4"/>
    <w:rsid w:val="00FE11AA"/>
    <w:rsid w:val="00FE1335"/>
    <w:rsid w:val="00FE1522"/>
    <w:rsid w:val="00FE1547"/>
    <w:rsid w:val="00FE1921"/>
    <w:rsid w:val="00FE261F"/>
    <w:rsid w:val="00FE29C0"/>
    <w:rsid w:val="00FE3164"/>
    <w:rsid w:val="00FE3784"/>
    <w:rsid w:val="00FE3834"/>
    <w:rsid w:val="00FE3957"/>
    <w:rsid w:val="00FE39C4"/>
    <w:rsid w:val="00FE40E2"/>
    <w:rsid w:val="00FE4185"/>
    <w:rsid w:val="00FE42E6"/>
    <w:rsid w:val="00FE44B7"/>
    <w:rsid w:val="00FE474F"/>
    <w:rsid w:val="00FE57CB"/>
    <w:rsid w:val="00FE5B85"/>
    <w:rsid w:val="00FE5F4B"/>
    <w:rsid w:val="00FE5FC9"/>
    <w:rsid w:val="00FE5FDB"/>
    <w:rsid w:val="00FE6077"/>
    <w:rsid w:val="00FE60A0"/>
    <w:rsid w:val="00FE61FE"/>
    <w:rsid w:val="00FE62B5"/>
    <w:rsid w:val="00FE681C"/>
    <w:rsid w:val="00FE6967"/>
    <w:rsid w:val="00FE7E18"/>
    <w:rsid w:val="00FF075E"/>
    <w:rsid w:val="00FF0823"/>
    <w:rsid w:val="00FF0919"/>
    <w:rsid w:val="00FF0E63"/>
    <w:rsid w:val="00FF0FF5"/>
    <w:rsid w:val="00FF12BE"/>
    <w:rsid w:val="00FF1B0B"/>
    <w:rsid w:val="00FF1C0C"/>
    <w:rsid w:val="00FF296C"/>
    <w:rsid w:val="00FF2D19"/>
    <w:rsid w:val="00FF3153"/>
    <w:rsid w:val="00FF3225"/>
    <w:rsid w:val="00FF361C"/>
    <w:rsid w:val="00FF3DB2"/>
    <w:rsid w:val="00FF3E85"/>
    <w:rsid w:val="00FF4573"/>
    <w:rsid w:val="00FF46F5"/>
    <w:rsid w:val="00FF4DE5"/>
    <w:rsid w:val="00FF4EA3"/>
    <w:rsid w:val="00FF52D8"/>
    <w:rsid w:val="00FF5526"/>
    <w:rsid w:val="00FF55A1"/>
    <w:rsid w:val="00FF56AE"/>
    <w:rsid w:val="00FF5877"/>
    <w:rsid w:val="00FF5A54"/>
    <w:rsid w:val="00FF5C52"/>
    <w:rsid w:val="00FF5C5F"/>
    <w:rsid w:val="00FF5F64"/>
    <w:rsid w:val="00FF67A7"/>
    <w:rsid w:val="00FF6884"/>
    <w:rsid w:val="00FF7603"/>
    <w:rsid w:val="00FF7AA5"/>
    <w:rsid w:val="00FF7C05"/>
    <w:rsid w:val="00FF7DC7"/>
    <w:rsid w:val="00FF7E0A"/>
    <w:rsid w:val="00FF7E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ecimalSymbol w:val="."/>
  <w:listSeparator w:val=","/>
  <w14:docId w14:val="29E8CD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able of figures" w:uiPriority="99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iPriority="99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54D2"/>
    <w:pPr>
      <w:widowControl w:val="0"/>
      <w:spacing w:before="60" w:after="6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BC34C2"/>
    <w:pPr>
      <w:numPr>
        <w:numId w:val="1"/>
      </w:numPr>
      <w:spacing w:before="240" w:after="12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BC34C2"/>
    <w:pPr>
      <w:numPr>
        <w:ilvl w:val="1"/>
        <w:numId w:val="1"/>
      </w:numPr>
      <w:spacing w:line="360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BC34C2"/>
    <w:pPr>
      <w:numPr>
        <w:ilvl w:val="2"/>
        <w:numId w:val="1"/>
      </w:numPr>
      <w:spacing w:line="360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qFormat/>
    <w:rsid w:val="00FB2D62"/>
    <w:pPr>
      <w:numPr>
        <w:ilvl w:val="3"/>
        <w:numId w:val="1"/>
      </w:numPr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BC34C2"/>
    <w:pPr>
      <w:numPr>
        <w:ilvl w:val="4"/>
        <w:numId w:val="1"/>
      </w:numPr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BC34C2"/>
    <w:pPr>
      <w:numPr>
        <w:ilvl w:val="5"/>
        <w:numId w:val="1"/>
      </w:numPr>
      <w:spacing w:line="360" w:lineRule="auto"/>
      <w:outlineLvl w:val="5"/>
    </w:pPr>
    <w:rPr>
      <w:b/>
      <w:bCs/>
      <w:sz w:val="28"/>
    </w:rPr>
  </w:style>
  <w:style w:type="paragraph" w:styleId="7">
    <w:name w:val="heading 7"/>
    <w:basedOn w:val="a"/>
    <w:next w:val="a"/>
    <w:qFormat/>
    <w:rsid w:val="00012045"/>
    <w:pPr>
      <w:keepNext/>
      <w:keepLines/>
      <w:tabs>
        <w:tab w:val="num" w:pos="408"/>
      </w:tabs>
      <w:spacing w:line="360" w:lineRule="auto"/>
      <w:ind w:leftChars="100" w:left="384" w:hanging="284"/>
      <w:outlineLvl w:val="6"/>
    </w:pPr>
  </w:style>
  <w:style w:type="paragraph" w:styleId="8">
    <w:name w:val="heading 8"/>
    <w:basedOn w:val="a"/>
    <w:next w:val="a"/>
    <w:qFormat/>
    <w:rsid w:val="00012045"/>
    <w:pPr>
      <w:keepNext/>
      <w:keepLines/>
      <w:tabs>
        <w:tab w:val="num" w:pos="816"/>
      </w:tabs>
      <w:spacing w:line="360" w:lineRule="auto"/>
      <w:ind w:leftChars="200" w:left="597" w:hanging="397"/>
      <w:outlineLvl w:val="7"/>
    </w:pPr>
  </w:style>
  <w:style w:type="paragraph" w:styleId="9">
    <w:name w:val="heading 9"/>
    <w:basedOn w:val="a"/>
    <w:next w:val="a"/>
    <w:qFormat/>
    <w:rsid w:val="00012045"/>
    <w:pPr>
      <w:keepNext/>
      <w:keepLines/>
      <w:tabs>
        <w:tab w:val="num" w:pos="1225"/>
      </w:tabs>
      <w:spacing w:line="360" w:lineRule="auto"/>
      <w:ind w:leftChars="300" w:left="697" w:hanging="397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rsid w:val="00F00651"/>
    <w:rPr>
      <w:b/>
      <w:bCs/>
      <w:kern w:val="2"/>
      <w:sz w:val="32"/>
      <w:szCs w:val="32"/>
    </w:rPr>
  </w:style>
  <w:style w:type="character" w:customStyle="1" w:styleId="30">
    <w:name w:val="标题 3字符"/>
    <w:basedOn w:val="a0"/>
    <w:link w:val="3"/>
    <w:rsid w:val="00812A22"/>
    <w:rPr>
      <w:b/>
      <w:bCs/>
      <w:kern w:val="2"/>
      <w:sz w:val="30"/>
      <w:szCs w:val="32"/>
    </w:rPr>
  </w:style>
  <w:style w:type="character" w:customStyle="1" w:styleId="40">
    <w:name w:val="标题 4字符"/>
    <w:basedOn w:val="a0"/>
    <w:link w:val="4"/>
    <w:rsid w:val="00171731"/>
    <w:rPr>
      <w:b/>
      <w:bCs/>
      <w:kern w:val="2"/>
      <w:sz w:val="28"/>
      <w:szCs w:val="28"/>
    </w:rPr>
  </w:style>
  <w:style w:type="character" w:customStyle="1" w:styleId="50">
    <w:name w:val="标题 5字符"/>
    <w:basedOn w:val="a0"/>
    <w:link w:val="5"/>
    <w:rsid w:val="005D6BAE"/>
    <w:rPr>
      <w:b/>
      <w:bCs/>
      <w:kern w:val="2"/>
      <w:sz w:val="28"/>
      <w:szCs w:val="28"/>
    </w:rPr>
  </w:style>
  <w:style w:type="paragraph" w:styleId="a3">
    <w:name w:val="header"/>
    <w:basedOn w:val="a"/>
    <w:rsid w:val="000120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4">
    <w:name w:val="样式 居中"/>
    <w:basedOn w:val="a"/>
    <w:rsid w:val="00477541"/>
    <w:pPr>
      <w:jc w:val="center"/>
    </w:pPr>
    <w:rPr>
      <w:rFonts w:cs="宋体"/>
      <w:szCs w:val="20"/>
    </w:rPr>
  </w:style>
  <w:style w:type="table" w:styleId="a5">
    <w:name w:val="Table Grid"/>
    <w:basedOn w:val="a1"/>
    <w:uiPriority w:val="59"/>
    <w:rsid w:val="004C0C5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"/>
    <w:rsid w:val="000120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012045"/>
  </w:style>
  <w:style w:type="paragraph" w:customStyle="1" w:styleId="10">
    <w:name w:val="编号1"/>
    <w:basedOn w:val="a"/>
    <w:rsid w:val="00BC34C2"/>
    <w:pPr>
      <w:numPr>
        <w:ilvl w:val="6"/>
        <w:numId w:val="1"/>
      </w:numPr>
      <w:spacing w:line="360" w:lineRule="auto"/>
    </w:pPr>
  </w:style>
  <w:style w:type="paragraph" w:styleId="a8">
    <w:name w:val="Document Map"/>
    <w:basedOn w:val="a"/>
    <w:semiHidden/>
    <w:rsid w:val="00012045"/>
    <w:pPr>
      <w:shd w:val="clear" w:color="auto" w:fill="000080"/>
    </w:pPr>
  </w:style>
  <w:style w:type="paragraph" w:styleId="41">
    <w:name w:val="toc 4"/>
    <w:basedOn w:val="a"/>
    <w:next w:val="a"/>
    <w:autoRedefine/>
    <w:uiPriority w:val="39"/>
    <w:rsid w:val="0056345C"/>
    <w:pPr>
      <w:tabs>
        <w:tab w:val="num" w:pos="820"/>
      </w:tabs>
      <w:ind w:leftChars="750" w:left="1581" w:hanging="6"/>
      <w:jc w:val="left"/>
    </w:pPr>
    <w:rPr>
      <w:sz w:val="18"/>
      <w:szCs w:val="20"/>
    </w:rPr>
  </w:style>
  <w:style w:type="paragraph" w:styleId="51">
    <w:name w:val="toc 5"/>
    <w:basedOn w:val="a"/>
    <w:next w:val="a"/>
    <w:autoRedefine/>
    <w:uiPriority w:val="39"/>
    <w:rsid w:val="00012045"/>
    <w:pPr>
      <w:ind w:left="840"/>
      <w:jc w:val="left"/>
    </w:pPr>
    <w:rPr>
      <w:sz w:val="18"/>
      <w:szCs w:val="20"/>
    </w:rPr>
  </w:style>
  <w:style w:type="character" w:styleId="a9">
    <w:name w:val="Hyperlink"/>
    <w:basedOn w:val="a0"/>
    <w:uiPriority w:val="99"/>
    <w:rsid w:val="00012045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012045"/>
  </w:style>
  <w:style w:type="paragraph" w:styleId="21">
    <w:name w:val="toc 2"/>
    <w:basedOn w:val="a"/>
    <w:next w:val="a"/>
    <w:autoRedefine/>
    <w:uiPriority w:val="39"/>
    <w:rsid w:val="001536D9"/>
    <w:pPr>
      <w:tabs>
        <w:tab w:val="right" w:leader="dot" w:pos="9060"/>
      </w:tabs>
      <w:ind w:leftChars="200" w:left="420"/>
    </w:pPr>
  </w:style>
  <w:style w:type="paragraph" w:styleId="31">
    <w:name w:val="toc 3"/>
    <w:basedOn w:val="a"/>
    <w:next w:val="a"/>
    <w:autoRedefine/>
    <w:uiPriority w:val="39"/>
    <w:rsid w:val="00012045"/>
    <w:pPr>
      <w:ind w:leftChars="400" w:left="840"/>
    </w:pPr>
  </w:style>
  <w:style w:type="paragraph" w:styleId="90">
    <w:name w:val="toc 9"/>
    <w:basedOn w:val="a"/>
    <w:next w:val="a"/>
    <w:autoRedefine/>
    <w:uiPriority w:val="39"/>
    <w:rsid w:val="00012045"/>
    <w:pPr>
      <w:ind w:left="1680"/>
    </w:pPr>
    <w:rPr>
      <w:snapToGrid w:val="0"/>
      <w:kern w:val="0"/>
      <w:sz w:val="24"/>
      <w:szCs w:val="20"/>
    </w:rPr>
  </w:style>
  <w:style w:type="paragraph" w:customStyle="1" w:styleId="aa">
    <w:name w:val="文档名称"/>
    <w:basedOn w:val="a"/>
    <w:rsid w:val="00276453"/>
    <w:pPr>
      <w:jc w:val="center"/>
      <w:outlineLvl w:val="0"/>
    </w:pPr>
    <w:rPr>
      <w:rFonts w:eastAsia="黑体"/>
      <w:b/>
      <w:sz w:val="48"/>
      <w:szCs w:val="48"/>
    </w:rPr>
  </w:style>
  <w:style w:type="character" w:styleId="FollowedHyperlink">
    <w:name w:val="FollowedHyperlink"/>
    <w:basedOn w:val="a0"/>
    <w:rsid w:val="00012045"/>
    <w:rPr>
      <w:color w:val="800080"/>
      <w:u w:val="single"/>
    </w:rPr>
  </w:style>
  <w:style w:type="paragraph" w:customStyle="1" w:styleId="ab">
    <w:name w:val="版权申明"/>
    <w:basedOn w:val="a"/>
    <w:rsid w:val="00276453"/>
    <w:pPr>
      <w:jc w:val="center"/>
    </w:pPr>
    <w:rPr>
      <w:rFonts w:ascii="宋体" w:hAnsi="宋体" w:cs="宋体"/>
      <w:b/>
      <w:bCs/>
      <w:color w:val="000000"/>
      <w:sz w:val="24"/>
      <w:szCs w:val="20"/>
    </w:rPr>
  </w:style>
  <w:style w:type="paragraph" w:customStyle="1" w:styleId="ac">
    <w:name w:val="编写建议"/>
    <w:basedOn w:val="a"/>
    <w:next w:val="a"/>
    <w:autoRedefine/>
    <w:rsid w:val="006E511A"/>
    <w:pPr>
      <w:autoSpaceDE w:val="0"/>
      <w:autoSpaceDN w:val="0"/>
      <w:adjustRightInd w:val="0"/>
      <w:spacing w:line="360" w:lineRule="auto"/>
      <w:jc w:val="center"/>
    </w:pPr>
    <w:rPr>
      <w:rFonts w:ascii="Arial" w:hAnsi="Arial" w:cs="宋体"/>
      <w:iCs/>
      <w:kern w:val="0"/>
    </w:rPr>
  </w:style>
  <w:style w:type="paragraph" w:styleId="TOC">
    <w:name w:val="TOC Heading"/>
    <w:basedOn w:val="1"/>
    <w:next w:val="a"/>
    <w:uiPriority w:val="39"/>
    <w:qFormat/>
    <w:rsid w:val="007E6D4D"/>
    <w:pPr>
      <w:keepNext/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table" w:styleId="22">
    <w:name w:val="Table Colorful 2"/>
    <w:basedOn w:val="a1"/>
    <w:rsid w:val="00656FD1"/>
    <w:pPr>
      <w:widowControl w:val="0"/>
      <w:spacing w:before="60" w:after="60"/>
      <w:ind w:firstLine="420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2">
    <w:name w:val="Table Grid 5"/>
    <w:basedOn w:val="a1"/>
    <w:rsid w:val="00656FD1"/>
    <w:pPr>
      <w:widowControl w:val="0"/>
      <w:spacing w:before="60" w:after="60"/>
      <w:ind w:firstLine="42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ad">
    <w:name w:val="caption"/>
    <w:basedOn w:val="a"/>
    <w:next w:val="a"/>
    <w:autoRedefine/>
    <w:qFormat/>
    <w:rsid w:val="00F401B1"/>
    <w:pPr>
      <w:ind w:left="420"/>
      <w:jc w:val="left"/>
    </w:pPr>
    <w:rPr>
      <w:szCs w:val="21"/>
    </w:rPr>
  </w:style>
  <w:style w:type="paragraph" w:styleId="ae">
    <w:name w:val="Title"/>
    <w:basedOn w:val="a"/>
    <w:next w:val="a"/>
    <w:link w:val="af"/>
    <w:qFormat/>
    <w:rsid w:val="00452E07"/>
    <w:pPr>
      <w:spacing w:before="240"/>
      <w:ind w:firstLine="693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">
    <w:name w:val="标题字符"/>
    <w:basedOn w:val="a0"/>
    <w:link w:val="ae"/>
    <w:rsid w:val="00452E07"/>
    <w:rPr>
      <w:rFonts w:ascii="Cambria" w:hAnsi="Cambria"/>
      <w:b/>
      <w:bCs/>
      <w:kern w:val="2"/>
      <w:sz w:val="32"/>
      <w:szCs w:val="32"/>
    </w:rPr>
  </w:style>
  <w:style w:type="paragraph" w:styleId="af0">
    <w:name w:val="table of figures"/>
    <w:basedOn w:val="a"/>
    <w:next w:val="a"/>
    <w:uiPriority w:val="99"/>
    <w:rsid w:val="000F7B6F"/>
    <w:pPr>
      <w:ind w:leftChars="200" w:left="200" w:hangingChars="200" w:hanging="200"/>
    </w:pPr>
  </w:style>
  <w:style w:type="paragraph" w:styleId="af1">
    <w:name w:val="Normal (Web)"/>
    <w:basedOn w:val="a"/>
    <w:uiPriority w:val="99"/>
    <w:unhideWhenUsed/>
    <w:rsid w:val="004E241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1-4">
    <w:name w:val="Medium Shading 1 Accent 4"/>
    <w:basedOn w:val="a1"/>
    <w:uiPriority w:val="63"/>
    <w:rsid w:val="0068745F"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f2">
    <w:name w:val="annotation reference"/>
    <w:basedOn w:val="a0"/>
    <w:rsid w:val="0035718C"/>
    <w:rPr>
      <w:sz w:val="21"/>
      <w:szCs w:val="21"/>
    </w:rPr>
  </w:style>
  <w:style w:type="paragraph" w:styleId="af3">
    <w:name w:val="annotation text"/>
    <w:basedOn w:val="a"/>
    <w:link w:val="af4"/>
    <w:rsid w:val="0035718C"/>
    <w:pPr>
      <w:jc w:val="left"/>
    </w:pPr>
  </w:style>
  <w:style w:type="character" w:customStyle="1" w:styleId="af4">
    <w:name w:val="注释文本字符"/>
    <w:basedOn w:val="a0"/>
    <w:link w:val="af3"/>
    <w:rsid w:val="0035718C"/>
    <w:rPr>
      <w:kern w:val="2"/>
      <w:sz w:val="21"/>
      <w:szCs w:val="24"/>
    </w:rPr>
  </w:style>
  <w:style w:type="paragraph" w:styleId="af5">
    <w:name w:val="annotation subject"/>
    <w:basedOn w:val="af3"/>
    <w:next w:val="af3"/>
    <w:link w:val="af6"/>
    <w:rsid w:val="0035718C"/>
    <w:rPr>
      <w:b/>
      <w:bCs/>
    </w:rPr>
  </w:style>
  <w:style w:type="character" w:customStyle="1" w:styleId="af6">
    <w:name w:val="批注主题字符"/>
    <w:basedOn w:val="af4"/>
    <w:link w:val="af5"/>
    <w:rsid w:val="0035718C"/>
    <w:rPr>
      <w:b/>
      <w:bCs/>
      <w:kern w:val="2"/>
      <w:sz w:val="21"/>
      <w:szCs w:val="24"/>
    </w:rPr>
  </w:style>
  <w:style w:type="paragraph" w:styleId="af7">
    <w:name w:val="Balloon Text"/>
    <w:basedOn w:val="a"/>
    <w:link w:val="af8"/>
    <w:rsid w:val="0035718C"/>
    <w:pPr>
      <w:spacing w:before="0" w:after="0"/>
    </w:pPr>
    <w:rPr>
      <w:sz w:val="18"/>
      <w:szCs w:val="18"/>
    </w:rPr>
  </w:style>
  <w:style w:type="character" w:customStyle="1" w:styleId="af8">
    <w:name w:val="批注框文本字符"/>
    <w:basedOn w:val="a0"/>
    <w:link w:val="af7"/>
    <w:rsid w:val="0035718C"/>
    <w:rPr>
      <w:kern w:val="2"/>
      <w:sz w:val="18"/>
      <w:szCs w:val="18"/>
    </w:rPr>
  </w:style>
  <w:style w:type="character" w:customStyle="1" w:styleId="m1">
    <w:name w:val="m1"/>
    <w:basedOn w:val="a0"/>
    <w:rsid w:val="00096996"/>
    <w:rPr>
      <w:color w:val="0000FF"/>
    </w:rPr>
  </w:style>
  <w:style w:type="character" w:customStyle="1" w:styleId="t1">
    <w:name w:val="t1"/>
    <w:basedOn w:val="a0"/>
    <w:rsid w:val="00096996"/>
    <w:rPr>
      <w:color w:val="990000"/>
    </w:rPr>
  </w:style>
  <w:style w:type="character" w:customStyle="1" w:styleId="b1">
    <w:name w:val="b1"/>
    <w:basedOn w:val="a0"/>
    <w:rsid w:val="00096996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styleId="af9">
    <w:name w:val="Strong"/>
    <w:basedOn w:val="a0"/>
    <w:qFormat/>
    <w:rsid w:val="000856AA"/>
    <w:rPr>
      <w:b/>
      <w:bCs/>
    </w:rPr>
  </w:style>
  <w:style w:type="paragraph" w:styleId="afa">
    <w:name w:val="List Paragraph"/>
    <w:basedOn w:val="a"/>
    <w:uiPriority w:val="34"/>
    <w:qFormat/>
    <w:rsid w:val="00377028"/>
    <w:pPr>
      <w:ind w:firstLineChars="200" w:firstLine="420"/>
    </w:pPr>
  </w:style>
  <w:style w:type="character" w:customStyle="1" w:styleId="mw-headline">
    <w:name w:val="mw-headline"/>
    <w:basedOn w:val="a0"/>
    <w:rsid w:val="003B38BD"/>
  </w:style>
  <w:style w:type="paragraph" w:styleId="HTML">
    <w:name w:val="HTML Preformatted"/>
    <w:basedOn w:val="a"/>
    <w:link w:val="HTML0"/>
    <w:uiPriority w:val="99"/>
    <w:unhideWhenUsed/>
    <w:rsid w:val="002968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 预设格式字符"/>
    <w:basedOn w:val="a0"/>
    <w:link w:val="HTML"/>
    <w:uiPriority w:val="99"/>
    <w:rsid w:val="0029685E"/>
    <w:rPr>
      <w:rFonts w:ascii="宋体" w:hAnsi="宋体" w:cs="宋体"/>
      <w:sz w:val="24"/>
      <w:szCs w:val="24"/>
    </w:rPr>
  </w:style>
  <w:style w:type="character" w:customStyle="1" w:styleId="lit">
    <w:name w:val="lit"/>
    <w:basedOn w:val="a0"/>
    <w:rsid w:val="00D14002"/>
  </w:style>
  <w:style w:type="character" w:customStyle="1" w:styleId="pln">
    <w:name w:val="pln"/>
    <w:basedOn w:val="a0"/>
    <w:rsid w:val="00D14002"/>
  </w:style>
  <w:style w:type="character" w:customStyle="1" w:styleId="typ">
    <w:name w:val="typ"/>
    <w:basedOn w:val="a0"/>
    <w:rsid w:val="00D14002"/>
  </w:style>
  <w:style w:type="character" w:customStyle="1" w:styleId="pun">
    <w:name w:val="pun"/>
    <w:basedOn w:val="a0"/>
    <w:rsid w:val="00D14002"/>
  </w:style>
  <w:style w:type="character" w:customStyle="1" w:styleId="kwd">
    <w:name w:val="kwd"/>
    <w:basedOn w:val="a0"/>
    <w:rsid w:val="00D14002"/>
  </w:style>
  <w:style w:type="character" w:customStyle="1" w:styleId="com">
    <w:name w:val="com"/>
    <w:basedOn w:val="a0"/>
    <w:rsid w:val="00D14002"/>
  </w:style>
  <w:style w:type="character" w:styleId="HTML1">
    <w:name w:val="HTML Code"/>
    <w:basedOn w:val="a0"/>
    <w:uiPriority w:val="99"/>
    <w:unhideWhenUsed/>
    <w:rsid w:val="004A3812"/>
    <w:rPr>
      <w:rFonts w:ascii="宋体" w:eastAsia="宋体" w:hAnsi="宋体" w:cs="宋体"/>
      <w:sz w:val="24"/>
      <w:szCs w:val="24"/>
    </w:rPr>
  </w:style>
  <w:style w:type="character" w:customStyle="1" w:styleId="st0">
    <w:name w:val="st0"/>
    <w:basedOn w:val="a0"/>
    <w:rsid w:val="007A2173"/>
  </w:style>
  <w:style w:type="character" w:customStyle="1" w:styleId="kw1">
    <w:name w:val="kw1"/>
    <w:basedOn w:val="a0"/>
    <w:rsid w:val="00DD145B"/>
  </w:style>
  <w:style w:type="character" w:customStyle="1" w:styleId="sy0">
    <w:name w:val="sy0"/>
    <w:basedOn w:val="a0"/>
    <w:rsid w:val="00DD145B"/>
  </w:style>
  <w:style w:type="character" w:customStyle="1" w:styleId="br0">
    <w:name w:val="br0"/>
    <w:basedOn w:val="a0"/>
    <w:rsid w:val="00DD145B"/>
  </w:style>
  <w:style w:type="character" w:customStyle="1" w:styleId="co1">
    <w:name w:val="co1"/>
    <w:basedOn w:val="a0"/>
    <w:rsid w:val="00E87BA4"/>
  </w:style>
  <w:style w:type="character" w:customStyle="1" w:styleId="me1">
    <w:name w:val="me1"/>
    <w:basedOn w:val="a0"/>
    <w:rsid w:val="00E87BA4"/>
  </w:style>
  <w:style w:type="paragraph" w:styleId="60">
    <w:name w:val="toc 6"/>
    <w:basedOn w:val="a"/>
    <w:next w:val="a"/>
    <w:autoRedefine/>
    <w:uiPriority w:val="39"/>
    <w:unhideWhenUsed/>
    <w:rsid w:val="00E16616"/>
    <w:pPr>
      <w:spacing w:before="0" w:after="0"/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E16616"/>
    <w:pPr>
      <w:spacing w:before="0" w:after="0"/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E16616"/>
    <w:pPr>
      <w:spacing w:before="0" w:after="0"/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afb">
    <w:name w:val="Body Text"/>
    <w:basedOn w:val="a"/>
    <w:link w:val="afc"/>
    <w:rsid w:val="006C2BCE"/>
    <w:pPr>
      <w:spacing w:after="120"/>
    </w:pPr>
  </w:style>
  <w:style w:type="character" w:customStyle="1" w:styleId="afc">
    <w:name w:val="正文文本字符"/>
    <w:basedOn w:val="a0"/>
    <w:link w:val="afb"/>
    <w:rsid w:val="006C2BCE"/>
    <w:rPr>
      <w:kern w:val="2"/>
      <w:sz w:val="21"/>
      <w:szCs w:val="24"/>
    </w:rPr>
  </w:style>
  <w:style w:type="table" w:customStyle="1" w:styleId="-11">
    <w:name w:val="浅色列表 - 强调文字颜色 11"/>
    <w:basedOn w:val="a1"/>
    <w:uiPriority w:val="61"/>
    <w:rsid w:val="00A106A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afd">
    <w:name w:val="代码"/>
    <w:basedOn w:val="a"/>
    <w:qFormat/>
    <w:rsid w:val="00B311F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firstLineChars="200" w:firstLine="420"/>
    </w:pPr>
  </w:style>
  <w:style w:type="paragraph" w:styleId="afe">
    <w:name w:val="Subtitle"/>
    <w:basedOn w:val="a"/>
    <w:next w:val="a"/>
    <w:link w:val="aff"/>
    <w:qFormat/>
    <w:rsid w:val="00B311F7"/>
    <w:pPr>
      <w:spacing w:before="24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ff">
    <w:name w:val="副标题字符"/>
    <w:basedOn w:val="a0"/>
    <w:link w:val="afe"/>
    <w:rsid w:val="00B311F7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12">
    <w:name w:val="正文1"/>
    <w:basedOn w:val="a"/>
    <w:qFormat/>
    <w:rsid w:val="002C56CD"/>
    <w:pPr>
      <w:ind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able of figures" w:uiPriority="99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iPriority="99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54D2"/>
    <w:pPr>
      <w:widowControl w:val="0"/>
      <w:spacing w:before="60" w:after="6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BC34C2"/>
    <w:pPr>
      <w:numPr>
        <w:numId w:val="1"/>
      </w:numPr>
      <w:spacing w:before="240" w:after="12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BC34C2"/>
    <w:pPr>
      <w:numPr>
        <w:ilvl w:val="1"/>
        <w:numId w:val="1"/>
      </w:numPr>
      <w:spacing w:line="360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BC34C2"/>
    <w:pPr>
      <w:numPr>
        <w:ilvl w:val="2"/>
        <w:numId w:val="1"/>
      </w:numPr>
      <w:spacing w:line="360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qFormat/>
    <w:rsid w:val="00FB2D62"/>
    <w:pPr>
      <w:numPr>
        <w:ilvl w:val="3"/>
        <w:numId w:val="1"/>
      </w:numPr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BC34C2"/>
    <w:pPr>
      <w:numPr>
        <w:ilvl w:val="4"/>
        <w:numId w:val="1"/>
      </w:numPr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BC34C2"/>
    <w:pPr>
      <w:numPr>
        <w:ilvl w:val="5"/>
        <w:numId w:val="1"/>
      </w:numPr>
      <w:spacing w:line="360" w:lineRule="auto"/>
      <w:outlineLvl w:val="5"/>
    </w:pPr>
    <w:rPr>
      <w:b/>
      <w:bCs/>
      <w:sz w:val="28"/>
    </w:rPr>
  </w:style>
  <w:style w:type="paragraph" w:styleId="7">
    <w:name w:val="heading 7"/>
    <w:basedOn w:val="a"/>
    <w:next w:val="a"/>
    <w:qFormat/>
    <w:rsid w:val="00012045"/>
    <w:pPr>
      <w:keepNext/>
      <w:keepLines/>
      <w:tabs>
        <w:tab w:val="num" w:pos="408"/>
      </w:tabs>
      <w:spacing w:line="360" w:lineRule="auto"/>
      <w:ind w:leftChars="100" w:left="384" w:hanging="284"/>
      <w:outlineLvl w:val="6"/>
    </w:pPr>
  </w:style>
  <w:style w:type="paragraph" w:styleId="8">
    <w:name w:val="heading 8"/>
    <w:basedOn w:val="a"/>
    <w:next w:val="a"/>
    <w:qFormat/>
    <w:rsid w:val="00012045"/>
    <w:pPr>
      <w:keepNext/>
      <w:keepLines/>
      <w:tabs>
        <w:tab w:val="num" w:pos="816"/>
      </w:tabs>
      <w:spacing w:line="360" w:lineRule="auto"/>
      <w:ind w:leftChars="200" w:left="597" w:hanging="397"/>
      <w:outlineLvl w:val="7"/>
    </w:pPr>
  </w:style>
  <w:style w:type="paragraph" w:styleId="9">
    <w:name w:val="heading 9"/>
    <w:basedOn w:val="a"/>
    <w:next w:val="a"/>
    <w:qFormat/>
    <w:rsid w:val="00012045"/>
    <w:pPr>
      <w:keepNext/>
      <w:keepLines/>
      <w:tabs>
        <w:tab w:val="num" w:pos="1225"/>
      </w:tabs>
      <w:spacing w:line="360" w:lineRule="auto"/>
      <w:ind w:leftChars="300" w:left="697" w:hanging="397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rsid w:val="00F00651"/>
    <w:rPr>
      <w:b/>
      <w:bCs/>
      <w:kern w:val="2"/>
      <w:sz w:val="32"/>
      <w:szCs w:val="32"/>
    </w:rPr>
  </w:style>
  <w:style w:type="character" w:customStyle="1" w:styleId="30">
    <w:name w:val="标题 3字符"/>
    <w:basedOn w:val="a0"/>
    <w:link w:val="3"/>
    <w:rsid w:val="00812A22"/>
    <w:rPr>
      <w:b/>
      <w:bCs/>
      <w:kern w:val="2"/>
      <w:sz w:val="30"/>
      <w:szCs w:val="32"/>
    </w:rPr>
  </w:style>
  <w:style w:type="character" w:customStyle="1" w:styleId="40">
    <w:name w:val="标题 4字符"/>
    <w:basedOn w:val="a0"/>
    <w:link w:val="4"/>
    <w:rsid w:val="00171731"/>
    <w:rPr>
      <w:b/>
      <w:bCs/>
      <w:kern w:val="2"/>
      <w:sz w:val="28"/>
      <w:szCs w:val="28"/>
    </w:rPr>
  </w:style>
  <w:style w:type="character" w:customStyle="1" w:styleId="50">
    <w:name w:val="标题 5字符"/>
    <w:basedOn w:val="a0"/>
    <w:link w:val="5"/>
    <w:rsid w:val="005D6BAE"/>
    <w:rPr>
      <w:b/>
      <w:bCs/>
      <w:kern w:val="2"/>
      <w:sz w:val="28"/>
      <w:szCs w:val="28"/>
    </w:rPr>
  </w:style>
  <w:style w:type="paragraph" w:styleId="a3">
    <w:name w:val="header"/>
    <w:basedOn w:val="a"/>
    <w:rsid w:val="000120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4">
    <w:name w:val="样式 居中"/>
    <w:basedOn w:val="a"/>
    <w:rsid w:val="00477541"/>
    <w:pPr>
      <w:jc w:val="center"/>
    </w:pPr>
    <w:rPr>
      <w:rFonts w:cs="宋体"/>
      <w:szCs w:val="20"/>
    </w:rPr>
  </w:style>
  <w:style w:type="table" w:styleId="a5">
    <w:name w:val="Table Grid"/>
    <w:basedOn w:val="a1"/>
    <w:uiPriority w:val="59"/>
    <w:rsid w:val="004C0C5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"/>
    <w:rsid w:val="000120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012045"/>
  </w:style>
  <w:style w:type="paragraph" w:customStyle="1" w:styleId="10">
    <w:name w:val="编号1"/>
    <w:basedOn w:val="a"/>
    <w:rsid w:val="00BC34C2"/>
    <w:pPr>
      <w:numPr>
        <w:ilvl w:val="6"/>
        <w:numId w:val="1"/>
      </w:numPr>
      <w:spacing w:line="360" w:lineRule="auto"/>
    </w:pPr>
  </w:style>
  <w:style w:type="paragraph" w:styleId="a8">
    <w:name w:val="Document Map"/>
    <w:basedOn w:val="a"/>
    <w:semiHidden/>
    <w:rsid w:val="00012045"/>
    <w:pPr>
      <w:shd w:val="clear" w:color="auto" w:fill="000080"/>
    </w:pPr>
  </w:style>
  <w:style w:type="paragraph" w:styleId="41">
    <w:name w:val="toc 4"/>
    <w:basedOn w:val="a"/>
    <w:next w:val="a"/>
    <w:autoRedefine/>
    <w:uiPriority w:val="39"/>
    <w:rsid w:val="0056345C"/>
    <w:pPr>
      <w:tabs>
        <w:tab w:val="num" w:pos="820"/>
      </w:tabs>
      <w:ind w:leftChars="750" w:left="1581" w:hanging="6"/>
      <w:jc w:val="left"/>
    </w:pPr>
    <w:rPr>
      <w:sz w:val="18"/>
      <w:szCs w:val="20"/>
    </w:rPr>
  </w:style>
  <w:style w:type="paragraph" w:styleId="51">
    <w:name w:val="toc 5"/>
    <w:basedOn w:val="a"/>
    <w:next w:val="a"/>
    <w:autoRedefine/>
    <w:uiPriority w:val="39"/>
    <w:rsid w:val="00012045"/>
    <w:pPr>
      <w:ind w:left="840"/>
      <w:jc w:val="left"/>
    </w:pPr>
    <w:rPr>
      <w:sz w:val="18"/>
      <w:szCs w:val="20"/>
    </w:rPr>
  </w:style>
  <w:style w:type="character" w:styleId="a9">
    <w:name w:val="Hyperlink"/>
    <w:basedOn w:val="a0"/>
    <w:uiPriority w:val="99"/>
    <w:rsid w:val="00012045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012045"/>
  </w:style>
  <w:style w:type="paragraph" w:styleId="21">
    <w:name w:val="toc 2"/>
    <w:basedOn w:val="a"/>
    <w:next w:val="a"/>
    <w:autoRedefine/>
    <w:uiPriority w:val="39"/>
    <w:rsid w:val="001536D9"/>
    <w:pPr>
      <w:tabs>
        <w:tab w:val="right" w:leader="dot" w:pos="9060"/>
      </w:tabs>
      <w:ind w:leftChars="200" w:left="420"/>
    </w:pPr>
  </w:style>
  <w:style w:type="paragraph" w:styleId="31">
    <w:name w:val="toc 3"/>
    <w:basedOn w:val="a"/>
    <w:next w:val="a"/>
    <w:autoRedefine/>
    <w:uiPriority w:val="39"/>
    <w:rsid w:val="00012045"/>
    <w:pPr>
      <w:ind w:leftChars="400" w:left="840"/>
    </w:pPr>
  </w:style>
  <w:style w:type="paragraph" w:styleId="90">
    <w:name w:val="toc 9"/>
    <w:basedOn w:val="a"/>
    <w:next w:val="a"/>
    <w:autoRedefine/>
    <w:uiPriority w:val="39"/>
    <w:rsid w:val="00012045"/>
    <w:pPr>
      <w:ind w:left="1680"/>
    </w:pPr>
    <w:rPr>
      <w:snapToGrid w:val="0"/>
      <w:kern w:val="0"/>
      <w:sz w:val="24"/>
      <w:szCs w:val="20"/>
    </w:rPr>
  </w:style>
  <w:style w:type="paragraph" w:customStyle="1" w:styleId="aa">
    <w:name w:val="文档名称"/>
    <w:basedOn w:val="a"/>
    <w:rsid w:val="00276453"/>
    <w:pPr>
      <w:jc w:val="center"/>
      <w:outlineLvl w:val="0"/>
    </w:pPr>
    <w:rPr>
      <w:rFonts w:eastAsia="黑体"/>
      <w:b/>
      <w:sz w:val="48"/>
      <w:szCs w:val="48"/>
    </w:rPr>
  </w:style>
  <w:style w:type="character" w:styleId="FollowedHyperlink">
    <w:name w:val="FollowedHyperlink"/>
    <w:basedOn w:val="a0"/>
    <w:rsid w:val="00012045"/>
    <w:rPr>
      <w:color w:val="800080"/>
      <w:u w:val="single"/>
    </w:rPr>
  </w:style>
  <w:style w:type="paragraph" w:customStyle="1" w:styleId="ab">
    <w:name w:val="版权申明"/>
    <w:basedOn w:val="a"/>
    <w:rsid w:val="00276453"/>
    <w:pPr>
      <w:jc w:val="center"/>
    </w:pPr>
    <w:rPr>
      <w:rFonts w:ascii="宋体" w:hAnsi="宋体" w:cs="宋体"/>
      <w:b/>
      <w:bCs/>
      <w:color w:val="000000"/>
      <w:sz w:val="24"/>
      <w:szCs w:val="20"/>
    </w:rPr>
  </w:style>
  <w:style w:type="paragraph" w:customStyle="1" w:styleId="ac">
    <w:name w:val="编写建议"/>
    <w:basedOn w:val="a"/>
    <w:next w:val="a"/>
    <w:autoRedefine/>
    <w:rsid w:val="006E511A"/>
    <w:pPr>
      <w:autoSpaceDE w:val="0"/>
      <w:autoSpaceDN w:val="0"/>
      <w:adjustRightInd w:val="0"/>
      <w:spacing w:line="360" w:lineRule="auto"/>
      <w:jc w:val="center"/>
    </w:pPr>
    <w:rPr>
      <w:rFonts w:ascii="Arial" w:hAnsi="Arial" w:cs="宋体"/>
      <w:iCs/>
      <w:kern w:val="0"/>
    </w:rPr>
  </w:style>
  <w:style w:type="paragraph" w:styleId="TOC">
    <w:name w:val="TOC Heading"/>
    <w:basedOn w:val="1"/>
    <w:next w:val="a"/>
    <w:uiPriority w:val="39"/>
    <w:qFormat/>
    <w:rsid w:val="007E6D4D"/>
    <w:pPr>
      <w:keepNext/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table" w:styleId="22">
    <w:name w:val="Table Colorful 2"/>
    <w:basedOn w:val="a1"/>
    <w:rsid w:val="00656FD1"/>
    <w:pPr>
      <w:widowControl w:val="0"/>
      <w:spacing w:before="60" w:after="60"/>
      <w:ind w:firstLine="420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2">
    <w:name w:val="Table Grid 5"/>
    <w:basedOn w:val="a1"/>
    <w:rsid w:val="00656FD1"/>
    <w:pPr>
      <w:widowControl w:val="0"/>
      <w:spacing w:before="60" w:after="60"/>
      <w:ind w:firstLine="42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ad">
    <w:name w:val="caption"/>
    <w:basedOn w:val="a"/>
    <w:next w:val="a"/>
    <w:autoRedefine/>
    <w:qFormat/>
    <w:rsid w:val="00F401B1"/>
    <w:pPr>
      <w:ind w:left="420"/>
      <w:jc w:val="left"/>
    </w:pPr>
    <w:rPr>
      <w:szCs w:val="21"/>
    </w:rPr>
  </w:style>
  <w:style w:type="paragraph" w:styleId="ae">
    <w:name w:val="Title"/>
    <w:basedOn w:val="a"/>
    <w:next w:val="a"/>
    <w:link w:val="af"/>
    <w:qFormat/>
    <w:rsid w:val="00452E07"/>
    <w:pPr>
      <w:spacing w:before="240"/>
      <w:ind w:firstLine="693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">
    <w:name w:val="标题字符"/>
    <w:basedOn w:val="a0"/>
    <w:link w:val="ae"/>
    <w:rsid w:val="00452E07"/>
    <w:rPr>
      <w:rFonts w:ascii="Cambria" w:hAnsi="Cambria"/>
      <w:b/>
      <w:bCs/>
      <w:kern w:val="2"/>
      <w:sz w:val="32"/>
      <w:szCs w:val="32"/>
    </w:rPr>
  </w:style>
  <w:style w:type="paragraph" w:styleId="af0">
    <w:name w:val="table of figures"/>
    <w:basedOn w:val="a"/>
    <w:next w:val="a"/>
    <w:uiPriority w:val="99"/>
    <w:rsid w:val="000F7B6F"/>
    <w:pPr>
      <w:ind w:leftChars="200" w:left="200" w:hangingChars="200" w:hanging="200"/>
    </w:pPr>
  </w:style>
  <w:style w:type="paragraph" w:styleId="af1">
    <w:name w:val="Normal (Web)"/>
    <w:basedOn w:val="a"/>
    <w:uiPriority w:val="99"/>
    <w:unhideWhenUsed/>
    <w:rsid w:val="004E241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1-4">
    <w:name w:val="Medium Shading 1 Accent 4"/>
    <w:basedOn w:val="a1"/>
    <w:uiPriority w:val="63"/>
    <w:rsid w:val="0068745F"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f2">
    <w:name w:val="annotation reference"/>
    <w:basedOn w:val="a0"/>
    <w:rsid w:val="0035718C"/>
    <w:rPr>
      <w:sz w:val="21"/>
      <w:szCs w:val="21"/>
    </w:rPr>
  </w:style>
  <w:style w:type="paragraph" w:styleId="af3">
    <w:name w:val="annotation text"/>
    <w:basedOn w:val="a"/>
    <w:link w:val="af4"/>
    <w:rsid w:val="0035718C"/>
    <w:pPr>
      <w:jc w:val="left"/>
    </w:pPr>
  </w:style>
  <w:style w:type="character" w:customStyle="1" w:styleId="af4">
    <w:name w:val="注释文本字符"/>
    <w:basedOn w:val="a0"/>
    <w:link w:val="af3"/>
    <w:rsid w:val="0035718C"/>
    <w:rPr>
      <w:kern w:val="2"/>
      <w:sz w:val="21"/>
      <w:szCs w:val="24"/>
    </w:rPr>
  </w:style>
  <w:style w:type="paragraph" w:styleId="af5">
    <w:name w:val="annotation subject"/>
    <w:basedOn w:val="af3"/>
    <w:next w:val="af3"/>
    <w:link w:val="af6"/>
    <w:rsid w:val="0035718C"/>
    <w:rPr>
      <w:b/>
      <w:bCs/>
    </w:rPr>
  </w:style>
  <w:style w:type="character" w:customStyle="1" w:styleId="af6">
    <w:name w:val="批注主题字符"/>
    <w:basedOn w:val="af4"/>
    <w:link w:val="af5"/>
    <w:rsid w:val="0035718C"/>
    <w:rPr>
      <w:b/>
      <w:bCs/>
      <w:kern w:val="2"/>
      <w:sz w:val="21"/>
      <w:szCs w:val="24"/>
    </w:rPr>
  </w:style>
  <w:style w:type="paragraph" w:styleId="af7">
    <w:name w:val="Balloon Text"/>
    <w:basedOn w:val="a"/>
    <w:link w:val="af8"/>
    <w:rsid w:val="0035718C"/>
    <w:pPr>
      <w:spacing w:before="0" w:after="0"/>
    </w:pPr>
    <w:rPr>
      <w:sz w:val="18"/>
      <w:szCs w:val="18"/>
    </w:rPr>
  </w:style>
  <w:style w:type="character" w:customStyle="1" w:styleId="af8">
    <w:name w:val="批注框文本字符"/>
    <w:basedOn w:val="a0"/>
    <w:link w:val="af7"/>
    <w:rsid w:val="0035718C"/>
    <w:rPr>
      <w:kern w:val="2"/>
      <w:sz w:val="18"/>
      <w:szCs w:val="18"/>
    </w:rPr>
  </w:style>
  <w:style w:type="character" w:customStyle="1" w:styleId="m1">
    <w:name w:val="m1"/>
    <w:basedOn w:val="a0"/>
    <w:rsid w:val="00096996"/>
    <w:rPr>
      <w:color w:val="0000FF"/>
    </w:rPr>
  </w:style>
  <w:style w:type="character" w:customStyle="1" w:styleId="t1">
    <w:name w:val="t1"/>
    <w:basedOn w:val="a0"/>
    <w:rsid w:val="00096996"/>
    <w:rPr>
      <w:color w:val="990000"/>
    </w:rPr>
  </w:style>
  <w:style w:type="character" w:customStyle="1" w:styleId="b1">
    <w:name w:val="b1"/>
    <w:basedOn w:val="a0"/>
    <w:rsid w:val="00096996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styleId="af9">
    <w:name w:val="Strong"/>
    <w:basedOn w:val="a0"/>
    <w:qFormat/>
    <w:rsid w:val="000856AA"/>
    <w:rPr>
      <w:b/>
      <w:bCs/>
    </w:rPr>
  </w:style>
  <w:style w:type="paragraph" w:styleId="afa">
    <w:name w:val="List Paragraph"/>
    <w:basedOn w:val="a"/>
    <w:uiPriority w:val="34"/>
    <w:qFormat/>
    <w:rsid w:val="00377028"/>
    <w:pPr>
      <w:ind w:firstLineChars="200" w:firstLine="420"/>
    </w:pPr>
  </w:style>
  <w:style w:type="character" w:customStyle="1" w:styleId="mw-headline">
    <w:name w:val="mw-headline"/>
    <w:basedOn w:val="a0"/>
    <w:rsid w:val="003B38BD"/>
  </w:style>
  <w:style w:type="paragraph" w:styleId="HTML">
    <w:name w:val="HTML Preformatted"/>
    <w:basedOn w:val="a"/>
    <w:link w:val="HTML0"/>
    <w:uiPriority w:val="99"/>
    <w:unhideWhenUsed/>
    <w:rsid w:val="002968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 预设格式字符"/>
    <w:basedOn w:val="a0"/>
    <w:link w:val="HTML"/>
    <w:uiPriority w:val="99"/>
    <w:rsid w:val="0029685E"/>
    <w:rPr>
      <w:rFonts w:ascii="宋体" w:hAnsi="宋体" w:cs="宋体"/>
      <w:sz w:val="24"/>
      <w:szCs w:val="24"/>
    </w:rPr>
  </w:style>
  <w:style w:type="character" w:customStyle="1" w:styleId="lit">
    <w:name w:val="lit"/>
    <w:basedOn w:val="a0"/>
    <w:rsid w:val="00D14002"/>
  </w:style>
  <w:style w:type="character" w:customStyle="1" w:styleId="pln">
    <w:name w:val="pln"/>
    <w:basedOn w:val="a0"/>
    <w:rsid w:val="00D14002"/>
  </w:style>
  <w:style w:type="character" w:customStyle="1" w:styleId="typ">
    <w:name w:val="typ"/>
    <w:basedOn w:val="a0"/>
    <w:rsid w:val="00D14002"/>
  </w:style>
  <w:style w:type="character" w:customStyle="1" w:styleId="pun">
    <w:name w:val="pun"/>
    <w:basedOn w:val="a0"/>
    <w:rsid w:val="00D14002"/>
  </w:style>
  <w:style w:type="character" w:customStyle="1" w:styleId="kwd">
    <w:name w:val="kwd"/>
    <w:basedOn w:val="a0"/>
    <w:rsid w:val="00D14002"/>
  </w:style>
  <w:style w:type="character" w:customStyle="1" w:styleId="com">
    <w:name w:val="com"/>
    <w:basedOn w:val="a0"/>
    <w:rsid w:val="00D14002"/>
  </w:style>
  <w:style w:type="character" w:styleId="HTML1">
    <w:name w:val="HTML Code"/>
    <w:basedOn w:val="a0"/>
    <w:uiPriority w:val="99"/>
    <w:unhideWhenUsed/>
    <w:rsid w:val="004A3812"/>
    <w:rPr>
      <w:rFonts w:ascii="宋体" w:eastAsia="宋体" w:hAnsi="宋体" w:cs="宋体"/>
      <w:sz w:val="24"/>
      <w:szCs w:val="24"/>
    </w:rPr>
  </w:style>
  <w:style w:type="character" w:customStyle="1" w:styleId="st0">
    <w:name w:val="st0"/>
    <w:basedOn w:val="a0"/>
    <w:rsid w:val="007A2173"/>
  </w:style>
  <w:style w:type="character" w:customStyle="1" w:styleId="kw1">
    <w:name w:val="kw1"/>
    <w:basedOn w:val="a0"/>
    <w:rsid w:val="00DD145B"/>
  </w:style>
  <w:style w:type="character" w:customStyle="1" w:styleId="sy0">
    <w:name w:val="sy0"/>
    <w:basedOn w:val="a0"/>
    <w:rsid w:val="00DD145B"/>
  </w:style>
  <w:style w:type="character" w:customStyle="1" w:styleId="br0">
    <w:name w:val="br0"/>
    <w:basedOn w:val="a0"/>
    <w:rsid w:val="00DD145B"/>
  </w:style>
  <w:style w:type="character" w:customStyle="1" w:styleId="co1">
    <w:name w:val="co1"/>
    <w:basedOn w:val="a0"/>
    <w:rsid w:val="00E87BA4"/>
  </w:style>
  <w:style w:type="character" w:customStyle="1" w:styleId="me1">
    <w:name w:val="me1"/>
    <w:basedOn w:val="a0"/>
    <w:rsid w:val="00E87BA4"/>
  </w:style>
  <w:style w:type="paragraph" w:styleId="60">
    <w:name w:val="toc 6"/>
    <w:basedOn w:val="a"/>
    <w:next w:val="a"/>
    <w:autoRedefine/>
    <w:uiPriority w:val="39"/>
    <w:unhideWhenUsed/>
    <w:rsid w:val="00E16616"/>
    <w:pPr>
      <w:spacing w:before="0" w:after="0"/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E16616"/>
    <w:pPr>
      <w:spacing w:before="0" w:after="0"/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E16616"/>
    <w:pPr>
      <w:spacing w:before="0" w:after="0"/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afb">
    <w:name w:val="Body Text"/>
    <w:basedOn w:val="a"/>
    <w:link w:val="afc"/>
    <w:rsid w:val="006C2BCE"/>
    <w:pPr>
      <w:spacing w:after="120"/>
    </w:pPr>
  </w:style>
  <w:style w:type="character" w:customStyle="1" w:styleId="afc">
    <w:name w:val="正文文本字符"/>
    <w:basedOn w:val="a0"/>
    <w:link w:val="afb"/>
    <w:rsid w:val="006C2BCE"/>
    <w:rPr>
      <w:kern w:val="2"/>
      <w:sz w:val="21"/>
      <w:szCs w:val="24"/>
    </w:rPr>
  </w:style>
  <w:style w:type="table" w:customStyle="1" w:styleId="-11">
    <w:name w:val="浅色列表 - 强调文字颜色 11"/>
    <w:basedOn w:val="a1"/>
    <w:uiPriority w:val="61"/>
    <w:rsid w:val="00A106A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afd">
    <w:name w:val="代码"/>
    <w:basedOn w:val="a"/>
    <w:qFormat/>
    <w:rsid w:val="00B311F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firstLineChars="200" w:firstLine="420"/>
    </w:pPr>
  </w:style>
  <w:style w:type="paragraph" w:styleId="afe">
    <w:name w:val="Subtitle"/>
    <w:basedOn w:val="a"/>
    <w:next w:val="a"/>
    <w:link w:val="aff"/>
    <w:qFormat/>
    <w:rsid w:val="00B311F7"/>
    <w:pPr>
      <w:spacing w:before="24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ff">
    <w:name w:val="副标题字符"/>
    <w:basedOn w:val="a0"/>
    <w:link w:val="afe"/>
    <w:rsid w:val="00B311F7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12">
    <w:name w:val="正文1"/>
    <w:basedOn w:val="a"/>
    <w:qFormat/>
    <w:rsid w:val="002C56C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3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2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79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80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8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1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4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10.emf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header" Target="header3.xml"/><Relationship Id="rId15" Type="http://schemas.openxmlformats.org/officeDocument/2006/relationships/footer" Target="footer2.xml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header" Target="header4.xml"/><Relationship Id="rId19" Type="http://schemas.openxmlformats.org/officeDocument/2006/relationships/footer" Target="footer3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0Job_Baidu\03&#19987;&#39064;&#24037;&#20316;\&#35774;&#35745;&#27169;&#26495;\&#35752;&#35770;&#20250;&#20250;&#35758;&#32467;&#35770;\&#30334;&#24230;&#36807;&#31243;&#19982;&#35268;&#31243;&#32534;&#20889;&#27169;&#29256;060405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75DCA4-5425-8142-924B-6F2727652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\00Job_Baidu\03专题工作\设计模板\讨论会会议结论\百度过程与规程编写模版060405.dot</Template>
  <TotalTime>153</TotalTime>
  <Pages>12</Pages>
  <Words>1281</Words>
  <Characters>7308</Characters>
  <Application>Microsoft Macintosh Word</Application>
  <DocSecurity>0</DocSecurity>
  <Lines>60</Lines>
  <Paragraphs>17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百度语音识别客户端开发手册</vt:lpstr>
    </vt:vector>
  </TitlesOfParts>
  <Manager/>
  <Company>BAIDU</Company>
  <LinksUpToDate>false</LinksUpToDate>
  <CharactersWithSpaces>8572</CharactersWithSpaces>
  <SharedDoc>false</SharedDoc>
  <HyperlinkBase/>
  <HLinks>
    <vt:vector size="534" baseType="variant">
      <vt:variant>
        <vt:i4>131171</vt:i4>
      </vt:variant>
      <vt:variant>
        <vt:i4>648</vt:i4>
      </vt:variant>
      <vt:variant>
        <vt:i4>0</vt:i4>
      </vt:variant>
      <vt:variant>
        <vt:i4>5</vt:i4>
      </vt:variant>
      <vt:variant>
        <vt:lpwstr>D:\default_v5\skin.xml</vt:lpwstr>
      </vt:variant>
      <vt:variant>
        <vt:lpwstr/>
      </vt:variant>
      <vt:variant>
        <vt:i4>131171</vt:i4>
      </vt:variant>
      <vt:variant>
        <vt:i4>645</vt:i4>
      </vt:variant>
      <vt:variant>
        <vt:i4>0</vt:i4>
      </vt:variant>
      <vt:variant>
        <vt:i4>5</vt:i4>
      </vt:variant>
      <vt:variant>
        <vt:lpwstr>D:\default_v5\skin.xml</vt:lpwstr>
      </vt:variant>
      <vt:variant>
        <vt:lpwstr/>
      </vt:variant>
      <vt:variant>
        <vt:i4>131171</vt:i4>
      </vt:variant>
      <vt:variant>
        <vt:i4>642</vt:i4>
      </vt:variant>
      <vt:variant>
        <vt:i4>0</vt:i4>
      </vt:variant>
      <vt:variant>
        <vt:i4>5</vt:i4>
      </vt:variant>
      <vt:variant>
        <vt:lpwstr>D:\default_v5\skin.xml</vt:lpwstr>
      </vt:variant>
      <vt:variant>
        <vt:lpwstr/>
      </vt:variant>
      <vt:variant>
        <vt:i4>131171</vt:i4>
      </vt:variant>
      <vt:variant>
        <vt:i4>639</vt:i4>
      </vt:variant>
      <vt:variant>
        <vt:i4>0</vt:i4>
      </vt:variant>
      <vt:variant>
        <vt:i4>5</vt:i4>
      </vt:variant>
      <vt:variant>
        <vt:lpwstr>D:\default_v5\skin.xml</vt:lpwstr>
      </vt:variant>
      <vt:variant>
        <vt:lpwstr/>
      </vt:variant>
      <vt:variant>
        <vt:i4>655473</vt:i4>
      </vt:variant>
      <vt:variant>
        <vt:i4>633</vt:i4>
      </vt:variant>
      <vt:variant>
        <vt:i4>0</vt:i4>
      </vt:variant>
      <vt:variant>
        <vt:i4>5</vt:i4>
      </vt:variant>
      <vt:variant>
        <vt:lpwstr>D:\default_v5\imageset.xml</vt:lpwstr>
      </vt:variant>
      <vt:variant>
        <vt:lpwstr/>
      </vt:variant>
      <vt:variant>
        <vt:i4>4194379</vt:i4>
      </vt:variant>
      <vt:variant>
        <vt:i4>603</vt:i4>
      </vt:variant>
      <vt:variant>
        <vt:i4>0</vt:i4>
      </vt:variant>
      <vt:variant>
        <vt:i4>5</vt:i4>
      </vt:variant>
      <vt:variant>
        <vt:lpwstr>http://t.baidu.com/tabinfo.gbza?uid=bd_160402420750253&amp;ua=bd_240_320_N78_1-0-12-4_s1&amp;from=757b</vt:lpwstr>
      </vt:variant>
      <vt:variant>
        <vt:lpwstr/>
      </vt:variant>
      <vt:variant>
        <vt:i4>1179710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_Toc271643974</vt:lpwstr>
      </vt:variant>
      <vt:variant>
        <vt:i4>1179710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_Toc271643973</vt:lpwstr>
      </vt:variant>
      <vt:variant>
        <vt:i4>1179710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_Toc271643972</vt:lpwstr>
      </vt:variant>
      <vt:variant>
        <vt:i4>1179710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_Toc271643971</vt:lpwstr>
      </vt:variant>
      <vt:variant>
        <vt:i4>1179710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_Toc271643970</vt:lpwstr>
      </vt:variant>
      <vt:variant>
        <vt:i4>1245246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_Toc271643969</vt:lpwstr>
      </vt:variant>
      <vt:variant>
        <vt:i4>1245246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_Toc271643968</vt:lpwstr>
      </vt:variant>
      <vt:variant>
        <vt:i4>1245246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_Toc271643967</vt:lpwstr>
      </vt:variant>
      <vt:variant>
        <vt:i4>1245246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_Toc271643966</vt:lpwstr>
      </vt:variant>
      <vt:variant>
        <vt:i4>1245246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_Toc271643965</vt:lpwstr>
      </vt:variant>
      <vt:variant>
        <vt:i4>1245246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_Toc271643964</vt:lpwstr>
      </vt:variant>
      <vt:variant>
        <vt:i4>1245246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_Toc271643963</vt:lpwstr>
      </vt:variant>
      <vt:variant>
        <vt:i4>1245246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_Toc271643962</vt:lpwstr>
      </vt:variant>
      <vt:variant>
        <vt:i4>1245246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_Toc271643961</vt:lpwstr>
      </vt:variant>
      <vt:variant>
        <vt:i4>1245246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_Toc271643960</vt:lpwstr>
      </vt:variant>
      <vt:variant>
        <vt:i4>1048638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_Toc271643959</vt:lpwstr>
      </vt:variant>
      <vt:variant>
        <vt:i4>1048638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_Toc271643958</vt:lpwstr>
      </vt:variant>
      <vt:variant>
        <vt:i4>1048638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_Toc271643957</vt:lpwstr>
      </vt:variant>
      <vt:variant>
        <vt:i4>1048638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_Toc271643956</vt:lpwstr>
      </vt:variant>
      <vt:variant>
        <vt:i4>1048638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_Toc271643955</vt:lpwstr>
      </vt:variant>
      <vt:variant>
        <vt:i4>1048638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_Toc271643954</vt:lpwstr>
      </vt:variant>
      <vt:variant>
        <vt:i4>1048638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_Toc271643953</vt:lpwstr>
      </vt:variant>
      <vt:variant>
        <vt:i4>1048638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_Toc271643952</vt:lpwstr>
      </vt:variant>
      <vt:variant>
        <vt:i4>1048638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_Toc271643951</vt:lpwstr>
      </vt:variant>
      <vt:variant>
        <vt:i4>1048638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_Toc271643950</vt:lpwstr>
      </vt:variant>
      <vt:variant>
        <vt:i4>1114174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_Toc271643949</vt:lpwstr>
      </vt:variant>
      <vt:variant>
        <vt:i4>1114174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_Toc271643948</vt:lpwstr>
      </vt:variant>
      <vt:variant>
        <vt:i4>1114174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_Toc271643947</vt:lpwstr>
      </vt:variant>
      <vt:variant>
        <vt:i4>1114174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_Toc271643946</vt:lpwstr>
      </vt:variant>
      <vt:variant>
        <vt:i4>1310782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_Toc271643915</vt:lpwstr>
      </vt:variant>
      <vt:variant>
        <vt:i4>1310782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_Toc271643914</vt:lpwstr>
      </vt:variant>
      <vt:variant>
        <vt:i4>1310782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_Toc271643913</vt:lpwstr>
      </vt:variant>
      <vt:variant>
        <vt:i4>1310782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_Toc271643912</vt:lpwstr>
      </vt:variant>
      <vt:variant>
        <vt:i4>1310782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_Toc271643911</vt:lpwstr>
      </vt:variant>
      <vt:variant>
        <vt:i4>1310782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_Toc271643910</vt:lpwstr>
      </vt:variant>
      <vt:variant>
        <vt:i4>1376318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_Toc271643909</vt:lpwstr>
      </vt:variant>
      <vt:variant>
        <vt:i4>1376318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_Toc271643908</vt:lpwstr>
      </vt:variant>
      <vt:variant>
        <vt:i4>1376318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_Toc271643907</vt:lpwstr>
      </vt:variant>
      <vt:variant>
        <vt:i4>1376318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_Toc271643906</vt:lpwstr>
      </vt:variant>
      <vt:variant>
        <vt:i4>1376318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_Toc271643905</vt:lpwstr>
      </vt:variant>
      <vt:variant>
        <vt:i4>1376318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_Toc271643904</vt:lpwstr>
      </vt:variant>
      <vt:variant>
        <vt:i4>1376318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_Toc271643903</vt:lpwstr>
      </vt:variant>
      <vt:variant>
        <vt:i4>1376318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_Toc271643902</vt:lpwstr>
      </vt:variant>
      <vt:variant>
        <vt:i4>1376318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_Toc271643901</vt:lpwstr>
      </vt:variant>
      <vt:variant>
        <vt:i4>1376318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_Toc271643900</vt:lpwstr>
      </vt:variant>
      <vt:variant>
        <vt:i4>1835071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_Toc271643899</vt:lpwstr>
      </vt:variant>
      <vt:variant>
        <vt:i4>1835071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_Toc271643898</vt:lpwstr>
      </vt:variant>
      <vt:variant>
        <vt:i4>1835071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_Toc271643897</vt:lpwstr>
      </vt:variant>
      <vt:variant>
        <vt:i4>1835071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_Toc271643896</vt:lpwstr>
      </vt:variant>
      <vt:variant>
        <vt:i4>1835071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_Toc271643895</vt:lpwstr>
      </vt:variant>
      <vt:variant>
        <vt:i4>1835071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_Toc271643894</vt:lpwstr>
      </vt:variant>
      <vt:variant>
        <vt:i4>1835071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_Toc271643893</vt:lpwstr>
      </vt:variant>
      <vt:variant>
        <vt:i4>1835071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_Toc271643892</vt:lpwstr>
      </vt:variant>
      <vt:variant>
        <vt:i4>1835071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_Toc271643891</vt:lpwstr>
      </vt:variant>
      <vt:variant>
        <vt:i4>1835071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_Toc271643890</vt:lpwstr>
      </vt:variant>
      <vt:variant>
        <vt:i4>1900607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_Toc271643889</vt:lpwstr>
      </vt:variant>
      <vt:variant>
        <vt:i4>1900607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_Toc271643888</vt:lpwstr>
      </vt:variant>
      <vt:variant>
        <vt:i4>1900607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_Toc271643887</vt:lpwstr>
      </vt:variant>
      <vt:variant>
        <vt:i4>1900607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_Toc271643886</vt:lpwstr>
      </vt:variant>
      <vt:variant>
        <vt:i4>1900607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_Toc271643885</vt:lpwstr>
      </vt:variant>
      <vt:variant>
        <vt:i4>1900607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_Toc271643884</vt:lpwstr>
      </vt:variant>
      <vt:variant>
        <vt:i4>1900607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_Toc271643883</vt:lpwstr>
      </vt:variant>
      <vt:variant>
        <vt:i4>1900607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_Toc271643882</vt:lpwstr>
      </vt:variant>
      <vt:variant>
        <vt:i4>1900607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_Toc271643881</vt:lpwstr>
      </vt:variant>
      <vt:variant>
        <vt:i4>1900607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_Toc271643880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_Toc271643879</vt:lpwstr>
      </vt:variant>
      <vt:variant>
        <vt:i4>1179711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_Toc271643878</vt:lpwstr>
      </vt:variant>
      <vt:variant>
        <vt:i4>1179711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_Toc271643877</vt:lpwstr>
      </vt:variant>
      <vt:variant>
        <vt:i4>1179711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_Toc271643876</vt:lpwstr>
      </vt:variant>
      <vt:variant>
        <vt:i4>1179711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_Toc271643875</vt:lpwstr>
      </vt:variant>
      <vt:variant>
        <vt:i4>1179711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_Toc271643874</vt:lpwstr>
      </vt:variant>
      <vt:variant>
        <vt:i4>1179711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_Toc271643873</vt:lpwstr>
      </vt:variant>
      <vt:variant>
        <vt:i4>1179711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_Toc271643872</vt:lpwstr>
      </vt:variant>
      <vt:variant>
        <vt:i4>1179711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_Toc271643871</vt:lpwstr>
      </vt:variant>
      <vt:variant>
        <vt:i4>1179711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_Toc271643870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_Toc271643869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_Toc271643868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_Toc271643867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_Toc271643866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_Toc271643865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_Toc271643864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_Toc271643863</vt:lpwstr>
      </vt:variant>
      <vt:variant>
        <vt:i4>-1377938695</vt:i4>
      </vt:variant>
      <vt:variant>
        <vt:i4>2</vt:i4>
      </vt:variant>
      <vt:variant>
        <vt:i4>0</vt:i4>
      </vt:variant>
      <vt:variant>
        <vt:i4>5</vt:i4>
      </vt:variant>
      <vt:variant>
        <vt:lpwstr>C:\Documents and Settings\tianbiao\桌面\串讲\串讲.doc</vt:lpwstr>
      </vt:variant>
      <vt:variant>
        <vt:lpwstr>_Toc271643862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百度语音识别客户端开发手册</dc:title>
  <dc:subject/>
  <dc:creator>刘俊启</dc:creator>
  <cp:keywords/>
  <dc:description/>
  <cp:lastModifiedBy>lappi v</cp:lastModifiedBy>
  <cp:revision>81</cp:revision>
  <cp:lastPrinted>2016-06-29T09:41:00Z</cp:lastPrinted>
  <dcterms:created xsi:type="dcterms:W3CDTF">2015-03-31T12:10:00Z</dcterms:created>
  <dcterms:modified xsi:type="dcterms:W3CDTF">2016-06-29T09:41:00Z</dcterms:modified>
  <cp:category/>
</cp:coreProperties>
</file>